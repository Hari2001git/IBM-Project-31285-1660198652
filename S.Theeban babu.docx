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3"/>
        <w:ind w:left="4945" w:right="4932" w:hanging="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 -3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spacing w:val="-1"/>
        </w:rPr>
        <w:t>Artificial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Intelligence</w:t>
      </w:r>
    </w:p>
    <w:p>
      <w:pPr>
        <w:pStyle w:val="15"/>
        <w:spacing w:before="3"/>
        <w:ind w:left="0"/>
        <w:rPr>
          <w:rFonts w:ascii="Times New Roman" w:hAnsi="Times New Roman"/>
          <w:b/>
          <w:sz w:val="22"/>
        </w:rPr>
      </w:pPr>
    </w:p>
    <w:tbl>
      <w:tblPr>
        <w:jc w:val="left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7"/>
      </w:tblGrid>
      <w:tr>
        <w:trPr>
          <w:trHeight w:val="254"/>
        </w:trPr>
        <w:tc>
          <w:tcPr>
            <w:tcW w:w="4514" w:type="dxa"/>
          </w:tcPr>
          <w:p>
            <w:pPr>
              <w:pStyle w:val="18"/>
              <w:spacing w:line="234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18"/>
              <w:spacing w:line="234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October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2022</w:t>
            </w:r>
          </w:p>
        </w:tc>
      </w:tr>
      <w:tr>
        <w:trPr>
          <w:trHeight w:val="253"/>
        </w:trPr>
        <w:tc>
          <w:tcPr>
            <w:tcW w:w="4514" w:type="dxa"/>
          </w:tcPr>
          <w:p>
            <w:pPr>
              <w:pStyle w:val="18"/>
              <w:spacing w:line="234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18"/>
              <w:spacing w:line="234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 Theeban babu</w:t>
            </w:r>
          </w:p>
        </w:tc>
      </w:tr>
      <w:tr>
        <w:trPr>
          <w:trHeight w:val="249"/>
        </w:trPr>
        <w:tc>
          <w:tcPr>
            <w:tcW w:w="4514" w:type="dxa"/>
          </w:tcPr>
          <w:p>
            <w:pPr>
              <w:pStyle w:val="18"/>
              <w:spacing w:line="230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Roll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18"/>
              <w:spacing w:line="230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112619104014</w:t>
            </w:r>
            <w:bookmarkStart w:id="0" w:name="_GoBack"/>
            <w:bookmarkEnd w:id="0"/>
          </w:p>
        </w:tc>
      </w:tr>
      <w:tr>
        <w:trPr>
          <w:trHeight w:val="254"/>
        </w:trPr>
        <w:tc>
          <w:tcPr>
            <w:tcW w:w="4514" w:type="dxa"/>
          </w:tcPr>
          <w:p>
            <w:pPr>
              <w:pStyle w:val="18"/>
              <w:spacing w:line="234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Times New Roman" w:hAnsi="Times New Roman"/>
              </w:rPr>
              <w:t>Marks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18"/>
              <w:spacing w:line="234" w:lineRule="exact"/>
              <w:ind w:left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Marks</w:t>
            </w:r>
          </w:p>
        </w:tc>
      </w:tr>
    </w:tbl>
    <w:p>
      <w:pPr>
        <w:pStyle w:val="15"/>
        <w:spacing w:before="5"/>
        <w:ind w:left="0"/>
        <w:rPr>
          <w:rFonts w:ascii="Times New Roman" w:hAnsi="Times New Roman"/>
          <w:b/>
          <w:sz w:val="15"/>
        </w:rPr>
      </w:pPr>
    </w:p>
    <w:p>
      <w:pPr>
        <w:pStyle w:val="16"/>
      </w:pPr>
      <w:r>
        <w:t>Tasks</w:t>
      </w:r>
    </w:p>
    <w:p>
      <w:pPr>
        <w:pStyle w:val="15"/>
        <w:spacing w:before="5"/>
        <w:ind w:left="0"/>
        <w:rPr>
          <w:rFonts w:ascii="Arial" w:hAnsi="Arial"/>
          <w:b/>
          <w:sz w:val="43"/>
        </w:rPr>
      </w:pPr>
    </w:p>
    <w:p>
      <w:pPr>
        <w:pStyle w:val="1"/>
        <w:numPr>
          <w:ilvl w:val="0"/>
          <w:numId w:val="1"/>
        </w:numPr>
        <w:tabs>
          <w:tab w:val="left" w:pos="893"/>
        </w:tabs>
        <w:ind w:left="891" w:hanging="342"/>
      </w:pPr>
      <w:bookmarkStart w:id="1" w:name="1._Downloading_and_unzipping_dataset"/>
      <w:bookmarkEnd w:id="1"/>
      <w:r>
        <w:t>Downloading</w:t>
      </w:r>
      <w:r>
        <w:rPr>
          <w:spacing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unzipping</w:t>
      </w:r>
      <w:r>
        <w:rPr>
          <w:spacing w:val="22"/>
        </w:rPr>
        <w:t xml:space="preserve"> </w:t>
      </w:r>
      <w:r>
        <w:t>dataset</w:t>
      </w:r>
    </w:p>
    <w:p>
      <w:pPr>
        <w:pStyle w:val="1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[1]:</w:t>
      </w:r>
    </w:p>
    <w:p>
      <w:pPr>
        <w:pStyle w:val="15"/>
        <w:spacing w:before="176"/>
        <w:ind w:left="556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24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>
      <w:pPr>
        <w:pStyle w:val="15"/>
        <w:spacing w:before="187" w:line="245" w:lineRule="auto"/>
        <w:ind w:left="796" w:right="4309" w:hanging="240"/>
      </w:pPr>
      <w:r>
        <w:t>Archive:</w:t>
      </w:r>
      <w:r>
        <w:rPr>
          <w:spacing w:val="13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12"/>
        </w:rPr>
        <w:t xml:space="preserve"> </w:t>
      </w:r>
      <w:r>
        <w:t>flowers/daisy/1306119996_ab8ae14d72_n.jpg</w:t>
      </w:r>
    </w:p>
    <w:p>
      <w:pPr>
        <w:spacing w:line="245" w:lineRule="auto"/>
        <w:sectPr>
          <w:type w:val="continuous"/>
          <w:pgSz w:w="11900" w:h="16870"/>
          <w:pgMar w:top="920" w:right="20" w:bottom="0" w:left="20" w:header="720" w:footer="720" w:gutter="0"/>
          <w:docGrid w:linePitch="312" w:charSpace="0"/>
        </w:sectPr>
      </w:pPr>
    </w:p>
    <w:p>
      <w:pPr>
        <w:pStyle w:val="15"/>
        <w:spacing w:before="73" w:line="245" w:lineRule="auto"/>
        <w:ind w:right="4717"/>
      </w:pPr>
      <w:r>
        <w:t>inflating: flowers/daisy/1314069875_da8dc023c6_m.jpg</w:t>
      </w:r>
      <w:r>
        <w:rPr>
          <w:spacing w:val="-118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-118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5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flowers/daisy/1374193928_a52320eafa.jpg</w:t>
      </w:r>
    </w:p>
    <w:p>
      <w:pPr>
        <w:spacing w:line="245" w:lineRule="auto"/>
        <w:sectPr>
          <w:pgSz w:w="11900" w:h="16870"/>
          <w:pgMar w:top="920" w:right="20" w:bottom="28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" name="矩形 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" o:spid="_x0000_s6" coordorigin="140,120" coordsize="11635,16606" style="position:absolute;&#10;margin-left:7.0000005pt;&#10;margin-top:6.0pt;&#10;width:581.75pt;&#10;height:830.3pt;&#10;z-index:-11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7" o:spid="_x0000_s7" style="position:absolute;&#10;left:140;&#10;top:149;&#10;width:11634;&#10;height:16576;" filled="f" stroked="f" strokeweight="1.0pt">
                  <v:imagedata r:id="rId3" o:title="8801254981667396485312"/>
                  <o:lock aspectratio="t"/>
                  <v:stroke color="#000000"/>
                </v:shape>
                <v:rect type="#_x0000_t1" id="矩形 8" o:spid="_x0000_s8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flowers/daisy/13826249325_f61cb15f86_n.jpg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flowers/daisy/13901930939_a7733c03f0_n.jpg</w:t>
      </w:r>
      <w:r>
        <w:rPr>
          <w:spacing w:val="-118"/>
        </w:rPr>
        <w:t xml:space="preserve"> </w:t>
      </w:r>
      <w:r>
        <w:t>inflating: flowers/daisy/1392131677_116ec04751.jpg</w:t>
      </w:r>
      <w:r>
        <w:rPr>
          <w:spacing w:val="1"/>
        </w:rPr>
        <w:t xml:space="preserve"> </w:t>
      </w:r>
      <w:r>
        <w:t>inflating: flowers/daisy/1392946544_115acbb2d9.jpg</w:t>
      </w:r>
      <w:r>
        <w:rPr>
          <w:spacing w:val="1"/>
        </w:rPr>
        <w:t xml:space="preserve"> </w:t>
      </w:r>
      <w:r>
        <w:rPr>
          <w:spacing w:val="-2"/>
        </w:rPr>
        <w:t>inflating: flowers/daisy/13953307149_f8de6a768c_m.jpg</w:t>
      </w:r>
      <w:r>
        <w:rPr>
          <w:spacing w:val="-118"/>
        </w:rPr>
        <w:t xml:space="preserve"> </w:t>
      </w:r>
      <w:r>
        <w:t>inflating: flowers/daisy/1396526833_fb867165be_n.jpg</w:t>
      </w:r>
      <w:r>
        <w:rPr>
          <w:spacing w:val="-118"/>
        </w:rPr>
        <w:t xml:space="preserve"> </w:t>
      </w:r>
      <w:r>
        <w:t>inflating: flowers/daisy/13977181862_f8237b6b52.jpg</w:t>
      </w:r>
      <w:r>
        <w:rPr>
          <w:spacing w:val="1"/>
        </w:rPr>
        <w:t xml:space="preserve"> </w:t>
      </w:r>
      <w:r>
        <w:t>inflating: flowers/daisy/14021430525_e06baf93a9.jpg</w:t>
      </w:r>
      <w:r>
        <w:rPr>
          <w:spacing w:val="1"/>
        </w:rPr>
        <w:t xml:space="preserve"> </w:t>
      </w:r>
      <w:r>
        <w:rPr>
          <w:spacing w:val="-2"/>
        </w:rPr>
        <w:t>inflating: flowers/daisy/14073784469_ffb12f3387_n.jpg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flowers/daisy/14087947408_9779257411_n.jpg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flowers/daisy/14088053307_1a13a0bf91_n.jpg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flowers/daisy/14114116486_0bb6649bc1_m.jpg</w:t>
      </w:r>
      <w:r>
        <w:rPr>
          <w:spacing w:val="-118"/>
        </w:rPr>
        <w:t xml:space="preserve"> </w:t>
      </w:r>
      <w:r>
        <w:t>inflating: flowers/daisy/14147016029_8d3cf2414e.jpg</w:t>
      </w:r>
      <w:r>
        <w:rPr>
          <w:spacing w:val="1"/>
        </w:rPr>
        <w:t xml:space="preserve"> </w:t>
      </w:r>
      <w:r>
        <w:rPr>
          <w:spacing w:val="-2"/>
        </w:rPr>
        <w:t>inflating: flowers/daisy/14163875973_467224aaf5_m.jpg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flowers/daisy/14167534527_781ceb1b7a_n.jpg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flowers/daisy/14167543177_cd36b54ac6_n.jpg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flowers/daisy/14219214466_3ca6104eae_m.jpg</w:t>
      </w:r>
      <w:r>
        <w:rPr>
          <w:spacing w:val="-118"/>
        </w:rPr>
        <w:t xml:space="preserve"> </w:t>
      </w:r>
      <w:r>
        <w:t>inflating: flowers/daisy/14221836990_90374e6b34.jpg</w:t>
      </w:r>
      <w:r>
        <w:rPr>
          <w:spacing w:val="1"/>
        </w:rPr>
        <w:t xml:space="preserve"> </w:t>
      </w:r>
      <w:r>
        <w:t>inflating: flowers/daisy/14221848160_7f0a37c395.jpg</w:t>
      </w:r>
      <w:r>
        <w:rPr>
          <w:spacing w:val="1"/>
        </w:rPr>
        <w:t xml:space="preserve"> </w:t>
      </w:r>
      <w:r>
        <w:t>inflating: flowers/daisy/14245834619_153624f836.jpg</w:t>
      </w:r>
      <w:r>
        <w:rPr>
          <w:spacing w:val="1"/>
        </w:rPr>
        <w:t xml:space="preserve"> </w:t>
      </w:r>
      <w:r>
        <w:t>inflating: flowers/daisy/14264136211_9531fbc144.jpg</w:t>
      </w:r>
      <w:r>
        <w:rPr>
          <w:spacing w:val="1"/>
        </w:rPr>
        <w:t xml:space="preserve"> </w:t>
      </w:r>
      <w:r>
        <w:t>inflating: flowers/daisy/14272874304_47c0a46f5a.jpg</w:t>
      </w:r>
      <w:r>
        <w:rPr>
          <w:spacing w:val="1"/>
        </w:rPr>
        <w:t xml:space="preserve"> </w:t>
      </w:r>
      <w:r>
        <w:rPr>
          <w:spacing w:val="-2"/>
        </w:rPr>
        <w:t>inflating: flowers/daisy/14307766919_fac3c37a6b_m.jpg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flowers/daisy/14330343061_99478302d4_m.jpg</w:t>
      </w:r>
      <w:r>
        <w:rPr>
          <w:spacing w:val="-117"/>
        </w:rPr>
        <w:t xml:space="preserve"> </w:t>
      </w:r>
      <w:r>
        <w:rPr>
          <w:spacing w:val="-2"/>
        </w:rPr>
        <w:t>inflating: flowers/daisy/14332947164_9b13513c71_m.jpg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flowers/daisy/14333681205_a07c9f1752_m.jpg</w:t>
      </w:r>
      <w:r>
        <w:rPr>
          <w:spacing w:val="-118"/>
        </w:rPr>
        <w:t xml:space="preserve"> </w:t>
      </w:r>
      <w:r>
        <w:t>inflating: flowers/daisy/14350958832_29bdd3a254.jpg</w:t>
      </w:r>
      <w:r>
        <w:rPr>
          <w:spacing w:val="1"/>
        </w:rPr>
        <w:t xml:space="preserve"> </w:t>
      </w:r>
      <w:r>
        <w:rPr>
          <w:spacing w:val="-2"/>
        </w:rPr>
        <w:t>inflating: flowers/daisy/14354051035_1037b30421_n.jpg</w:t>
      </w:r>
      <w:r>
        <w:rPr>
          <w:spacing w:val="-118"/>
        </w:rPr>
        <w:t xml:space="preserve"> </w:t>
      </w:r>
      <w:r>
        <w:t>inflating: flowers/daisy/14372713423_61e2daae88.jpg</w:t>
      </w:r>
      <w:r>
        <w:rPr>
          <w:spacing w:val="1"/>
        </w:rPr>
        <w:t xml:space="preserve"> </w:t>
      </w:r>
      <w:r>
        <w:t>inflating: flowers/daisy/14399435971_ea5868c792.jpg</w:t>
      </w:r>
      <w:r>
        <w:rPr>
          <w:spacing w:val="1"/>
        </w:rPr>
        <w:t xml:space="preserve"> </w:t>
      </w:r>
      <w:r>
        <w:rPr>
          <w:spacing w:val="-2"/>
        </w:rPr>
        <w:t>inflating: flowers/daisy/14402451388_56545a374a_n.jpg</w:t>
      </w:r>
      <w:r>
        <w:rPr>
          <w:spacing w:val="-118"/>
        </w:rPr>
        <w:t xml:space="preserve"> </w:t>
      </w:r>
      <w:r>
        <w:t>inflating: flowers/daisy/144076848_57e1d662e3_m.jpg</w:t>
      </w:r>
      <w:r>
        <w:rPr>
          <w:spacing w:val="1"/>
        </w:rPr>
        <w:t xml:space="preserve"> </w:t>
      </w:r>
      <w:r>
        <w:t>inflating: flowers/daisy/144099102_bf63a41e4f_n.jpg</w:t>
      </w:r>
      <w:r>
        <w:rPr>
          <w:spacing w:val="1"/>
        </w:rPr>
        <w:t xml:space="preserve"> </w:t>
      </w:r>
      <w:r>
        <w:t>inflating: flowers/daisy/1441939151_b271408c8d_n.jpg</w:t>
      </w:r>
      <w:r>
        <w:rPr>
          <w:spacing w:val="-118"/>
        </w:rPr>
        <w:t xml:space="preserve"> </w:t>
      </w:r>
      <w:r>
        <w:t>inflating: flowers/daisy/14421389519_d5fd353eb4.jpg</w:t>
      </w:r>
      <w:r>
        <w:rPr>
          <w:spacing w:val="1"/>
        </w:rPr>
        <w:t xml:space="preserve"> </w:t>
      </w:r>
      <w:r>
        <w:t>inflating: flowers/daisy/144603918_b9de002f60_m.jpg</w:t>
      </w:r>
      <w:r>
        <w:rPr>
          <w:spacing w:val="1"/>
        </w:rPr>
        <w:t xml:space="preserve"> </w:t>
      </w:r>
      <w:r>
        <w:rPr>
          <w:spacing w:val="-2"/>
        </w:rPr>
        <w:t>inflating: flowers/daisy/14471433500_cdaa22e3ea_m.jpg</w:t>
      </w:r>
      <w:r>
        <w:rPr>
          <w:spacing w:val="-118"/>
        </w:rPr>
        <w:t xml:space="preserve"> </w:t>
      </w:r>
      <w:r>
        <w:t>inflating: flowers/daisy/14485782498_fb342ec301.jpg</w:t>
      </w:r>
      <w:r>
        <w:rPr>
          <w:spacing w:val="1"/>
        </w:rPr>
        <w:t xml:space="preserve"> </w:t>
      </w:r>
      <w:r>
        <w:rPr>
          <w:spacing w:val="-2"/>
        </w:rPr>
        <w:t>inflating: flowers/daisy/14507818175_05219b051c_m.jpg</w:t>
      </w:r>
      <w:r>
        <w:rPr>
          <w:spacing w:val="-118"/>
        </w:rPr>
        <w:t xml:space="preserve"> </w:t>
      </w:r>
      <w:r>
        <w:t>inflating: flowers/daisy/14523675369_97c31d0b5b.jpg</w:t>
      </w:r>
      <w:r>
        <w:rPr>
          <w:spacing w:val="1"/>
        </w:rPr>
        <w:t xml:space="preserve"> </w:t>
      </w:r>
      <w:r>
        <w:rPr>
          <w:spacing w:val="-2"/>
        </w:rPr>
        <w:t>inflating: flowers/daisy/14551098743_2842e7a004_n.jpg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flowers/daisy/14554906452_35f066ffe9_n.jpg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flowers/daisy/14564545365_1f1d267bf1_n.jpg</w:t>
      </w:r>
      <w:r>
        <w:rPr>
          <w:spacing w:val="-118"/>
        </w:rPr>
        <w:t xml:space="preserve"> </w:t>
      </w:r>
      <w:r>
        <w:t>inflating: flowers/daisy/14569895116_32f0dcb0f9.jpg</w:t>
      </w:r>
      <w:r>
        <w:rPr>
          <w:spacing w:val="1"/>
        </w:rPr>
        <w:t xml:space="preserve"> </w:t>
      </w:r>
      <w:r>
        <w:rPr>
          <w:spacing w:val="-2"/>
        </w:rPr>
        <w:t>inflating: flowers/daisy/14591326135_930703dbed_m.jpg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flowers/daisy/14600779226_7bbc288d40_m.jpg</w:t>
      </w:r>
      <w:r>
        <w:rPr>
          <w:spacing w:val="-118"/>
        </w:rPr>
        <w:t xml:space="preserve"> </w:t>
      </w:r>
      <w:r>
        <w:t>inflating: flowers/daisy/14613443462_d4ed356201.jpg</w:t>
      </w:r>
      <w:r>
        <w:rPr>
          <w:spacing w:val="1"/>
        </w:rPr>
        <w:t xml:space="preserve"> </w:t>
      </w:r>
      <w:r>
        <w:rPr>
          <w:spacing w:val="-2"/>
        </w:rPr>
        <w:t>inflating: flowers/daisy/14621687774_ec52811acd_n.jpg</w:t>
      </w:r>
      <w:r>
        <w:rPr>
          <w:spacing w:val="-118"/>
        </w:rPr>
        <w:t xml:space="preserve"> </w:t>
      </w:r>
      <w:r>
        <w:t>inflating: flowers/daisy/14674743211_f68b13f6d9.jpg</w:t>
      </w:r>
      <w:r>
        <w:rPr>
          <w:spacing w:val="1"/>
        </w:rPr>
        <w:t xml:space="preserve"> </w:t>
      </w:r>
      <w:r>
        <w:t>inflating: flowers/daisy/14698531521_0c2f0c6539.jpg</w:t>
      </w:r>
      <w:r>
        <w:rPr>
          <w:spacing w:val="1"/>
        </w:rPr>
        <w:t xml:space="preserve"> </w:t>
      </w:r>
      <w:r>
        <w:t>inflating: flowers/daisy/147068564_32bb4350cc.jpg</w:t>
      </w:r>
      <w:r>
        <w:rPr>
          <w:spacing w:val="1"/>
        </w:rPr>
        <w:t xml:space="preserve"> </w:t>
      </w:r>
      <w:r>
        <w:t>inflating: flowers/daisy/14707111433_cce08ee007.jpg</w:t>
      </w:r>
      <w:r>
        <w:rPr>
          <w:spacing w:val="1"/>
        </w:rPr>
        <w:t xml:space="preserve"> </w:t>
      </w:r>
      <w:r>
        <w:t>inflating: flowers/daisy/14716799982_ed6d626a66.jpg</w:t>
      </w:r>
      <w:r>
        <w:rPr>
          <w:spacing w:val="1"/>
        </w:rPr>
        <w:t xml:space="preserve"> </w:t>
      </w:r>
      <w:r>
        <w:rPr>
          <w:spacing w:val="-2"/>
        </w:rPr>
        <w:t>inflating: flowers/daisy/14816364517_2423021484_m.jpg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flowers/daisy/14866200659_6462c723cb_m.jpg</w:t>
      </w:r>
      <w:r>
        <w:rPr>
          <w:spacing w:val="-118"/>
        </w:rPr>
        <w:t xml:space="preserve"> </w:t>
      </w:r>
      <w:r>
        <w:t>inflating: flowers/daisy/14907815010_bff495449f.jpg</w:t>
      </w:r>
      <w:r>
        <w:rPr>
          <w:spacing w:val="1"/>
        </w:rPr>
        <w:t xml:space="preserve"> </w:t>
      </w:r>
      <w:r>
        <w:t>inflating: flowers/daisy/14921511479_7b0a647795.jpg</w:t>
      </w:r>
      <w:r>
        <w:rPr>
          <w:spacing w:val="1"/>
        </w:rPr>
        <w:t xml:space="preserve"> </w:t>
      </w:r>
      <w:r>
        <w:rPr>
          <w:spacing w:val="-2"/>
        </w:rPr>
        <w:t>inflating: flowers/daisy/15029936576_8d6f96c72c_n.jpg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flowers/daisy/15100730728_a450c5f422_n.jpg</w:t>
      </w:r>
      <w:r>
        <w:rPr>
          <w:spacing w:val="-118"/>
        </w:rPr>
        <w:t xml:space="preserve"> </w:t>
      </w:r>
      <w:r>
        <w:t>inflating: flowers/daisy/15207766_fc2f1d692c_n.jpg</w:t>
      </w:r>
      <w:r>
        <w:rPr>
          <w:spacing w:val="1"/>
        </w:rPr>
        <w:t xml:space="preserve"> </w:t>
      </w:r>
      <w:r>
        <w:t>inflating: flowers/daisy/15306268004_4680ba95e1.jpg</w:t>
      </w:r>
      <w:r>
        <w:rPr>
          <w:spacing w:val="1"/>
        </w:rPr>
        <w:t xml:space="preserve"> </w:t>
      </w:r>
      <w:r>
        <w:t>inflating: flowers/daisy/153210866_03cc9f2f36.jpg</w:t>
      </w:r>
      <w:r>
        <w:rPr>
          <w:spacing w:val="1"/>
        </w:rPr>
        <w:t xml:space="preserve"> </w:t>
      </w:r>
      <w:r>
        <w:t>inflating: flowers/daisy/15327813273_06cdf42210.jpg</w:t>
      </w:r>
      <w:r>
        <w:rPr>
          <w:spacing w:val="1"/>
        </w:rPr>
        <w:t xml:space="preserve"> </w:t>
      </w:r>
      <w:r>
        <w:t>inflating: flowers/daisy/154332674_453cea64f4.jpg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flowers/daisy/15760153042_a2a90e9da5_m.jpg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flowers/daisy/15760811380_4d686c892b_n.jpg</w:t>
      </w:r>
    </w:p>
    <w:p>
      <w:pPr>
        <w:pStyle w:val="15"/>
        <w:spacing w:line="226" w:lineRule="auto"/>
        <w:ind w:right="4788"/>
      </w:pPr>
      <w:r>
        <w:rPr>
          <w:spacing w:val="-2"/>
        </w:rPr>
        <w:t>inflating: flowers/daisy/15784493690_b1858cdb2b_n.jpg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flowers/daisy/15813862117_dedcd1c56f_m.jpg</w:t>
      </w:r>
      <w:r>
        <w:rPr>
          <w:spacing w:val="-118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 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flowers/daisy/16020253176_60f2a6a5ca_n.jpg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flowers/daisy/16025261368_911703a536_n.jpg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76200</wp:posOffset>
                </wp:positionV>
                <wp:extent cx="7264400" cy="10544809"/>
                <wp:effectExtent l="0" t="0" r="0" b="0"/>
                <wp:wrapNone/>
                <wp:docPr id="9" name="组合 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" name="组合 10"/>
                      <wpg:cNvGrpSpPr/>
                      <wpg:grpSpPr>
                        <a:xfrm rot="0">
                          <a:off x="0" y="0"/>
                          <a:ext cx="7264400" cy="10544809"/>
                          <a:chOff x="0" y="0"/>
                          <a:chExt cx="7264400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0954" y="18415"/>
                            <a:ext cx="7232650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3" name="矩形 13"/>
                        <wps:cNvSpPr/>
                        <wps:spPr>
                          <a:xfrm rot="0">
                            <a:off x="0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" o:spid="_x0000_s14" coordorigin="227,120" coordsize="11440,16606" style="position:absolute;&#10;margin-left:11.35pt;&#10;margin-top:6.0pt;&#10;width:572.0pt;&#10;height:830.3pt;&#10;z-index:-11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5" o:spid="_x0000_s15" style="position:absolute;&#10;left:260;&#10;top:149;&#10;width:11390;&#10;height:16576;" filled="f" stroked="f" strokeweight="1.0pt">
                  <v:imagedata r:id="rId5" o:title="4955548531667396485375"/>
                  <o:lock aspectratio="t"/>
                  <v:stroke color="#000000"/>
                </v:shape>
                <v:rect type="#_x0000_t1" id="矩形 16" o:spid="_x0000_s1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flowers/daisy/16056178001_bebc2153fe_n.jpg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flowers/daisy/16121105382_b96251e506_m.jpg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flowers/daisy/16161045294_70c76ce846_n.jpg</w:t>
      </w:r>
      <w:r>
        <w:rPr>
          <w:spacing w:val="-118"/>
        </w:rPr>
        <w:t xml:space="preserve"> </w:t>
      </w:r>
      <w:r>
        <w:t>inflating: flowers/daisy/162362896_99c7d851c8_n.jpg</w:t>
      </w:r>
      <w:r>
        <w:rPr>
          <w:spacing w:val="1"/>
        </w:rPr>
        <w:t xml:space="preserve"> </w:t>
      </w:r>
      <w:r>
        <w:t>inflating: flowers/daisy/162362897_1d21b70621_m.jpg</w:t>
      </w:r>
      <w:r>
        <w:rPr>
          <w:spacing w:val="1"/>
        </w:rPr>
        <w:t xml:space="preserve"> </w:t>
      </w:r>
      <w:r>
        <w:rPr>
          <w:spacing w:val="-2"/>
        </w:rPr>
        <w:t>inflating: flowers/daisy/16291797949_a1b1b7c2bd_n.jpg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flowers/daisy/16323838000_3818bce5c6_n.jpg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flowers/daisy/16360180712_b72695928c_n.jpg</w:t>
      </w:r>
      <w:r>
        <w:rPr>
          <w:spacing w:val="-118"/>
        </w:rPr>
        <w:t xml:space="preserve"> </w:t>
      </w:r>
      <w:r>
        <w:t>inflating: flowers/daisy/163978992_8128b49d3e_n.jpg</w:t>
      </w:r>
      <w:r>
        <w:rPr>
          <w:spacing w:val="1"/>
        </w:rPr>
        <w:t xml:space="preserve"> </w:t>
      </w:r>
      <w:r>
        <w:rPr>
          <w:spacing w:val="-2"/>
        </w:rPr>
        <w:t>inflating: flowers/daisy/16401288243_36112bd52f_m.jpg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flowers/daisy/16482676953_5296227d40_n.jpg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flowers/daisy/16492248512_61a57dfec1_m.jpg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flowers/daisy/16527403771_2391f137c4_n.jpg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flowers/daisy/16577886423_9b23622f1d_n.jpg</w:t>
      </w:r>
      <w:r>
        <w:rPr>
          <w:spacing w:val="-118"/>
        </w:rPr>
        <w:t xml:space="preserve"> </w:t>
      </w:r>
      <w:r>
        <w:t>inflating: flowers/daisy/16737503507_431768a927.jpg</w:t>
      </w:r>
      <w:r>
        <w:rPr>
          <w:spacing w:val="1"/>
        </w:rPr>
        <w:t xml:space="preserve"> </w:t>
      </w:r>
      <w:r>
        <w:rPr>
          <w:spacing w:val="-2"/>
        </w:rPr>
        <w:t>inflating: flowers/daisy/16819071290_471d99e166_m.jpg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flowers/daisy/16833748795_b681b2839f_n.jpg</w:t>
      </w:r>
      <w:r>
        <w:rPr>
          <w:spacing w:val="-118"/>
        </w:rPr>
        <w:t xml:space="preserve"> </w:t>
      </w:r>
      <w:r>
        <w:t>inflating: flowers/daisy/169371301_d9b91a2a42.jpg</w:t>
      </w:r>
      <w:r>
        <w:rPr>
          <w:spacing w:val="1"/>
        </w:rPr>
        <w:t xml:space="preserve"> </w:t>
      </w:r>
      <w:r>
        <w:t>inflating: flowers/daisy/17027891179_3edc08f4f6.jpg</w:t>
      </w:r>
      <w:r>
        <w:rPr>
          <w:spacing w:val="1"/>
        </w:rPr>
        <w:t xml:space="preserve"> </w:t>
      </w:r>
      <w:r>
        <w:t>inflating: flowers/daisy/17101762155_2577a28395.jpg</w:t>
      </w:r>
      <w:r>
        <w:rPr>
          <w:spacing w:val="1"/>
        </w:rPr>
        <w:t xml:space="preserve"> </w:t>
      </w:r>
      <w:r>
        <w:t>inflating: flowers/daisy/171972704_389cf7a953.jpg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flowers/daisy/17249393016_093e915012_n.jpg</w:t>
      </w:r>
      <w:r>
        <w:rPr>
          <w:spacing w:val="-117"/>
        </w:rPr>
        <w:t xml:space="preserve"> </w:t>
      </w:r>
      <w:r>
        <w:t>inflating: flowers/daisy/172882635_4cc7b86731_m.jpg</w:t>
      </w:r>
      <w:r>
        <w:rPr>
          <w:spacing w:val="1"/>
        </w:rPr>
        <w:t xml:space="preserve"> </w:t>
      </w:r>
      <w:r>
        <w:rPr>
          <w:spacing w:val="-2"/>
        </w:rPr>
        <w:t>inflating: flowers/daisy/17357636476_1953c07aa4_n.jpg</w:t>
      </w:r>
      <w:r>
        <w:rPr>
          <w:spacing w:val="-118"/>
        </w:rPr>
        <w:t xml:space="preserve"> </w:t>
      </w:r>
      <w:r>
        <w:t>inflating: flowers/daisy/174131220_c853df1287.jpg</w:t>
      </w:r>
      <w:r>
        <w:rPr>
          <w:spacing w:val="1"/>
        </w:rPr>
        <w:t xml:space="preserve"> </w:t>
      </w:r>
      <w:r>
        <w:t>inflating: flowers/daisy/175106495_53ebdef092_n.jpg</w:t>
      </w:r>
      <w:r>
        <w:rPr>
          <w:spacing w:val="1"/>
        </w:rPr>
        <w:t xml:space="preserve"> </w:t>
      </w:r>
      <w:r>
        <w:t>inflating: flowers/daisy/176375506_201859bb92_m.jpg</w:t>
      </w:r>
      <w:r>
        <w:rPr>
          <w:spacing w:val="1"/>
        </w:rPr>
        <w:t xml:space="preserve"> </w:t>
      </w:r>
      <w:r>
        <w:rPr>
          <w:spacing w:val="-2"/>
        </w:rPr>
        <w:t>inflating: flowers/daisy/17821980772_35164ae1e8_n.jpg</w:t>
      </w:r>
      <w:r>
        <w:rPr>
          <w:spacing w:val="-118"/>
        </w:rPr>
        <w:t xml:space="preserve"> </w:t>
      </w:r>
      <w:r>
        <w:t>inflating: flowers/daisy/18023717391_e2c9089e10.jpg</w:t>
      </w:r>
      <w:r>
        <w:rPr>
          <w:spacing w:val="1"/>
        </w:rPr>
        <w:t xml:space="preserve"> </w:t>
      </w:r>
      <w:r>
        <w:t>inflating: flowers/daisy/181007802_7cab5ee78e_n.jpg</w:t>
      </w:r>
      <w:r>
        <w:rPr>
          <w:spacing w:val="1"/>
        </w:rPr>
        <w:t xml:space="preserve"> </w:t>
      </w:r>
      <w:r>
        <w:rPr>
          <w:spacing w:val="-2"/>
        </w:rPr>
        <w:t>inflating: flowers/daisy/18195689904_46619b7e16_n.jpg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flowers/daisy/18203367608_07a04e98a4_n.jpg</w:t>
      </w:r>
      <w:r>
        <w:rPr>
          <w:spacing w:val="-118"/>
        </w:rPr>
        <w:t xml:space="preserve"> </w:t>
      </w:r>
      <w:r>
        <w:t>inflating: flowers/daisy/18354545086_693ea7bc2a.jpg</w:t>
      </w:r>
      <w:r>
        <w:rPr>
          <w:spacing w:val="1"/>
        </w:rPr>
        <w:t xml:space="preserve"> </w:t>
      </w:r>
      <w:r>
        <w:t>inflating: flowers/daisy/18400014056_2e4c601ed5.jpg</w:t>
      </w:r>
      <w:r>
        <w:rPr>
          <w:spacing w:val="1"/>
        </w:rPr>
        <w:t xml:space="preserve"> </w:t>
      </w:r>
      <w:r>
        <w:rPr>
          <w:spacing w:val="-2"/>
        </w:rPr>
        <w:t>inflating: flowers/daisy/18442919723_d1251d3e14_n.jpg</w:t>
      </w:r>
      <w:r>
        <w:rPr>
          <w:spacing w:val="-118"/>
        </w:rPr>
        <w:t xml:space="preserve"> </w:t>
      </w:r>
      <w:r>
        <w:t>inflating: flowers/daisy/18474740346_ffdaa18032.jpg</w:t>
      </w:r>
      <w:r>
        <w:rPr>
          <w:spacing w:val="1"/>
        </w:rPr>
        <w:t xml:space="preserve"> </w:t>
      </w:r>
      <w:r>
        <w:rPr>
          <w:spacing w:val="-2"/>
        </w:rPr>
        <w:t>inflating: flowers/daisy/18582579815_4c6637e9ff_m.jpg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flowers/daisy/18622672908_eab6dc9140_n.jpg</w:t>
      </w:r>
      <w:r>
        <w:rPr>
          <w:spacing w:val="-118"/>
        </w:rPr>
        <w:t xml:space="preserve"> </w:t>
      </w:r>
      <w:r>
        <w:t>inflating: flowers/daisy/18635898912_eb8e058ef0.jpg</w:t>
      </w:r>
      <w:r>
        <w:rPr>
          <w:spacing w:val="1"/>
        </w:rPr>
        <w:t xml:space="preserve"> </w:t>
      </w:r>
      <w:r>
        <w:t>inflating: flowers/daisy/18679421522_3be9879e32.jpg</w:t>
      </w:r>
      <w:r>
        <w:rPr>
          <w:spacing w:val="1"/>
        </w:rPr>
        <w:t xml:space="preserve"> </w:t>
      </w:r>
      <w:r>
        <w:rPr>
          <w:spacing w:val="-2"/>
        </w:rPr>
        <w:t>inflating: flowers/daisy/18684594849_7dd3634f5e_n.jpg</w:t>
      </w:r>
      <w:r>
        <w:rPr>
          <w:spacing w:val="-118"/>
        </w:rPr>
        <w:t xml:space="preserve"> </w:t>
      </w:r>
      <w:r>
        <w:t>inflating: flowers/daisy/18711159980_11d3bd5042.jpg</w:t>
      </w:r>
      <w:r>
        <w:rPr>
          <w:spacing w:val="1"/>
        </w:rPr>
        <w:t xml:space="preserve"> </w:t>
      </w:r>
      <w:r>
        <w:t>inflating: flowers/daisy/1879567877_8ed2a5faa7_n.jpg</w:t>
      </w:r>
      <w:r>
        <w:rPr>
          <w:spacing w:val="-118"/>
        </w:rPr>
        <w:t xml:space="preserve"> </w:t>
      </w:r>
      <w:r>
        <w:t>inflating: flowers/daisy/18901817451_43e2b45f6c.jpg</w:t>
      </w:r>
      <w:r>
        <w:rPr>
          <w:spacing w:val="1"/>
        </w:rPr>
        <w:t xml:space="preserve"> </w:t>
      </w:r>
      <w:r>
        <w:rPr>
          <w:spacing w:val="-2"/>
        </w:rPr>
        <w:t>inflating: flowers/daisy/19019544592_b64469bf84_n.jpg</w:t>
      </w:r>
      <w:r>
        <w:rPr>
          <w:spacing w:val="-118"/>
        </w:rPr>
        <w:t xml:space="preserve"> </w:t>
      </w:r>
      <w:r>
        <w:t>inflating: flowers/daisy/19177263840_6a316ea639.jpg</w:t>
      </w:r>
      <w:r>
        <w:rPr>
          <w:spacing w:val="1"/>
        </w:rPr>
        <w:t xml:space="preserve"> </w:t>
      </w:r>
      <w:r>
        <w:t>inflating: flowers/daisy/19178753159_a471bf4b6b.jpg</w:t>
      </w:r>
      <w:r>
        <w:rPr>
          <w:spacing w:val="1"/>
        </w:rPr>
        <w:t xml:space="preserve"> </w:t>
      </w:r>
      <w:r>
        <w:rPr>
          <w:spacing w:val="-2"/>
        </w:rPr>
        <w:t>inflating: flowers/daisy/19280272025_57de24e940_m.jpg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flowers/daisy/19527362416_8bdcbefb8b_n.jpg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flowers/daisy/19544831049_0d738d4872_m.jpg</w:t>
      </w:r>
      <w:r>
        <w:rPr>
          <w:spacing w:val="-118"/>
        </w:rPr>
        <w:t xml:space="preserve"> </w:t>
      </w:r>
      <w:r>
        <w:t>inflating: flowers/daisy/1955336401_fbb206d6ef_n.jpg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flowers/daisy/19653086178_28156b7ce4_m.jpg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flowers/daisy/19813618946_93818db7aa_m.jpg</w:t>
      </w:r>
      <w:r>
        <w:rPr>
          <w:spacing w:val="-118"/>
        </w:rPr>
        <w:t xml:space="preserve"> </w:t>
      </w:r>
      <w:r>
        <w:t>inflating: flowers/daisy/19834392829_7d697871f6.jpg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flowers/daisy/19865728236_a62f8f445b_n.jpg</w:t>
      </w:r>
      <w:r>
        <w:rPr>
          <w:spacing w:val="-117"/>
        </w:rPr>
        <w:t xml:space="preserve"> </w:t>
      </w:r>
      <w:r>
        <w:rPr>
          <w:spacing w:val="-2"/>
        </w:rPr>
        <w:t>inflating: flowers/daisy/19975899671_ebc42b7865_n.jpg</w:t>
      </w:r>
      <w:r>
        <w:rPr>
          <w:spacing w:val="-118"/>
        </w:rPr>
        <w:t xml:space="preserve"> </w:t>
      </w:r>
      <w:r>
        <w:t>inflating: flowers/daisy/2001380507_19488ff96a_n.jpg</w:t>
      </w:r>
      <w:r>
        <w:rPr>
          <w:spacing w:val="-118"/>
        </w:rPr>
        <w:t xml:space="preserve"> </w:t>
      </w:r>
      <w:r>
        <w:t>inflating: flowers/daisy/20182559506_40a112f762.jpg</w:t>
      </w:r>
      <w:r>
        <w:rPr>
          <w:spacing w:val="1"/>
        </w:rPr>
        <w:t xml:space="preserve"> </w:t>
      </w:r>
      <w:r>
        <w:t>inflating: flowers/daisy/2019064575_7656b9340f_m.jpg</w:t>
      </w:r>
      <w:r>
        <w:rPr>
          <w:spacing w:val="-118"/>
        </w:rPr>
        <w:t xml:space="preserve"> </w:t>
      </w:r>
      <w:r>
        <w:t>inflating: flowers/daisy/20289938802_e16fa9f23d.jpg</w:t>
      </w:r>
      <w:r>
        <w:rPr>
          <w:spacing w:val="1"/>
        </w:rPr>
        <w:t xml:space="preserve"> </w:t>
      </w:r>
      <w:r>
        <w:t>inflating: flowers/daisy/20329326505_a777c71cc2.jpg</w:t>
      </w:r>
      <w:r>
        <w:rPr>
          <w:spacing w:val="1"/>
        </w:rPr>
        <w:t xml:space="preserve"> </w:t>
      </w:r>
      <w:r>
        <w:t>inflating: flowers/daisy/2045022175_ad087f5f60_n.jpg</w:t>
      </w:r>
      <w:r>
        <w:rPr>
          <w:spacing w:val="-118"/>
        </w:rPr>
        <w:t xml:space="preserve"> </w:t>
      </w:r>
      <w:r>
        <w:t>inflating: flowers/daisy/2057816617_18448093d0_n.jpg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flowers/daisy/20580471306_ab5a011b15_n.jpg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flowers/daisy/20619292635_9857a12d54.jpg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flowers/daisy/20685027271_0e7306e7c1_n.jpg</w:t>
      </w:r>
    </w:p>
    <w:p>
      <w:pPr>
        <w:pStyle w:val="15"/>
        <w:spacing w:line="226" w:lineRule="auto"/>
        <w:ind w:right="4788"/>
      </w:pPr>
      <w:r>
        <w:t>inflating: flowers/daisy/20703737132_179560d0fb.jpg</w:t>
      </w:r>
      <w:r>
        <w:rPr>
          <w:spacing w:val="1"/>
        </w:rPr>
        <w:t xml:space="preserve"> </w:t>
      </w:r>
      <w:r>
        <w:rPr>
          <w:spacing w:val="-2"/>
        </w:rPr>
        <w:t>inflating: flowers/daisy/20773528301_008fcbc5a1_n.jpg</w:t>
      </w:r>
      <w:r>
        <w:rPr>
          <w:spacing w:val="-118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 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flowers/daisy/20948886919_cac7844f34_n.jpg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flowers/daisy/21402054779_759366efb0_n.jpg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788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7" name="组合 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" name="组合 1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1" name="矩形 2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" o:spid="_x0000_s22" coordorigin="140,120" coordsize="11635,16606" style="position:absolute;&#10;margin-left:7.0000005pt;&#10;margin-top:6.0pt;&#10;width:581.75pt;&#10;height:830.3pt;&#10;z-index:-11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3" o:spid="_x0000_s23" style="position:absolute;&#10;left:140;&#10;top:149;&#10;width:11634;&#10;height:16576;" filled="f" stroked="f" strokeweight="1.0pt">
                  <v:imagedata r:id="rId7" o:title="6766885351667396485399"/>
                  <o:lock aspectratio="t"/>
                  <v:stroke color="#000000"/>
                </v:shape>
                <v:rect type="#_x0000_t1" id="矩形 24" o:spid="_x0000_s2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flowers/daisy/21626652132_97e1318bb8_m.jpg</w:t>
      </w:r>
      <w:r>
        <w:rPr>
          <w:spacing w:val="-118"/>
        </w:rPr>
        <w:t xml:space="preserve"> </w:t>
      </w:r>
      <w:r>
        <w:t>inflating: flowers/daisy/21652746_cc379e0eea_m.jpg</w:t>
      </w:r>
      <w:r>
        <w:rPr>
          <w:spacing w:val="1"/>
        </w:rPr>
        <w:t xml:space="preserve"> </w:t>
      </w:r>
      <w:r>
        <w:t>inflating: flowers/daisy/21805938544_bf6bb0e4bc.jpg</w:t>
      </w:r>
      <w:r>
        <w:rPr>
          <w:spacing w:val="1"/>
        </w:rPr>
        <w:t xml:space="preserve"> </w:t>
      </w:r>
      <w:r>
        <w:t>inflating: flowers/daisy/2213954589_c7da4b1486.jpg</w:t>
      </w:r>
      <w:r>
        <w:rPr>
          <w:spacing w:val="1"/>
        </w:rPr>
        <w:t xml:space="preserve"> </w:t>
      </w:r>
      <w:r>
        <w:rPr>
          <w:spacing w:val="-2"/>
        </w:rPr>
        <w:t>inflating: flowers/daisy/22244161124_53e457bb66_n.jpg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flowers/daisy/22873310415_3a5674ec10_m.jpg</w:t>
      </w:r>
      <w:r>
        <w:rPr>
          <w:spacing w:val="-118"/>
        </w:rPr>
        <w:t xml:space="preserve"> </w:t>
      </w:r>
      <w:r>
        <w:rPr>
          <w:spacing w:val="-2"/>
        </w:rPr>
        <w:t>inflating: flowers/daisy/23095658544_7226386954_n.jpg</w:t>
      </w:r>
      <w:r>
        <w:rPr>
          <w:spacing w:val="-118"/>
        </w:rPr>
        <w:t xml:space="preserve"> </w:t>
      </w:r>
      <w:r>
        <w:t>inflating: flowers/daisy/2331133004_582772d58f_m.jpg</w:t>
      </w:r>
      <w:r>
        <w:rPr>
          <w:spacing w:val="-118"/>
        </w:rPr>
        <w:t xml:space="preserve"> </w:t>
      </w:r>
      <w:r>
        <w:t>inflating: flowers/daisy/2346726545_2ebce2b2a6.jpg</w:t>
      </w:r>
      <w:r>
        <w:rPr>
          <w:spacing w:val="1"/>
        </w:rPr>
        <w:t xml:space="preserve"> </w:t>
      </w:r>
      <w:r>
        <w:t>inflating: flowers/daisy/2349640101_212c275aa7.jpg</w:t>
      </w:r>
      <w:r>
        <w:rPr>
          <w:spacing w:val="1"/>
        </w:rPr>
        <w:t xml:space="preserve"> </w:t>
      </w:r>
      <w:r>
        <w:t>inflating: flowers/daisy/2365428551_39f83f10bf_n.jpg</w:t>
      </w:r>
      <w:r>
        <w:rPr>
          <w:spacing w:val="-118"/>
        </w:rPr>
        <w:t xml:space="preserve"> </w:t>
      </w:r>
      <w:r>
        <w:t>inflating: flowers/daisy/2408024540_37f0be7cc0_n.jpg</w:t>
      </w:r>
      <w:r>
        <w:rPr>
          <w:spacing w:val="-118"/>
        </w:rPr>
        <w:t xml:space="preserve"> </w:t>
      </w:r>
      <w:r>
        <w:t>inflating: flowers/daisy/2454280135_ac3aa75cdc_n.jpg</w:t>
      </w:r>
      <w:r>
        <w:rPr>
          <w:spacing w:val="-118"/>
        </w:rPr>
        <w:t xml:space="preserve"> </w:t>
      </w:r>
      <w:r>
        <w:t>inflating: flowers/daisy/2454280137_e1637536ae_n.jpg</w:t>
      </w:r>
      <w:r>
        <w:rPr>
          <w:spacing w:val="-118"/>
        </w:rPr>
        <w:t xml:space="preserve"> </w:t>
      </w:r>
      <w:r>
        <w:t>inflating: flowers/daisy/2473825306_62fd5f8785_n.jpg</w:t>
      </w:r>
      <w:r>
        <w:rPr>
          <w:spacing w:val="-118"/>
        </w:rPr>
        <w:t xml:space="preserve"> </w:t>
      </w:r>
      <w:r>
        <w:t>inflating: flowers/daisy/2476937534_21b285aa46_n.jpg</w:t>
      </w:r>
      <w:r>
        <w:rPr>
          <w:spacing w:val="-118"/>
        </w:rPr>
        <w:t xml:space="preserve"> </w:t>
      </w:r>
      <w:r>
        <w:t>inflating: flowers/daisy/2479956481_8d1a9699be_n.jpg</w:t>
      </w:r>
      <w:r>
        <w:rPr>
          <w:spacing w:val="-118"/>
        </w:rPr>
        <w:t xml:space="preserve"> </w:t>
      </w:r>
      <w:r>
        <w:t>inflating: flowers/daisy/2480569557_f4e1f0dcb8_n.jpg</w:t>
      </w:r>
      <w:r>
        <w:rPr>
          <w:spacing w:val="-118"/>
        </w:rPr>
        <w:t xml:space="preserve"> </w:t>
      </w:r>
      <w:r>
        <w:t>inflating: flowers/daisy/2481823240_eab0d86921.jpg</w:t>
      </w:r>
      <w:r>
        <w:rPr>
          <w:spacing w:val="1"/>
        </w:rPr>
        <w:t xml:space="preserve"> </w:t>
      </w:r>
      <w:r>
        <w:t>inflating: flowers/daisy/2482982436_a2145359e0_n.jpg</w:t>
      </w:r>
      <w:r>
        <w:rPr>
          <w:spacing w:val="-118"/>
        </w:rPr>
        <w:t xml:space="preserve"> </w:t>
      </w:r>
      <w:r>
        <w:t>inflating: flowers/daisy/2488902131_3417698611_n.jpg</w:t>
      </w:r>
      <w:r>
        <w:rPr>
          <w:spacing w:val="-118"/>
        </w:rPr>
        <w:t xml:space="preserve"> </w:t>
      </w:r>
      <w:r>
        <w:t>inflating: flowers/daisy/2498632196_e47a472d5a.jpg</w:t>
      </w:r>
      <w:r>
        <w:rPr>
          <w:spacing w:val="1"/>
        </w:rPr>
        <w:t xml:space="preserve"> </w:t>
      </w:r>
      <w:r>
        <w:t>inflating: flowers/daisy/2509545845_99e79cb8a2_n.jpg</w:t>
      </w:r>
      <w:r>
        <w:rPr>
          <w:spacing w:val="-118"/>
        </w:rPr>
        <w:t xml:space="preserve"> </w:t>
      </w:r>
      <w:r>
        <w:t>inflating: flowers/daisy/2511306240_9047015f2d_n.jpg</w:t>
      </w:r>
      <w:r>
        <w:rPr>
          <w:spacing w:val="-118"/>
        </w:rPr>
        <w:t xml:space="preserve"> </w:t>
      </w:r>
      <w:r>
        <w:t>inflating: flowers/daisy/2513618768_ff7c004796_m.jpg</w:t>
      </w:r>
      <w:r>
        <w:rPr>
          <w:spacing w:val="-118"/>
        </w:rPr>
        <w:t xml:space="preserve"> </w:t>
      </w:r>
      <w:r>
        <w:t>inflating: flowers/daisy/2514748602_343d4727c0_n.jpg</w:t>
      </w:r>
      <w:r>
        <w:rPr>
          <w:spacing w:val="-118"/>
        </w:rPr>
        <w:t xml:space="preserve"> </w:t>
      </w:r>
      <w:r>
        <w:t>inflating: flowers/daisy/2520369272_1dcdb5a892_m.jpg</w:t>
      </w:r>
      <w:r>
        <w:rPr>
          <w:spacing w:val="-118"/>
        </w:rPr>
        <w:t xml:space="preserve"> </w:t>
      </w:r>
      <w:r>
        <w:t>inflating: flowers/daisy/2521408074_e6f86daf21_n.jpg</w:t>
      </w:r>
      <w:r>
        <w:rPr>
          <w:spacing w:val="-118"/>
        </w:rPr>
        <w:t xml:space="preserve"> </w:t>
      </w:r>
      <w:r>
        <w:t>inflating: flowers/daisy/25360380_1a881a5648.jpg</w:t>
      </w:r>
      <w:r>
        <w:rPr>
          <w:spacing w:val="1"/>
        </w:rPr>
        <w:t xml:space="preserve"> </w:t>
      </w:r>
      <w:r>
        <w:t>inflating: flowers/daisy/2536529152_33ef3ee078_n.jpg</w:t>
      </w:r>
      <w:r>
        <w:rPr>
          <w:spacing w:val="-118"/>
        </w:rPr>
        <w:t xml:space="preserve"> </w:t>
      </w:r>
      <w:r>
        <w:t>inflating: flowers/daisy/2538504987_fe524b92a8_n.jpg</w:t>
      </w:r>
      <w:r>
        <w:rPr>
          <w:spacing w:val="-118"/>
        </w:rPr>
        <w:t xml:space="preserve"> </w:t>
      </w:r>
      <w:r>
        <w:t>inflating: flowers/daisy/2539552964_921cf645ba_n.jpg</w:t>
      </w:r>
      <w:r>
        <w:rPr>
          <w:spacing w:val="-118"/>
        </w:rPr>
        <w:t xml:space="preserve"> </w:t>
      </w:r>
      <w:r>
        <w:t>inflating: flowers/daisy/2561352120_7961d8263f.jpg</w:t>
      </w:r>
      <w:r>
        <w:rPr>
          <w:spacing w:val="1"/>
        </w:rPr>
        <w:t xml:space="preserve"> </w:t>
      </w:r>
      <w:r>
        <w:t>inflating: flowers/daisy/2561371688_c80a4fe957_n.jpg</w:t>
      </w:r>
      <w:r>
        <w:rPr>
          <w:spacing w:val="-118"/>
        </w:rPr>
        <w:t xml:space="preserve"> </w:t>
      </w:r>
      <w:r>
        <w:t>inflating: flowers/daisy/2567033807_8e918c53d8_n.jpg</w:t>
      </w:r>
      <w:r>
        <w:rPr>
          <w:spacing w:val="-118"/>
        </w:rPr>
        <w:t xml:space="preserve"> </w:t>
      </w:r>
      <w:r>
        <w:t>inflating: flowers/daisy/2573240560_ff7ffdd449.jpg</w:t>
      </w:r>
      <w:r>
        <w:rPr>
          <w:spacing w:val="1"/>
        </w:rPr>
        <w:t xml:space="preserve"> </w:t>
      </w:r>
      <w:r>
        <w:t>inflating: flowers/daisy/2578695910_5ab8ee17c1_n.jpg</w:t>
      </w:r>
      <w:r>
        <w:rPr>
          <w:spacing w:val="-118"/>
        </w:rPr>
        <w:t xml:space="preserve"> </w:t>
      </w:r>
      <w:r>
        <w:t>inflating: flowers/daisy/2579018590_74359dcf1a_m.jpg</w:t>
      </w:r>
      <w:r>
        <w:rPr>
          <w:spacing w:val="-118"/>
        </w:rPr>
        <w:t xml:space="preserve"> </w:t>
      </w:r>
      <w:r>
        <w:t>inflating: flowers/daisy/2581171297_b0a249b92b_n.jpg</w:t>
      </w:r>
      <w:r>
        <w:rPr>
          <w:spacing w:val="-118"/>
        </w:rPr>
        <w:t xml:space="preserve"> </w:t>
      </w:r>
      <w:r>
        <w:t>inflating: flowers/daisy/2590291468_2635d3e4e0_n.jpg</w:t>
      </w:r>
      <w:r>
        <w:rPr>
          <w:spacing w:val="-118"/>
        </w:rPr>
        <w:t xml:space="preserve"> </w:t>
      </w:r>
      <w:r>
        <w:t>inflating: flowers/daisy/2599662355_7782218c83.jpg</w:t>
      </w:r>
      <w:r>
        <w:rPr>
          <w:spacing w:val="1"/>
        </w:rPr>
        <w:t xml:space="preserve"> </w:t>
      </w:r>
      <w:r>
        <w:t>inflating: flowers/daisy/2607132536_d95198e619_n.jpg</w:t>
      </w:r>
      <w:r>
        <w:rPr>
          <w:spacing w:val="-118"/>
        </w:rPr>
        <w:t xml:space="preserve"> </w:t>
      </w:r>
      <w:r>
        <w:t>inflating: flowers/daisy/2611119198_9d46b94392.jpg</w:t>
      </w:r>
      <w:r>
        <w:rPr>
          <w:spacing w:val="1"/>
        </w:rPr>
        <w:t xml:space="preserve"> </w:t>
      </w:r>
      <w:r>
        <w:t>inflating: flowers/daisy/2612704455_efce1c2144_m.jpg</w:t>
      </w:r>
      <w:r>
        <w:rPr>
          <w:spacing w:val="-118"/>
        </w:rPr>
        <w:t xml:space="preserve"> </w:t>
      </w:r>
      <w:r>
        <w:t>inflating: flowers/daisy/2617111535_54c2ac8462.jpg</w:t>
      </w:r>
      <w:r>
        <w:rPr>
          <w:spacing w:val="1"/>
        </w:rPr>
        <w:t xml:space="preserve"> </w:t>
      </w:r>
      <w:r>
        <w:t>inflating: flowers/daisy/2619413565_61a6cd3ac9_m.jpg</w:t>
      </w:r>
      <w:r>
        <w:rPr>
          <w:spacing w:val="-118"/>
        </w:rPr>
        <w:t xml:space="preserve"> </w:t>
      </w:r>
      <w:r>
        <w:t>inflating: flowers/daisy/2621723097_736febb4a4_n.jpg</w:t>
      </w:r>
      <w:r>
        <w:rPr>
          <w:spacing w:val="-118"/>
        </w:rPr>
        <w:t xml:space="preserve"> </w:t>
      </w:r>
      <w:r>
        <w:t>inflating: flowers/daisy/2627815904_919373e7f5.jpg</w:t>
      </w:r>
      <w:r>
        <w:rPr>
          <w:spacing w:val="1"/>
        </w:rPr>
        <w:t xml:space="preserve"> </w:t>
      </w:r>
      <w:r>
        <w:t>inflating: flowers/daisy/2632216904_274aa17433.jpg</w:t>
      </w:r>
      <w:r>
        <w:rPr>
          <w:spacing w:val="1"/>
        </w:rPr>
        <w:t xml:space="preserve"> </w:t>
      </w:r>
      <w:r>
        <w:t>inflating: flowers/daisy/2635314490_e12d3b0f36_m.jpg</w:t>
      </w:r>
      <w:r>
        <w:rPr>
          <w:spacing w:val="-118"/>
        </w:rPr>
        <w:t xml:space="preserve"> </w:t>
      </w:r>
      <w:r>
        <w:t>inflating: flowers/daisy/2641979584_2b21c3fe29_m.jpg</w:t>
      </w:r>
      <w:r>
        <w:rPr>
          <w:spacing w:val="-118"/>
        </w:rPr>
        <w:t xml:space="preserve"> </w:t>
      </w:r>
      <w:r>
        <w:t>inflating: flowers/daisy/2642408410_61545fdc83_n.jpg</w:t>
      </w:r>
      <w:r>
        <w:rPr>
          <w:spacing w:val="-118"/>
        </w:rPr>
        <w:t xml:space="preserve"> </w:t>
      </w:r>
      <w:r>
        <w:t>inflating: flowers/daisy/2646438199_b309cffd65_n.jpg</w:t>
      </w:r>
      <w:r>
        <w:rPr>
          <w:spacing w:val="-118"/>
        </w:rPr>
        <w:t xml:space="preserve"> </w:t>
      </w:r>
      <w:r>
        <w:t>inflating: flowers/daisy/2649404904_b7a91991bb_n.jpg</w:t>
      </w:r>
      <w:r>
        <w:rPr>
          <w:spacing w:val="-118"/>
        </w:rPr>
        <w:t xml:space="preserve"> </w:t>
      </w:r>
      <w:r>
        <w:t>inflating: flowers/daisy/2666572212_2caca8de9f_n.jpg</w:t>
      </w:r>
      <w:r>
        <w:rPr>
          <w:spacing w:val="-118"/>
        </w:rPr>
        <w:t xml:space="preserve"> </w:t>
      </w:r>
      <w:r>
        <w:t>inflating: flowers/daisy/2713919471_301fcc941f.jpg</w:t>
      </w:r>
      <w:r>
        <w:rPr>
          <w:spacing w:val="1"/>
        </w:rPr>
        <w:t xml:space="preserve"> </w:t>
      </w:r>
      <w:r>
        <w:rPr>
          <w:spacing w:val="-2"/>
        </w:rPr>
        <w:t>inflating: flowers/daisy/27400851831_fe08fbcb66_n.jpg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flowers/daisy/28056118836_77a6847d94_n.jpg</w:t>
      </w:r>
      <w:r>
        <w:rPr>
          <w:spacing w:val="-118"/>
        </w:rPr>
        <w:t xml:space="preserve"> </w:t>
      </w:r>
      <w:r>
        <w:t>inflating: flowers/daisy/2812442552_3eed5fb9f2_m.jpg</w:t>
      </w:r>
      <w:r>
        <w:rPr>
          <w:spacing w:val="-118"/>
        </w:rPr>
        <w:t xml:space="preserve"> </w:t>
      </w:r>
      <w:r>
        <w:t>inflating: flowers/daisy/2828733818_1c1ed0089d_n.jpg</w:t>
      </w:r>
      <w:r>
        <w:rPr>
          <w:spacing w:val="-118"/>
        </w:rPr>
        <w:t xml:space="preserve"> </w:t>
      </w:r>
      <w:r>
        <w:t>inflating: flowers/daisy/2838487505_6c3b48efa5_m.jpg</w:t>
      </w:r>
      <w:r>
        <w:rPr>
          <w:spacing w:val="-118"/>
        </w:rPr>
        <w:t xml:space="preserve"> </w:t>
      </w:r>
      <w:r>
        <w:t>inflating: flowers/daisy/2862944799_45bc8e7302.jpg</w:t>
      </w:r>
      <w:r>
        <w:rPr>
          <w:spacing w:val="1"/>
        </w:rPr>
        <w:t xml:space="preserve"> </w:t>
      </w:r>
      <w:r>
        <w:t>inflating: flowers/daisy/286875003_f7c0e1882d.jpg</w:t>
      </w:r>
      <w:r>
        <w:rPr>
          <w:spacing w:val="1"/>
        </w:rPr>
        <w:t xml:space="preserve"> </w:t>
      </w:r>
      <w:r>
        <w:t>inflating: flowers/daisy/2877860110_a842f8b14a_m.jpg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flowers/daisy/2889325612_f2fc403ff0_m.jpg</w:t>
      </w:r>
    </w:p>
    <w:p>
      <w:pPr>
        <w:pStyle w:val="15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flowers/daisy/2901376034_cdb4bac26b_m.jpg</w:t>
      </w:r>
    </w:p>
    <w:p>
      <w:pPr>
        <w:pStyle w:val="15"/>
        <w:spacing w:line="226" w:lineRule="auto"/>
        <w:ind w:right="4788"/>
      </w:pPr>
      <w:r>
        <w:t>inflating: flowers/daisy/2908212142_5437fa67ff_n.jpg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flowers/daisy/29380234244_c50a60374e_n.jpg</w:t>
      </w:r>
      <w:r>
        <w:rPr>
          <w:spacing w:val="-118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flowers/daisy/30001711132_eb0fd7b04c_n.jpg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5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5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 flowers/daisy/33802431204_7c58f4e21b_n.jpg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flowers/daisy/33806101464_5eca772954_n.jpg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flowers/daisy/33807950584_f5b63715e4_n.jpg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flowers/daisy/33809174824_00ba798039_n.jpg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flowers/daisy/33809956124_b49dcddf8f_n.jpg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flowers/daisy/33810542134_a493f19a71_n.jpg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flowers/daisy/33814092924_b23d019011_n.jpg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flowers/daisy/33819069114_6ecc240b54_n.jpg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flowers/daisy/33822751084_c83a7abffd_n.jpg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flowers/daisy/33830843653_ee6d7989fa_n.jpg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flowers/daisy/33836936163_2dce95ee4d_n.jpg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flowers/daisy/33837577463_1ae52a3726_n.jpg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flowers/daisy/33838292353_8b143f7980_n.jpg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flowers/daisy/33839388103_79cb79f7bc_n.jpg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flowers/daisy/33843240613_0b736f9896_n.jpg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flowers/daisy/33843400403_db00aa16b8_n.jpg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flowers/daisy/33849854704_d2a2415e4d_n.jpg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flowers/daisy/33855966243_01b2486428_n.jpg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flowers/daisy/33857335804_7f0c96243b_n.jpg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flowers/daisy/33858238653_6549e21f53_n.jpg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flowers/daisy/33859244503_eeeca6a397_n.jpg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flowers/daisy/33863293993_3ed7515936_n.jpg</w:t>
      </w:r>
      <w:r>
        <w:rPr>
          <w:spacing w:val="-118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 flowers/daisy/33871813063_d7b6bedafe_n.jpg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flowers/daisy/33872893913_72d64a9b85_n.jpg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flowers/daisy/33874126263_3f6f965784_n.jpg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flowers/daisy/33879354664_615c72773d_n.jpg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flowers/daisy/33880234094_2541c9c83d_n.jpg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flowers/daisy/33884228533_91b75ff4d4_n.jpg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flowers/daisy/33885735373_444ba02d9c_n.jpg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flowers/daisy/33887503434_a2762228f4_n.jpg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flowers/daisy/33891398493_e0b6d7f683_n.jpg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flowers/daisy/33891703033_822f7810ce_n.jpg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flowers/daisy/33901756843_94e198d40e_n.jpg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flowers/daisy/33911247013_82a1acfcea_n.jpg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flowers/daisy/33918001783_06a692e371_n.jpg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flowers/daisy/33923454163_9cabcaa733_n.jpg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flowers/daisy/34076975155_1faeedec90_n.jpg</w:t>
      </w:r>
      <w:r>
        <w:rPr>
          <w:spacing w:val="-118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flowers/daisy/34261196280_aa99186136_n.jpg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flowers/daisy/34266042310_9c1abd8e11_n.jpg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flowers/daisy/34266044490_01dacd2ac2_n.jpg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flowers/daisy/34275152390_44e7262261_n.jpg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flowers/daisy/34275662120_7757a15d07_n.jpg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flowers/daisy/34276373070_27ec2d2596_n.jpg</w:t>
      </w:r>
    </w:p>
    <w:p>
      <w:pPr>
        <w:pStyle w:val="15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flowers/daisy/34283602490_b61f3da99d_n.jpg</w:t>
      </w:r>
    </w:p>
    <w:p>
      <w:pPr>
        <w:pStyle w:val="15"/>
        <w:spacing w:line="226" w:lineRule="auto"/>
        <w:ind w:right="4754"/>
        <w:jc w:val="both"/>
      </w:pPr>
      <w:r>
        <w:rPr>
          <w:spacing w:val="-2"/>
        </w:rPr>
        <w:t>inflating: flowers/daisy/34283646340_4fe48d1bb7_n.jpg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0"/>
        </w:rPr>
        <w:t xml:space="preserve"> </w:t>
      </w:r>
      <w:r>
        <w:rPr>
          <w:spacing w:val="-3"/>
        </w:rPr>
        <w:t>flowers/daisy/34293871550_71d1e4d482_n.jpg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31" name="组合 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" name="组合 3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4" name="图片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5" name="矩形 3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" o:spid="_x0000_s36" coordorigin="140,120" coordsize="11635,16606" style="position:absolute;&#10;margin-left:7.0000005pt;&#10;margin-top:6.0pt;&#10;width:581.75pt;&#10;height:830.3pt;&#10;z-index:-10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37" o:spid="_x0000_s37" style="position:absolute;&#10;left:140;&#10;top:149;&#10;width:11634;&#10;height:16576;" filled="f" stroked="f" strokeweight="1.0pt">
                  <v:imagedata r:id="rId11" o:title="4277901981667396485469"/>
                  <o:lock aspectratio="t"/>
                  <v:stroke color="#000000"/>
                </v:shape>
                <v:rect type="#_x0000_t1" id="矩形 38" o:spid="_x0000_s38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flowers/daisy/34295444880_b4376b3a8b_n.jpg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flowers/daisy/34300874850_923cc2881c_n.jpg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flowers/daisy/34310869690_56cdc84a17_n.jpg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flowers/daisy/34312496620_bc01a98aeb_n.jpg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flowers/daisy/34326606950_41ff8997d7_n.jpg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flowers/daisy/34326847400_f4de801005_n.jpg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flowers/daisy/34337108550_0b619aa726_n.jpg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flowers/daisy/34342014230_4230ae8e08_n.jpg</w:t>
      </w:r>
      <w:r>
        <w:rPr>
          <w:spacing w:val="-118"/>
        </w:rPr>
        <w:t xml:space="preserve"> </w:t>
      </w:r>
      <w:r>
        <w:t>inflating: flowers/daisy/3440366251_5b9bdf27c9_m.jpg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flowers/daisy/34476770012_38fba290f3_n.jpg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flowers/daisy/34486116262_411e6991f4_n.jpg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flowers/daisy/34508227161_a9ff840f71_n.jpg</w:t>
      </w:r>
      <w:r>
        <w:rPr>
          <w:spacing w:val="-118"/>
        </w:rPr>
        <w:t xml:space="preserve"> </w:t>
      </w:r>
      <w:r>
        <w:t>inflating: flowers/daisy/3450822975_7e77d67636_n.jpg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flowers/daisy/34510103621_250ee7ae64_n.jpg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flowers/daisy/34517409722_829ec7e152_n.jpg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flowers/daisy/34518066912_0e432507bc_n.jpg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flowers/daisy/34518374242_310e7abd54_n.jpg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flowers/daisy/34520690871_8fe693bc71_n.jpg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flowers/daisy/34520699571_f880744f46_n.jpg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flowers/daisy/34522174462_b7cbee3ecb_n.jpg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flowers/daisy/34524074031_e42b9b1acd_n.jpg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flowers/daisy/34524085651_1f0b7e9497_n.jpg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flowers/daisy/34530932101_957fab3650_n.jpg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flowers/daisy/34531542152_c8ba2e0fea_n.jpg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flowers/daisy/34532930772_5cc5fc600d_n.jpg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flowers/daisy/34539556222_f7ba32f704_n.jpg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flowers/daisy/34540113401_b81594e92a_n.jpg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flowers/daisy/34540176411_a35a19a8ef_n.jpg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flowers/daisy/34542837641_10492bf600_n.jpg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flowers/daisy/34543119581_1fb7e0bd7f_n.jpg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flowers/daisy/34546791291_eb8e15e18a_n.jpg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flowers/daisy/34546994701_a000b283f1_n.jpg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flowers/daisy/34547261352_d39bf4073a_n.jpg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flowers/daisy/34554334542_7d8f68a75c_n.jpg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flowers/daisy/34562146951_cf3d2a627c_n.jpg</w:t>
      </w:r>
      <w:r>
        <w:rPr>
          <w:spacing w:val="-118"/>
        </w:rPr>
        <w:t xml:space="preserve"> </w:t>
      </w:r>
      <w:r>
        <w:t>inflating: flowers/daisy/3456403987_5bd5fa6ece_n.jpg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flowers/daisy/34566613262_fefbcc279a_n.jpg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flowers/daisy/34571214621_f655295459_n.jpg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flowers/daisy/34585331601_837dbe5254_n.jpg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flowers/daisy/34585995071_13e07140d8_n.jpg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flowers/daisy/34590677231_0ed33ccd55_n.jpg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flowers/daisy/34591991761_16fc5c9c00_n.jpg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flowers/daisy/34602180741_cf2f671ba5_n.jpg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flowers/daisy/34611565966_9de274f987_n.jpg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flowers/daisy/34613530216_26cf037012_n.jpg</w:t>
      </w:r>
      <w:r>
        <w:rPr>
          <w:spacing w:val="-118"/>
        </w:rPr>
        <w:t xml:space="preserve"> </w:t>
      </w:r>
      <w:r>
        <w:t>inflating: flowers/daisy/3463313493_9497aa47e5_n.jpg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flowers/daisy/34637394046_f85541735d_n.jpg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flowers/daisy/34637970155_a2b917077c_n.jpg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flowers/daisy/34638378196_216d5bbc2e_n.jpg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flowers/daisy/34643914016_2e659d6e82_n.jpg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flowers/daisy/34652819496_0b6f758986_n.jpg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flowers/daisy/34658035045_7782e95b50_n.jpg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flowers/daisy/34661399476_9ea7e2fd53_n.jpg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flowers/daisy/34664107325_701d5c6f08_n.jpg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flowers/daisy/34665595995_13f76d5b60_n.jpg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flowers/daisy/34670512115_af22cce24d_n.jpg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flowers/daisy/34682895116_88ef018e83_n.jpg</w:t>
      </w:r>
      <w:r>
        <w:rPr>
          <w:spacing w:val="-118"/>
        </w:rPr>
        <w:t xml:space="preserve"> </w:t>
      </w:r>
      <w:r>
        <w:t>inflating: flowers/daisy/3468498624_d082f99e98.jpg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flowers/daisy/34693373736_9ce6d9e1c3_n.jpg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flowers/daisy/34695914906_961f92ffcd_n.jpg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flowers/daisy/34696729796_190b1dfdf1_n.jpg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flowers/daisy/34696730126_056ffea63c_n.jpg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flowers/daisy/34696730346_5f0c131e59_n.jpg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flowers/daisy/34701078235_4a770d14a1_n.jpg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flowers/daisy/34701198765_54aa641d7a_n.jpg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flowers/daisy/34718882165_68cdc9def9_n.jpg</w:t>
      </w:r>
    </w:p>
    <w:p>
      <w:pPr>
        <w:pStyle w:val="15"/>
        <w:spacing w:line="226" w:lineRule="auto"/>
        <w:ind w:right="4788"/>
      </w:pPr>
      <w:r>
        <w:rPr>
          <w:spacing w:val="-2"/>
        </w:rPr>
        <w:t>inflating: flowers/daisy/34720703615_bdf1335d8b_n.jpg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flowers/daisy/34727863665_b00ac77266_n.jpg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5"/>
          <w:w w:val="95"/>
        </w:rPr>
        <w:t xml:space="preserve"> </w:t>
      </w:r>
      <w:r>
        <w:rPr>
          <w:w w:val="95"/>
        </w:rPr>
        <w:t>flowers/daisy/3475870145_685a19116d.jpg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39" name="组合 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0" name="组合 40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3" name="矩形 43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" o:spid="_x0000_s44" coordorigin="140,120" coordsize="11635,16606" style="position:absolute;&#10;margin-left:7.0000005pt;&#10;margin-top:6.0pt;&#10;width:581.75pt;&#10;height:830.3pt;&#10;z-index:-10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45" o:spid="_x0000_s45" style="position:absolute;&#10;left:140;&#10;top:149;&#10;width:11634;&#10;height:16576;" filled="f" stroked="f" strokeweight="1.0pt">
                  <v:imagedata r:id="rId13" o:title="9923927041667396485516"/>
                  <o:lock aspectratio="t"/>
                  <v:stroke color="#000000"/>
                </v:shape>
                <v:rect type="#_x0000_t1" id="矩形 46" o:spid="_x0000_s4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flowers/daisy/3483303007_42e3f90da7.jpg</w:t>
      </w:r>
      <w:r>
        <w:rPr>
          <w:spacing w:val="1"/>
        </w:rPr>
        <w:t xml:space="preserve"> </w:t>
      </w:r>
      <w:r>
        <w:t>inflating: flowers/daisy/3491933306_43cfe2cfbe.jpg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flowers/daisy/3494265422_9dba8f2191_n.jpg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flowers/daisy/3504430338_77d6a7fab4_n.jpg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flowers/daisy/3506866918_61dd5fc53b_n.jpg</w:t>
      </w:r>
      <w:r>
        <w:rPr>
          <w:spacing w:val="-117"/>
        </w:rPr>
        <w:t xml:space="preserve"> </w:t>
      </w:r>
      <w:r>
        <w:t>inflating: flowers/daisy/3533954656_79156c8473.jpg</w:t>
      </w:r>
      <w:r>
        <w:rPr>
          <w:spacing w:val="1"/>
        </w:rPr>
        <w:t xml:space="preserve"> </w:t>
      </w:r>
      <w:r>
        <w:t>inflating: flowers/daisy/3546455114_cd2dea5e02.jpg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flowers/daisy/3552074420_2a0a7166db_m.jpg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flowers/daisy/3588872598_e0f9a1d2a1_m.jpg</w:t>
      </w:r>
      <w:r>
        <w:rPr>
          <w:spacing w:val="-117"/>
        </w:rPr>
        <w:t xml:space="preserve"> </w:t>
      </w:r>
      <w:r>
        <w:t>inflating: flowers/daisy/3598615130_578ed30e5f.jpg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flowers/daisy/3611577717_f3a7a8c416_n.jpg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flowers/daisy/3625257860_33efeef614_m.jpg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flowers/daisy/3627678863_557552c879_m.jpg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flowers/daisy/3628485766_4ff937954a_n.jpg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flowers/daisy/3633489595_a037a9b7a4_m.jpg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flowers/daisy/3637428148_a1dcccafa9_n.jpg</w:t>
      </w:r>
      <w:r>
        <w:rPr>
          <w:spacing w:val="-117"/>
        </w:rPr>
        <w:t xml:space="preserve"> </w:t>
      </w:r>
      <w:r>
        <w:t>inflating: flowers/daisy/3639009391_0f910681b7.jpg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flowers/daisy/3640845041_80a92c4205_n.jpg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flowers/daisy/3661613900_b15ca1d35d_m.jpg</w:t>
      </w:r>
      <w:r>
        <w:rPr>
          <w:spacing w:val="-117"/>
        </w:rPr>
        <w:t xml:space="preserve"> </w:t>
      </w:r>
      <w:r>
        <w:t>inflating: flowers/daisy/367020749_3c9a652d75.jpg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flowers/daisy/3695826945_9f374e8a00_m.jpg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flowers/daisy/3699235066_fc09a02dfe_m.jpg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flowers/daisy/3703643767_dee82cdef9_n.jpg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flowers/daisy/3704305945_a80e60e2f6_m.jpg</w:t>
      </w:r>
      <w:r>
        <w:rPr>
          <w:spacing w:val="-117"/>
        </w:rPr>
        <w:t xml:space="preserve"> </w:t>
      </w:r>
      <w:r>
        <w:t>inflating: flowers/daisy/3704306975_75b74497d8.jpg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flowers/daisy/3706420943_66f3214862_n.jpg</w:t>
      </w:r>
      <w:r>
        <w:rPr>
          <w:spacing w:val="-117"/>
        </w:rPr>
        <w:t xml:space="preserve"> </w:t>
      </w:r>
      <w:r>
        <w:t>inflating: flowers/daisy/3711723108_65247a3170.jpg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flowers/daisy/3711892138_b8c953fdc1_z.jpg</w:t>
      </w:r>
      <w:r>
        <w:rPr>
          <w:spacing w:val="-117"/>
        </w:rPr>
        <w:t xml:space="preserve"> </w:t>
      </w:r>
      <w:r>
        <w:t>inflating: flowers/daisy/3713290261_8a66de23ab.jpg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flowers/daisy/3717746329_53f515c6a6_m.jpg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flowers/daisy/3720632920_93cf1cc7f3_m.jpg</w:t>
      </w:r>
      <w:r>
        <w:rPr>
          <w:spacing w:val="-117"/>
        </w:rPr>
        <w:t xml:space="preserve"> </w:t>
      </w:r>
      <w:r>
        <w:t>inflating: flowers/daisy/3750250718_eb61146c5f.jpg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flowers/daisy/3750771898_cfd50090ba_n.jpg</w:t>
      </w:r>
      <w:r>
        <w:rPr>
          <w:spacing w:val="-117"/>
        </w:rPr>
        <w:t xml:space="preserve"> </w:t>
      </w:r>
      <w:r>
        <w:t>inflating: flowers/daisy/3758221664_b19116d61f.jpg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flowers/daisy/3764116502_f394428ee0_n.jpg</w:t>
      </w:r>
      <w:r>
        <w:rPr>
          <w:spacing w:val="-117"/>
        </w:rPr>
        <w:t xml:space="preserve"> </w:t>
      </w:r>
      <w:r>
        <w:t>inflating: flowers/daisy/3773181799_5def396456.jpg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flowers/daisy/3780380240_ef9ec1b737_m.jpg</w:t>
      </w:r>
      <w:r>
        <w:rPr>
          <w:spacing w:val="-118"/>
        </w:rPr>
        <w:t xml:space="preserve"> </w:t>
      </w:r>
      <w:r>
        <w:t>inflating: flowers/daisy/3848258315_ed2fde4fb4.jpg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flowers/daisy/3861452393_14d2f95157_m.jpg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flowers/daisy/3900172983_9312fdf39c_n.jpg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flowers/daisy/3939135368_0af5c4982a_n.jpg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flowers/daisy/3957488431_52a447c0e8_m.jpg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flowers/daisy/3962240986_0661edc43a_n.jpg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flowers/daisy/3963330924_6c6a3fa7be_n.jpg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flowers/daisy/3975010332_3209f9f447_m.jpg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flowers/daisy/3999978867_c67c79597f_m.jpg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flowers/daisy/4065883015_4bb6010cb7_n.jpg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flowers/daisy/4085794721_7cd88e0a6c_m.jpg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flowers/daisy/4117918318_3c8935289b_m.jpg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flowers/daisy/4131565290_0585c4dd5a_n.jpg</w:t>
      </w:r>
      <w:r>
        <w:rPr>
          <w:spacing w:val="-117"/>
        </w:rPr>
        <w:t xml:space="preserve"> </w:t>
      </w:r>
      <w:r>
        <w:t>inflating: flowers/daisy/413815348_764ae83088.jpg</w:t>
      </w:r>
      <w:r>
        <w:rPr>
          <w:spacing w:val="1"/>
        </w:rPr>
        <w:t xml:space="preserve"> </w:t>
      </w:r>
      <w:r>
        <w:t>inflating: flowers/daisy/4141147800_813f660b47.jpg</w:t>
      </w:r>
      <w:r>
        <w:rPr>
          <w:spacing w:val="1"/>
        </w:rPr>
        <w:t xml:space="preserve"> </w:t>
      </w:r>
      <w:r>
        <w:t>inflating: flowers/daisy/4144275653_7c02d47d9b.jpg</w:t>
      </w:r>
      <w:r>
        <w:rPr>
          <w:spacing w:val="1"/>
        </w:rPr>
        <w:t xml:space="preserve"> </w:t>
      </w:r>
      <w:r>
        <w:t>inflating: flowers/daisy/422094774_28acc69a8b_n.jpg</w:t>
      </w:r>
      <w:r>
        <w:rPr>
          <w:spacing w:val="-118"/>
        </w:rPr>
        <w:t xml:space="preserve"> </w:t>
      </w:r>
      <w:r>
        <w:t>inflating: flowers/daisy/4222584034_8964cbd3de.jpg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flowers/daisy/4229503616_9b8a42123c_n.jpg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flowers/daisy/4258408909_b7cc92741c_m.jpg</w:t>
      </w:r>
      <w:r>
        <w:rPr>
          <w:spacing w:val="-117"/>
        </w:rPr>
        <w:t xml:space="preserve"> </w:t>
      </w:r>
      <w:r>
        <w:t>inflating: flowers/daisy/4268817944_cdbdb226ae.jpg</w:t>
      </w:r>
      <w:r>
        <w:rPr>
          <w:spacing w:val="1"/>
        </w:rPr>
        <w:t xml:space="preserve"> </w:t>
      </w:r>
      <w:r>
        <w:t>inflating: flowers/daisy/4276898893_609d11db8b.jpg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flowers/daisy/4278442064_a5a598524b_m.jpg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flowers/daisy/4281102584_c548a69b81_m.jpg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flowers/daisy/4286053334_a75541f20b_m.jpg</w:t>
      </w:r>
      <w:r>
        <w:rPr>
          <w:spacing w:val="-117"/>
        </w:rPr>
        <w:t xml:space="preserve"> </w:t>
      </w:r>
      <w:r>
        <w:t>inflating: flowers/daisy/4301689054_20519e5b68.jpg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flowers/daisy/4318007511_e9f4311936_n.jpg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flowers/daisy/4333085242_bbeb3e2841_m.jpg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flowers/daisy/43474673_7bb4465a86.jpg</w:t>
      </w:r>
    </w:p>
    <w:p>
      <w:pPr>
        <w:pStyle w:val="15"/>
        <w:spacing w:line="226" w:lineRule="auto"/>
        <w:ind w:right="4906"/>
      </w:pPr>
      <w:r>
        <w:t>inflating: flowers/daisy/435283392_72e4c5b5d6_m.jpg</w:t>
      </w:r>
      <w:r>
        <w:rPr>
          <w:spacing w:val="-118"/>
        </w:rPr>
        <w:t xml:space="preserve"> </w:t>
      </w: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0"/>
        </w:rPr>
        <w:t xml:space="preserve"> </w:t>
      </w:r>
      <w:r>
        <w:rPr>
          <w:spacing w:val="-3"/>
        </w:rPr>
        <w:t>flowers/daisy/4434592930_6610d51fca_m.jpg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47" name="组合 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" name="组合 4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0" name="图片 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1" name="矩形 5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" o:spid="_x0000_s52" coordorigin="140,120" coordsize="11635,16606" style="position:absolute;&#10;margin-left:7.0000005pt;&#10;margin-top:6.0pt;&#10;width:581.75pt;&#10;height:830.3pt;&#10;z-index:-10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53" o:spid="_x0000_s53" style="position:absolute;&#10;left:140;&#10;top:149;&#10;width:11634;&#10;height:16576;" filled="f" stroked="f" strokeweight="1.0pt">
                  <v:imagedata r:id="rId15" o:title="8020649761667396485546"/>
                  <o:lock aspectratio="t"/>
                  <v:stroke color="#000000"/>
                </v:shape>
                <v:rect type="#_x0000_t1" id="矩形 54" o:spid="_x0000_s5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flowers/daisy/4440480869_632ce6aff3_n.jpg</w:t>
      </w:r>
      <w:r>
        <w:rPr>
          <w:spacing w:val="-118"/>
        </w:rPr>
        <w:t xml:space="preserve"> </w:t>
      </w:r>
      <w:r>
        <w:t>inflating: flowers/daisy/446484749_4044affcaf_n.jpg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flowers/daisy/4482623536_b9fb5ae41f_n.jpg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flowers/daisy/4496202781_1d8e776ff5_n.jpg</w:t>
      </w:r>
      <w:r>
        <w:rPr>
          <w:spacing w:val="-118"/>
        </w:rPr>
        <w:t xml:space="preserve"> </w:t>
      </w:r>
      <w:r>
        <w:t>inflating: flowers/daisy/450128527_fd35742d44.jpg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flowers/daisy/4511693548_20f9bd2b9c_m.jpg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flowers/daisy/4534460263_8e9611db3c_n.jpg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flowers/daisy/4538877108_3c793f7987_m.jpg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flowers/daisy/4540555191_3254dc4608_n.jpg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flowers/daisy/4544110929_a7de65d65f_n.jpg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flowers/daisy/4561871220_47f420ca59_m.jpg</w:t>
      </w:r>
      <w:r>
        <w:rPr>
          <w:spacing w:val="-118"/>
        </w:rPr>
        <w:t xml:space="preserve"> </w:t>
      </w:r>
      <w:r>
        <w:t>inflating: flowers/daisy/4563059851_45a9d21a75.jpg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flowers/daisy/4565255237_9ba29c4d4e_n.jpg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flowers/daisy/4581199679_867652c3f1_n.jpg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flowers/daisy/4584890753_14ea24a619_n.jpg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flowers/daisy/4598422221_b37313a3e3_n.jpg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flowers/daisy/4610018126_21f438d2dc_m.jpg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flowers/daisy/4613992315_143ccc2a10_m.jpg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flowers/daisy/4654579740_6671a53627_m.jpg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flowers/daisy/4657354814_f368762c53_m.jpg</w:t>
      </w:r>
      <w:r>
        <w:rPr>
          <w:spacing w:val="-118"/>
        </w:rPr>
        <w:t xml:space="preserve"> </w:t>
      </w:r>
      <w:r>
        <w:t>inflating: flowers/daisy/4666648087_b10f376f19.jpg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flowers/daisy/4668543441_79040ca329_n.jpg</w:t>
      </w:r>
      <w:r>
        <w:rPr>
          <w:spacing w:val="-118"/>
        </w:rPr>
        <w:t xml:space="preserve"> </w:t>
      </w:r>
      <w:r>
        <w:t>inflating: flowers/daisy/4669117051_ce61e91b76.jpg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flowers/daisy/4683997791_56e7d3c03c_n.jpg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flowers/daisy/4694730335_2553e77aa5_z.jpg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flowers/daisy/4694734757_5c563d38dd_n.jpg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flowers/daisy/4697206799_19dd2a3193_m.jpg</w:t>
      </w:r>
      <w:r>
        <w:rPr>
          <w:spacing w:val="-118"/>
        </w:rPr>
        <w:t xml:space="preserve"> </w:t>
      </w:r>
      <w:r>
        <w:t>inflating: flowers/daisy/4724713781_d169f98a35.jpg</w:t>
      </w:r>
      <w:r>
        <w:rPr>
          <w:spacing w:val="1"/>
        </w:rPr>
        <w:t xml:space="preserve"> </w:t>
      </w:r>
      <w:r>
        <w:t>inflating: flowers/daisy/4727955343_0bb23ac4ae.jpg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flowers/daisy/4733590002_f6a70b4f48_n.jpg</w:t>
      </w:r>
      <w:r>
        <w:rPr>
          <w:spacing w:val="-118"/>
        </w:rPr>
        <w:t xml:space="preserve"> </w:t>
      </w:r>
      <w:r>
        <w:t>inflating: flowers/daisy/4746633946_23933c0810.jpg</w:t>
      </w:r>
      <w:r>
        <w:rPr>
          <w:spacing w:val="1"/>
        </w:rPr>
        <w:t xml:space="preserve"> </w:t>
      </w:r>
      <w:r>
        <w:t>inflating: flowers/daisy/4753134939_8e87649db6.jpg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flowers/daisy/4757448834_a29a9538c9_n.jpg</w:t>
      </w:r>
      <w:r>
        <w:rPr>
          <w:spacing w:val="-118"/>
        </w:rPr>
        <w:t xml:space="preserve"> </w:t>
      </w:r>
      <w:r>
        <w:t>inflating: flowers/daisy/476856232_7c35952f40_n.jpg</w:t>
      </w:r>
      <w:r>
        <w:rPr>
          <w:spacing w:val="-118"/>
        </w:rPr>
        <w:t xml:space="preserve"> </w:t>
      </w:r>
      <w:r>
        <w:t>inflating: flowers/daisy/476857510_d2b30175de_n.jpg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flowers/daisy/4785888250_b661eac225_n.jpg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flowers/daisy/4790631791_21e9648097_n.jpg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flowers/daisy/4792826628_aa5e5a9804_n.jpg</w:t>
      </w:r>
      <w:r>
        <w:rPr>
          <w:spacing w:val="-118"/>
        </w:rPr>
        <w:t xml:space="preserve"> </w:t>
      </w:r>
      <w:r>
        <w:t>inflating: flowers/daisy/4814515275_6e25a6c18f.jpg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flowers/daisy/4820415253_15bc3b6833_n.jpg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flowers/daisy/4837182901_69a6cc782b_n.jpg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flowers/daisy/4851353993_2cbbbd1040_n.jpg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flowers/daisy/4858518329_7563eb0baa_m.jpg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flowers/daisy/4861391074_c3e122dab0_m.jpg</w:t>
      </w:r>
      <w:r>
        <w:rPr>
          <w:spacing w:val="-118"/>
        </w:rPr>
        <w:t xml:space="preserve"> </w:t>
      </w:r>
      <w:r>
        <w:t>inflating: flowers/daisy/4865691548_00319261b8.jpg</w:t>
      </w:r>
      <w:r>
        <w:rPr>
          <w:spacing w:val="1"/>
        </w:rPr>
        <w:t xml:space="preserve"> </w:t>
      </w:r>
      <w:r>
        <w:t>inflating: flowers/daisy/488202750_c420cbce61.jpg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flowers/daisy/4890424315_6a59696357_n.jpg</w:t>
      </w:r>
      <w:r>
        <w:rPr>
          <w:spacing w:val="-118"/>
        </w:rPr>
        <w:t xml:space="preserve"> </w:t>
      </w:r>
      <w:r>
        <w:t>inflating: flowers/daisy/4897587985_f9293ea1ed.jpg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flowers/daisy/4923279674_e7f8e70794_n.jpg</w:t>
      </w:r>
      <w:r>
        <w:rPr>
          <w:spacing w:val="-118"/>
        </w:rPr>
        <w:t xml:space="preserve"> </w:t>
      </w:r>
      <w:r>
        <w:t>inflating: flowers/daisy/495098110_3a4bb30042_n.jpg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flowers/daisy/4955671608_8d3862db05_n.jpg</w:t>
      </w:r>
      <w:r>
        <w:rPr>
          <w:spacing w:val="-118"/>
        </w:rPr>
        <w:t xml:space="preserve"> </w:t>
      </w:r>
      <w:r>
        <w:t>inflating: flowers/daisy/498159452_b71afd65ba.jpg</w:t>
      </w:r>
      <w:r>
        <w:rPr>
          <w:spacing w:val="1"/>
        </w:rPr>
        <w:t xml:space="preserve"> </w:t>
      </w:r>
      <w:r>
        <w:t>inflating: flowers/daisy/4993492878_11fd4f5d12.jpg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flowers/daisy/5014137563_d03eb0ed75_n.jpg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flowers/daisy/5054771689_00dd40b971_n.jpg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flowers/daisy/5058708968_8bdcd29e63_n.jpg</w:t>
      </w:r>
      <w:r>
        <w:rPr>
          <w:spacing w:val="-118"/>
        </w:rPr>
        <w:t xml:space="preserve"> </w:t>
      </w:r>
      <w:r>
        <w:t>inflating: flowers/daisy/506018088_4f7a15a7c5_n.jpg</w:t>
      </w:r>
      <w:r>
        <w:rPr>
          <w:spacing w:val="-118"/>
        </w:rPr>
        <w:t xml:space="preserve"> </w:t>
      </w:r>
      <w:r>
        <w:t>inflating: flowers/daisy/506348009_9ecff8b6ef.jpg</w:t>
      </w:r>
      <w:r>
        <w:rPr>
          <w:spacing w:val="1"/>
        </w:rPr>
        <w:t xml:space="preserve"> </w:t>
      </w:r>
      <w:r>
        <w:t>inflating: flowers/daisy/5087720485_c0914fb623.jpg</w:t>
      </w:r>
      <w:r>
        <w:rPr>
          <w:spacing w:val="1"/>
        </w:rPr>
        <w:t xml:space="preserve"> </w:t>
      </w:r>
      <w:r>
        <w:t>inflating: flowers/daisy/510844526_858b8fe4db.jpg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flowers/daisy/5109508979_68e3530791_m.jpg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flowers/daisy/5110105726_53eb7a93be_m.jpg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flowers/daisy/5110107234_12ddc0206b_m.jpg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flowers/daisy/5110109540_beed4ed162_m.jpg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flowers/daisy/5110110938_9da91455c4_m.jpg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flowers/daisy/512177035_70afc925c8.jpg</w:t>
      </w:r>
    </w:p>
    <w:p>
      <w:pPr>
        <w:pStyle w:val="15"/>
        <w:spacing w:line="226" w:lineRule="auto"/>
        <w:ind w:right="4906"/>
      </w:pPr>
      <w:r>
        <w:t>inflating: flowers/daisy/512477177_d9004cbcf1_n.jpg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flowers/daisy/5133243796_44de429de5_m.jpg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flowers/daisy/519880292_7a3a6c6b69.jpg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8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55" name="组合 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" name="组合 5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8" name="图片 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9" name="矩形 5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0" o:spid="_x0000_s60" coordorigin="140,120" coordsize="11635,16606" style="position:absolute;&#10;margin-left:7.0000005pt;&#10;margin-top:6.0pt;&#10;width:581.75pt;&#10;height:830.3pt;&#10;z-index:-10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61" o:spid="_x0000_s61" style="position:absolute;&#10;left:140;&#10;top:149;&#10;width:11634;&#10;height:16576;" filled="f" stroked="f" strokeweight="1.0pt">
                  <v:imagedata r:id="rId17" o:title="394687261667396485574"/>
                  <o:lock aspectratio="t"/>
                  <v:stroke color="#000000"/>
                </v:shape>
                <v:rect type="#_x0000_t1" id="矩形 62" o:spid="_x0000_s62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flowers/daisy/520752848_4b87fb91a4.jpg</w:t>
      </w:r>
      <w:r>
        <w:rPr>
          <w:spacing w:val="1"/>
        </w:rPr>
        <w:t xml:space="preserve"> </w:t>
      </w:r>
      <w:r>
        <w:t>inflating: flowers/daisy/521762040_f26f2e08dd.jpg</w:t>
      </w:r>
      <w:r>
        <w:rPr>
          <w:spacing w:val="1"/>
        </w:rPr>
        <w:t xml:space="preserve"> </w:t>
      </w:r>
      <w:r>
        <w:t>inflating: flowers/daisy/525271784_013ddccd1b_m.jpg</w:t>
      </w:r>
      <w:r>
        <w:rPr>
          <w:spacing w:val="-118"/>
        </w:rPr>
        <w:t xml:space="preserve"> </w:t>
      </w:r>
      <w:r>
        <w:t>inflating: flowers/daisy/525780443_bba812c26a_m.jpg</w:t>
      </w:r>
      <w:r>
        <w:rPr>
          <w:spacing w:val="-118"/>
        </w:rPr>
        <w:t xml:space="preserve"> </w:t>
      </w:r>
      <w:r>
        <w:t>inflating: flowers/daisy/530738000_4df7e4786b.jpg</w:t>
      </w:r>
      <w:r>
        <w:rPr>
          <w:spacing w:val="1"/>
        </w:rPr>
        <w:t xml:space="preserve"> </w:t>
      </w:r>
      <w:r>
        <w:t>inflating: flowers/daisy/534547364_3f6b7279d2_n.jpg</w:t>
      </w:r>
      <w:r>
        <w:rPr>
          <w:spacing w:val="-118"/>
        </w:rPr>
        <w:t xml:space="preserve"> </w:t>
      </w:r>
      <w:r>
        <w:t>inflating: flowers/daisy/538920244_59899a78f8_n.jpg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flowers/daisy/5434742166_35773eba57_m.jpg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flowers/daisy/5434901893_4550be3f84_m.jpg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flowers/daisy/5434913005_409c1e8b56_n.jpg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flowers/daisy/5434914569_e9b982fde0_n.jpg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flowers/daisy/5435513198_90ce39f1aa_n.jpg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flowers/daisy/5435521200_92029bbe2b_n.jpg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flowers/daisy/5435522104_1d6a61b431_n.jpg</w:t>
      </w:r>
      <w:r>
        <w:rPr>
          <w:spacing w:val="-118"/>
        </w:rPr>
        <w:t xml:space="preserve"> </w:t>
      </w:r>
      <w:r>
        <w:t>inflating: flowers/daisy/54377391_15648e8d18.jpg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flowers/daisy/5459481183_18d2d49e44_m.jpg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flowers/daisy/5512287917_9f5d3f0f98_n.jpg</w:t>
      </w:r>
      <w:r>
        <w:rPr>
          <w:spacing w:val="-118"/>
        </w:rPr>
        <w:t xml:space="preserve"> </w:t>
      </w:r>
      <w:r>
        <w:t>inflating: flowers/daisy/5547758_eea9edfd54_n.jpg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flowers/daisy/5561775629_a2b709b3a4_n.jpg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flowers/daisy/5574421625_61b1f49b3f_m.jpg</w:t>
      </w:r>
      <w:r>
        <w:rPr>
          <w:spacing w:val="-118"/>
        </w:rPr>
        <w:t xml:space="preserve"> </w:t>
      </w:r>
      <w:r>
        <w:t>inflating: flowers/daisy/5577555349_2e8490259b.jpg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flowers/daisy/5586977262_6b24412805_n.jpg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flowers/daisy/5602738326_97121e007d_n.jpg</w:t>
      </w:r>
      <w:r>
        <w:rPr>
          <w:spacing w:val="-118"/>
        </w:rPr>
        <w:t xml:space="preserve"> </w:t>
      </w:r>
      <w:r>
        <w:t>inflating: flowers/daisy/5608389827_a42a46f760.jpg</w:t>
      </w:r>
      <w:r>
        <w:rPr>
          <w:spacing w:val="1"/>
        </w:rPr>
        <w:t xml:space="preserve"> </w:t>
      </w:r>
      <w:r>
        <w:t>inflating: flowers/daisy/5623010186_796ca8d29a.jpg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flowers/daisy/5626784099_b36dd3fb11_n.jpg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flowers/daisy/5626895440_97a0ec04c2_n.jpg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flowers/daisy/5632774792_0fa33d17eb_n.jpg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flowers/daisy/5665834973_76bd6c6523_m.jpg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flowers/daisy/5665838969_fe217988b9_m.jpg</w:t>
      </w:r>
      <w:r>
        <w:rPr>
          <w:spacing w:val="-118"/>
        </w:rPr>
        <w:t xml:space="preserve"> </w:t>
      </w:r>
      <w:r>
        <w:t>inflating: flowers/daisy/5673551_01d1ea993e_n.jpg</w:t>
      </w:r>
      <w:r>
        <w:rPr>
          <w:spacing w:val="1"/>
        </w:rPr>
        <w:t xml:space="preserve"> </w:t>
      </w:r>
      <w:r>
        <w:t>inflating: flowers/daisy/5673728_71b8cb57eb.jpg</w:t>
      </w:r>
      <w:r>
        <w:rPr>
          <w:spacing w:val="1"/>
        </w:rPr>
        <w:t xml:space="preserve"> </w:t>
      </w:r>
      <w:r>
        <w:t>inflating: flowers/daisy/5679288570_b4c52e76d5.jpg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flowers/daisy/5684911529_88a7ae32ba_n.jpg</w:t>
      </w:r>
      <w:r>
        <w:rPr>
          <w:spacing w:val="-118"/>
        </w:rPr>
        <w:t xml:space="preserve"> </w:t>
      </w:r>
      <w:r>
        <w:t>inflating: flowers/daisy/5693459303_e61d9a9533.jpg</w:t>
      </w:r>
      <w:r>
        <w:rPr>
          <w:spacing w:val="1"/>
        </w:rPr>
        <w:t xml:space="preserve"> </w:t>
      </w:r>
      <w:r>
        <w:t>inflating: flowers/daisy/5700781400_65761f3fce.jpg</w:t>
      </w:r>
      <w:r>
        <w:rPr>
          <w:spacing w:val="1"/>
        </w:rPr>
        <w:t xml:space="preserve"> </w:t>
      </w:r>
      <w:r>
        <w:t>inflating: flowers/daisy/5714327423_50af0cffe9.jpg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flowers/daisy/5722473541_ffac1ae67e_n.jpg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flowers/daisy/5739768868_9f982684f9_n.jpg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flowers/daisy/5740004086_690a1eef85_n.jpg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flowers/daisy/5765646947_82e95a9cc9_n.jpg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flowers/daisy/5769217520_c90efc3c93_m.jpg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flowers/daisy/5773652803_574b51414f_n.jpg</w:t>
      </w:r>
      <w:r>
        <w:rPr>
          <w:spacing w:val="-118"/>
        </w:rPr>
        <w:t xml:space="preserve"> </w:t>
      </w:r>
      <w:r>
        <w:t>inflating: flowers/daisy/5794835_d15905c7c8_n.jpg</w:t>
      </w:r>
      <w:r>
        <w:rPr>
          <w:spacing w:val="1"/>
        </w:rPr>
        <w:t xml:space="preserve"> </w:t>
      </w:r>
      <w:r>
        <w:t>inflating: flowers/daisy/5794839_200acd910c_n.jpg</w:t>
      </w:r>
      <w:r>
        <w:rPr>
          <w:spacing w:val="1"/>
        </w:rPr>
        <w:t xml:space="preserve"> </w:t>
      </w:r>
      <w:r>
        <w:t>inflating: flowers/daisy/5795159787_ebb51a5e75.jpg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flowers/daisy/5796562389_ae43c83317_m.jpg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flowers/daisy/5809489674_5659b3ae5d_n.jpg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flowers/daisy/5811226952_4650ed70ae_n.jpg</w:t>
      </w:r>
      <w:r>
        <w:rPr>
          <w:spacing w:val="-118"/>
        </w:rPr>
        <w:t xml:space="preserve"> </w:t>
      </w:r>
      <w:r>
        <w:t>inflating: flowers/daisy/5853276960_d08f90fff6.jpg</w:t>
      </w:r>
      <w:r>
        <w:rPr>
          <w:spacing w:val="1"/>
        </w:rPr>
        <w:t xml:space="preserve"> </w:t>
      </w:r>
      <w:r>
        <w:t>inflating: flowers/daisy/5869147563_66fb88119d.jpg</w:t>
      </w:r>
      <w:r>
        <w:rPr>
          <w:spacing w:val="1"/>
        </w:rPr>
        <w:t xml:space="preserve"> </w:t>
      </w:r>
      <w:r>
        <w:t>inflating: flowers/daisy/5874818796_3efbb8769d.jpg</w:t>
      </w:r>
      <w:r>
        <w:rPr>
          <w:spacing w:val="1"/>
        </w:rPr>
        <w:t xml:space="preserve"> </w:t>
      </w:r>
      <w:r>
        <w:t>inflating: flowers/daisy/5876455546_32049e5585.jpg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flowers/daisy/5881907044_92a85a05c8_n.jpg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flowers/daisy/5883162120_dc7274af76_n.jpg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flowers/daisy/5884807222_22f5326ba8_m.jpg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flowers/daisy/5885826924_38fdc6bcaa_n.jpg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flowers/daisy/5896103923_075a988bed_n.jpg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flowers/daisy/5896105367_fa08a65869_n.jpg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flowers/daisy/5896110423_e084b33401_n.jpg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flowers/daisy/5896674046_a4879f718e_n.jpg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flowers/daisy/5896675418_e6ff20a739_n.jpg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flowers/daisy/5896676090_68bb74b1e9_n.jpg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flowers/daisy/5896679822_5f60d35c33_n.jpg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flowers/daisy/5896680664_641de2de5a_n.jpg</w:t>
      </w:r>
    </w:p>
    <w:p>
      <w:pPr>
        <w:pStyle w:val="15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flowers/daisy/5904946193_bd1eb1f39d_n.jpg</w:t>
      </w:r>
    </w:p>
    <w:p>
      <w:pPr>
        <w:pStyle w:val="15"/>
        <w:spacing w:line="226" w:lineRule="auto"/>
        <w:ind w:right="4874"/>
        <w:jc w:val="both"/>
      </w:pPr>
      <w:r>
        <w:rPr>
          <w:spacing w:val="-2"/>
        </w:rPr>
        <w:t>inflating: flowers/daisy/5905502226_bb23bd8fa0_n.jpg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flowers/daisy/5973488341_50bdf6cee3_n.jpg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9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63" name="组合 6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" name="组合 6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66" name="图片 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7" name="矩形 6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8" o:spid="_x0000_s68" coordorigin="140,120" coordsize="11635,16606" style="position:absolute;&#10;margin-left:7.0000005pt;&#10;margin-top:6.0pt;&#10;width:581.75pt;&#10;height:830.3pt;&#10;z-index:-10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69" o:spid="_x0000_s69" style="position:absolute;&#10;left:140;&#10;top:149;&#10;width:11634;&#10;height:16576;" filled="f" stroked="f" strokeweight="1.0pt">
                  <v:imagedata r:id="rId19" o:title="8303446951667396485604"/>
                  <o:lock aspectratio="t"/>
                  <v:stroke color="#000000"/>
                </v:shape>
                <v:rect type="#_x0000_t1" id="矩形 70" o:spid="_x0000_s70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flowers/daisy/5973491805_556bba93cc.jpg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flowers/daisy/5981645737_29eceac291_m.jpg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flowers/daisy/5997702776_c7bc37aa6b_n.jpg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flowers/daisy/6046940312_8faf552f3e_n.jpg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flowers/daisy/6054952060_c88612f3c5_n.jpg</w:t>
      </w:r>
      <w:r>
        <w:rPr>
          <w:spacing w:val="-117"/>
        </w:rPr>
        <w:t xml:space="preserve"> </w:t>
      </w:r>
      <w:r>
        <w:t>inflating: flowers/daisy/6089825811_80f253fbe1.jpg</w:t>
      </w:r>
      <w:r>
        <w:rPr>
          <w:spacing w:val="1"/>
        </w:rPr>
        <w:t xml:space="preserve"> </w:t>
      </w:r>
      <w:r>
        <w:t>inflating: flowers/daisy/6095817094_3a5b1d793d.jpg</w:t>
      </w:r>
      <w:r>
        <w:rPr>
          <w:spacing w:val="1"/>
        </w:rPr>
        <w:t xml:space="preserve"> </w:t>
      </w:r>
      <w:r>
        <w:rPr>
          <w:spacing w:val="-2"/>
        </w:rPr>
        <w:t>inflating: flowers/daisy/6136947177_47ff445eb4_n.jpg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flowers/daisy/6148728633_27afc47b0c_m.jpg</w:t>
      </w:r>
      <w:r>
        <w:rPr>
          <w:spacing w:val="-118"/>
        </w:rPr>
        <w:t xml:space="preserve"> </w:t>
      </w:r>
      <w:r>
        <w:t>inflating: flowers/daisy/6207492986_0ff91f3296.jpg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flowers/daisy/6208851904_9d916ebb32_n.jpg</w:t>
      </w:r>
      <w:r>
        <w:rPr>
          <w:spacing w:val="-117"/>
        </w:rPr>
        <w:t xml:space="preserve"> </w:t>
      </w:r>
      <w:r>
        <w:t>inflating: flowers/daisy/6210664514_f1d211217a.jpg</w:t>
      </w:r>
      <w:r>
        <w:rPr>
          <w:spacing w:val="1"/>
        </w:rPr>
        <w:t xml:space="preserve"> </w:t>
      </w:r>
      <w:r>
        <w:t>inflating: flowers/daisy/6299498346_b9774b6500.jpg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flowers/daisy/6299910262_336309ffa5_n.jpg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flowers/daisy/6323721068_3d3394af6d_n.jpg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flowers/daisy/6480809573_76a0074b69_n.jpg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flowers/daisy/6480809771_b1e14c5cc2_m.jpg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flowers/daisy/6529588249_d9cbe68aab_n.jpg</w:t>
      </w:r>
      <w:r>
        <w:rPr>
          <w:spacing w:val="-117"/>
        </w:rPr>
        <w:t xml:space="preserve"> </w:t>
      </w:r>
      <w:r>
        <w:t>inflating: flowers/daisy/6596277835_9f86da54bb.jpg</w:t>
      </w:r>
      <w:r>
        <w:rPr>
          <w:spacing w:val="1"/>
        </w:rPr>
        <w:t xml:space="preserve"> </w:t>
      </w:r>
      <w:r>
        <w:t>inflating: flowers/daisy/676120388_28f03069c3.jpg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flowers/daisy/6776075110_1ea7a09dd4_n.jpg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flowers/daisy/6864242336_0d12713fe5_n.jpg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flowers/daisy/6884975451_c74f445d69_m.jpg</w:t>
      </w:r>
      <w:r>
        <w:rPr>
          <w:spacing w:val="-117"/>
        </w:rPr>
        <w:t xml:space="preserve"> </w:t>
      </w:r>
      <w:r>
        <w:t>inflating: flowers/daisy/6910811638_aa6f17df23.jpg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flowers/daisy/6950173662_5e9473003e_n.jpg</w:t>
      </w:r>
      <w:r>
        <w:rPr>
          <w:spacing w:val="-117"/>
        </w:rPr>
        <w:t xml:space="preserve"> </w:t>
      </w:r>
      <w:r>
        <w:t>inflating: flowers/daisy/695778683_890c46ebac.jpg</w:t>
      </w:r>
      <w:r>
        <w:rPr>
          <w:spacing w:val="1"/>
        </w:rPr>
        <w:t xml:space="preserve"> </w:t>
      </w:r>
      <w:r>
        <w:t>inflating: flowers/daisy/6978826370_7b9aa7c7d5.jpg</w:t>
      </w:r>
      <w:r>
        <w:rPr>
          <w:spacing w:val="1"/>
        </w:rPr>
        <w:t xml:space="preserve"> </w:t>
      </w:r>
      <w:r>
        <w:t>inflating: flowers/daisy/705422469_ffa28c566d.jpg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flowers/daisy/7066602021_2647457985_m.jpg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flowers/daisy/7133935763_82b17c8e1b_n.jpg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flowers/daisy/7188513571_c8527b123a_n.jpg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flowers/daisy/7189043225_2fe781439a_n.jpg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flowers/daisy/7191221492_610035de7c_m.jpg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flowers/daisy/7199968650_72afc16d31_m.jpg</w:t>
      </w:r>
      <w:r>
        <w:rPr>
          <w:spacing w:val="-118"/>
        </w:rPr>
        <w:t xml:space="preserve"> </w:t>
      </w:r>
      <w:r>
        <w:t>inflating: flowers/daisy/721595842_bacd80a6ac.jpg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flowers/daisy/7227973870_806d9d3e42_n.jpg</w:t>
      </w:r>
      <w:r>
        <w:rPr>
          <w:spacing w:val="-117"/>
        </w:rPr>
        <w:t xml:space="preserve"> </w:t>
      </w:r>
      <w:r>
        <w:t>inflating: flowers/daisy/7288989324_c25d9febbf.jpg</w:t>
      </w:r>
      <w:r>
        <w:rPr>
          <w:spacing w:val="1"/>
        </w:rPr>
        <w:t xml:space="preserve"> </w:t>
      </w:r>
      <w:r>
        <w:t>inflating: flowers/daisy/7320089276_87b544e341.jpg</w:t>
      </w:r>
      <w:r>
        <w:rPr>
          <w:spacing w:val="1"/>
        </w:rPr>
        <w:t xml:space="preserve"> </w:t>
      </w:r>
      <w:r>
        <w:t>inflating: flowers/daisy/7335886184_d06a83f640.jpg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flowers/daisy/7357072446_c21c38c863_n.jpg</w:t>
      </w:r>
      <w:r>
        <w:rPr>
          <w:spacing w:val="-117"/>
        </w:rPr>
        <w:t xml:space="preserve"> </w:t>
      </w:r>
      <w:r>
        <w:t>inflating: flowers/daisy/7358085448_b317d11cd5.jpg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flowers/daisy/7377004908_5bc0cde347_n.jpg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flowers/daisy/7410356270_9dff4d0e2e_n.jpg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flowers/daisy/7416083788_fcb4c4f27e_n.jpg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flowers/daisy/7454630692_ab2d67dd18_m.jpg</w:t>
      </w:r>
      <w:r>
        <w:rPr>
          <w:spacing w:val="-117"/>
        </w:rPr>
        <w:t xml:space="preserve"> </w:t>
      </w:r>
      <w:r>
        <w:t>inflating: flowers/daisy/7538403124_f2fc48750a.jpg</w:t>
      </w:r>
      <w:r>
        <w:rPr>
          <w:spacing w:val="1"/>
        </w:rPr>
        <w:t xml:space="preserve"> </w:t>
      </w:r>
      <w:r>
        <w:t>inflating: flowers/daisy/754248840_95092de274.jpg</w:t>
      </w:r>
      <w:r>
        <w:rPr>
          <w:spacing w:val="1"/>
        </w:rPr>
        <w:t xml:space="preserve"> </w:t>
      </w:r>
      <w:r>
        <w:t>inflating: flowers/daisy/754296579_30a9ae018c_n.jpg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flowers/daisy/7568630428_8cf0fc16ff_n.jpg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flowers/daisy/7629784968_b953501902_n.jpg</w:t>
      </w:r>
      <w:r>
        <w:rPr>
          <w:spacing w:val="-117"/>
        </w:rPr>
        <w:t xml:space="preserve"> </w:t>
      </w:r>
      <w:r>
        <w:t>inflating: flowers/daisy/7630511450_02d3292e90.jpg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flowers/daisy/7630517248_98fb8bee1f_n.jpg</w:t>
      </w:r>
      <w:r>
        <w:rPr>
          <w:spacing w:val="-117"/>
        </w:rPr>
        <w:t xml:space="preserve"> </w:t>
      </w:r>
      <w:r>
        <w:t>inflating: flowers/daisy/7630520686_e3a61ac763.jpg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flowers/daisy/7633425046_8293e3d0e9_m.jpg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flowers/daisy/7669550908_bc5a11276f_n.jpg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flowers/daisy/7702332000_3f21ef4571_n.jpg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flowers/daisy/7749368884_1fc58c67ff_n.jpg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flowers/daisy/7790614422_4557928ab9_n.jpg</w:t>
      </w:r>
      <w:r>
        <w:rPr>
          <w:spacing w:val="-118"/>
        </w:rPr>
        <w:t xml:space="preserve"> </w:t>
      </w:r>
      <w:r>
        <w:t>inflating: flowers/daisy/7924174040_444d5bbb8a.jpg</w:t>
      </w:r>
      <w:r>
        <w:rPr>
          <w:spacing w:val="1"/>
        </w:rPr>
        <w:t xml:space="preserve"> </w:t>
      </w:r>
      <w:r>
        <w:t>inflating: flowers/daisy/799952628_bf836677fa_n.jpg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flowers/daisy/8008258043_5457dd254b_n.jpg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flowers/daisy/8008629838_c62bb2b016_n.jpg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flowers/daisy/8021540573_c56cf9070d_n.jpg</w:t>
      </w:r>
      <w:r>
        <w:rPr>
          <w:spacing w:val="-117"/>
        </w:rPr>
        <w:t xml:space="preserve"> </w:t>
      </w:r>
      <w:r>
        <w:t>inflating: flowers/daisy/8063844363_db3f4dea85.jpg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flowers/daisy/8071646795_2fdc89ab7a_n.jpg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flowers/daisy/8085329197_41d53a21e2_n.jpg</w:t>
      </w:r>
    </w:p>
    <w:p>
      <w:pPr>
        <w:pStyle w:val="15"/>
        <w:spacing w:line="226" w:lineRule="auto"/>
        <w:ind w:right="4906"/>
      </w:pPr>
      <w:r>
        <w:t>inflating: flowers/daisy/8094774544_35465c1c64.jpg</w:t>
      </w:r>
      <w:r>
        <w:rPr>
          <w:spacing w:val="1"/>
        </w:rPr>
        <w:t xml:space="preserve"> </w:t>
      </w:r>
      <w:r>
        <w:rPr>
          <w:spacing w:val="-2"/>
        </w:rPr>
        <w:t>inflating: flowers/daisy/8120563761_ed5620664f_m.jpg</w:t>
      </w:r>
      <w:r>
        <w:rPr>
          <w:spacing w:val="-118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flowers/daisy/8322526877_95d1c0f8bc_n.jpg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flowers/daisy/8348621545_8f02b82662_n.jpg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0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71" name="组合 7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2" name="组合 7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4" name="图片 7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75" name="矩形 7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6" o:spid="_x0000_s76" coordorigin="140,119" coordsize="11635,16606" style="position:absolute;&#10;margin-left:7.0000005pt;&#10;margin-top:5.9500003pt;&#10;width:581.75pt;&#10;height:830.3pt;&#10;z-index:-10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77" o:spid="_x0000_s77" style="position:absolute;&#10;left:140;&#10;top:149;&#10;width:11634;&#10;height:16576;" filled="f" stroked="f" strokeweight="1.0pt">
                  <v:imagedata r:id="rId21" o:title="6529903601667396485633"/>
                  <o:lock aspectratio="t"/>
                  <v:stroke color="#000000"/>
                </v:shape>
                <v:rect type="#_x0000_t1" id="矩形 78" o:spid="_x0000_s78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flowers/daisy/8382667241_0f046cecdb_n.jpg</w:t>
      </w:r>
      <w:r>
        <w:rPr>
          <w:spacing w:val="1"/>
        </w:rPr>
        <w:t xml:space="preserve"> </w:t>
      </w:r>
      <w:r>
        <w:t>inflating: flowers/daisy/8383753520_8391dd80ee_m.jpg</w:t>
      </w:r>
      <w:r>
        <w:rPr>
          <w:spacing w:val="1"/>
        </w:rPr>
        <w:t xml:space="preserve"> </w:t>
      </w:r>
      <w:r>
        <w:t>inflating: flowers/daisy/8405273313_bef13f6c27_n.jpg</w:t>
      </w:r>
      <w:r>
        <w:rPr>
          <w:spacing w:val="1"/>
        </w:rPr>
        <w:t xml:space="preserve"> </w:t>
      </w:r>
      <w:r>
        <w:t>inflating: flowers/daisy/8446495985_f72d851482.jpg</w:t>
      </w:r>
      <w:r>
        <w:rPr>
          <w:spacing w:val="1"/>
        </w:rPr>
        <w:t xml:space="preserve"> </w:t>
      </w:r>
      <w:r>
        <w:t>inflating: flowers/daisy/8489463746_a9839bf7e4.jpg</w:t>
      </w:r>
      <w:r>
        <w:rPr>
          <w:spacing w:val="1"/>
        </w:rPr>
        <w:t xml:space="preserve"> </w:t>
      </w:r>
      <w:r>
        <w:t>inflating: flowers/daisy/8616684075_71923bb771_n.jpg</w:t>
      </w:r>
      <w:r>
        <w:rPr>
          <w:spacing w:val="1"/>
        </w:rPr>
        <w:t xml:space="preserve"> </w:t>
      </w:r>
      <w:r>
        <w:t>inflating: flowers/daisy/8619103877_d8c82c5f34_n.jpg</w:t>
      </w:r>
      <w:r>
        <w:rPr>
          <w:spacing w:val="1"/>
        </w:rPr>
        <w:t xml:space="preserve"> </w:t>
      </w:r>
      <w:r>
        <w:t>inflating: flowers/daisy/8645839873_0151fb92bf_n.jpg</w:t>
      </w:r>
      <w:r>
        <w:rPr>
          <w:spacing w:val="1"/>
        </w:rPr>
        <w:t xml:space="preserve"> </w:t>
      </w:r>
      <w:r>
        <w:t>inflating: flowers/daisy/8671824531_64b816949e_m.jpg</w:t>
      </w:r>
      <w:r>
        <w:rPr>
          <w:spacing w:val="1"/>
        </w:rPr>
        <w:t xml:space="preserve"> </w:t>
      </w:r>
      <w:r>
        <w:t>inflating: flowers/daisy/8681746439_d6beeefbf9.jpg</w:t>
      </w:r>
      <w:r>
        <w:rPr>
          <w:spacing w:val="1"/>
        </w:rPr>
        <w:t xml:space="preserve"> </w:t>
      </w:r>
      <w:r>
        <w:t>inflating: flowers/daisy/8694909523_3ca25d449d_n.jpg</w:t>
      </w:r>
      <w:r>
        <w:rPr>
          <w:spacing w:val="1"/>
        </w:rPr>
        <w:t xml:space="preserve"> </w:t>
      </w:r>
      <w:r>
        <w:t>inflating: flowers/daisy/8696022686_1f8d62c5cb_m.jpg</w:t>
      </w:r>
      <w:r>
        <w:rPr>
          <w:spacing w:val="1"/>
        </w:rPr>
        <w:t xml:space="preserve"> </w:t>
      </w:r>
      <w:r>
        <w:t>inflating: flowers/daisy/8706810197_17b6c1f1e7.jpg</w:t>
      </w:r>
      <w:r>
        <w:rPr>
          <w:spacing w:val="1"/>
        </w:rPr>
        <w:t xml:space="preserve"> </w:t>
      </w:r>
      <w:r>
        <w:t>inflating: flowers/daisy/8708143485_38d084ac8c_n.jpg</w:t>
      </w:r>
      <w:r>
        <w:rPr>
          <w:spacing w:val="1"/>
        </w:rPr>
        <w:t xml:space="preserve"> </w:t>
      </w:r>
      <w:r>
        <w:t>inflating: flowers/daisy/8709110478_60d12efcd4_n.jpg</w:t>
      </w:r>
      <w:r>
        <w:rPr>
          <w:spacing w:val="1"/>
        </w:rPr>
        <w:t xml:space="preserve"> </w:t>
      </w:r>
      <w:r>
        <w:t>inflating: flowers/daisy/8709535323_a6bea3e43f.jpg</w:t>
      </w:r>
      <w:r>
        <w:rPr>
          <w:spacing w:val="1"/>
        </w:rPr>
        <w:t xml:space="preserve"> </w:t>
      </w:r>
      <w:r>
        <w:t>inflating: flowers/daisy/8710109684_e2c5ef6aeb_n.jpg</w:t>
      </w:r>
      <w:r>
        <w:rPr>
          <w:spacing w:val="1"/>
        </w:rPr>
        <w:t xml:space="preserve"> </w:t>
      </w:r>
      <w:r>
        <w:t>inflating: flowers/daisy/8718637649_87a0d85190_n.jpg</w:t>
      </w:r>
      <w:r>
        <w:rPr>
          <w:spacing w:val="1"/>
        </w:rPr>
        <w:t xml:space="preserve"> </w:t>
      </w:r>
      <w:r>
        <w:t>inflating: flowers/daisy/8719756744_34a5a83976_n.jpg</w:t>
      </w:r>
      <w:r>
        <w:rPr>
          <w:spacing w:val="1"/>
        </w:rPr>
        <w:t xml:space="preserve"> </w:t>
      </w:r>
      <w:r>
        <w:t>inflating: flowers/daisy/8740807508_0587f5b7b7.jpg</w:t>
      </w:r>
      <w:r>
        <w:rPr>
          <w:spacing w:val="1"/>
        </w:rPr>
        <w:t xml:space="preserve"> </w:t>
      </w:r>
      <w:r>
        <w:t>inflating: flowers/daisy/8742143296_fed9fa007c.jpg</w:t>
      </w:r>
      <w:r>
        <w:rPr>
          <w:spacing w:val="1"/>
        </w:rPr>
        <w:t xml:space="preserve"> </w:t>
      </w:r>
      <w:r>
        <w:t>inflating: flowers/daisy/8759177308_951790e00d_m.jpg</w:t>
      </w:r>
      <w:r>
        <w:rPr>
          <w:spacing w:val="1"/>
        </w:rPr>
        <w:t xml:space="preserve"> </w:t>
      </w:r>
      <w:r>
        <w:t>inflating: flowers/daisy/8882282142_9be2524d38_m.jpg</w:t>
      </w:r>
      <w:r>
        <w:rPr>
          <w:spacing w:val="1"/>
        </w:rPr>
        <w:t xml:space="preserve"> </w:t>
      </w:r>
      <w:r>
        <w:t>inflating: flowers/daisy/8887005939_b19e8305ee.jpg</w:t>
      </w:r>
      <w:r>
        <w:rPr>
          <w:spacing w:val="1"/>
        </w:rPr>
        <w:t xml:space="preserve"> </w:t>
      </w:r>
      <w:r>
        <w:t>inflating: flowers/daisy/8932490012_cc08e690ba_n.jpg</w:t>
      </w:r>
      <w:r>
        <w:rPr>
          <w:spacing w:val="1"/>
        </w:rPr>
        <w:t xml:space="preserve"> </w:t>
      </w:r>
      <w:r>
        <w:t>inflating: flowers/daisy/8938566373_d129e7af75.jpg</w:t>
      </w:r>
      <w:r>
        <w:rPr>
          <w:spacing w:val="1"/>
        </w:rPr>
        <w:t xml:space="preserve"> </w:t>
      </w:r>
      <w:r>
        <w:t>inflating: flowers/daisy/8964198962_6d8593b533.jpg</w:t>
      </w:r>
      <w:r>
        <w:rPr>
          <w:spacing w:val="1"/>
        </w:rPr>
        <w:t xml:space="preserve"> </w:t>
      </w:r>
      <w:r>
        <w:t>inflating: flowers/daisy/8983779970_9d3a6a3bf2_n.jpg</w:t>
      </w:r>
      <w:r>
        <w:rPr>
          <w:spacing w:val="1"/>
        </w:rPr>
        <w:t xml:space="preserve"> </w:t>
      </w:r>
      <w:r>
        <w:t>inflating: flowers/daisy/9054268881_19792c5203_n.jpg</w:t>
      </w:r>
      <w:r>
        <w:rPr>
          <w:spacing w:val="1"/>
        </w:rPr>
        <w:t xml:space="preserve"> </w:t>
      </w:r>
      <w:r>
        <w:t>inflating: flowers/daisy/9094631844_1a6abca29e.jpg</w:t>
      </w:r>
      <w:r>
        <w:rPr>
          <w:spacing w:val="1"/>
        </w:rPr>
        <w:t xml:space="preserve"> </w:t>
      </w:r>
      <w:r>
        <w:t>inflating: flowers/daisy/909609509_a05ccb8127.jpg</w:t>
      </w:r>
      <w:r>
        <w:rPr>
          <w:spacing w:val="1"/>
        </w:rPr>
        <w:t xml:space="preserve"> </w:t>
      </w:r>
      <w:r>
        <w:t>inflating: flowers/daisy/9120905231_329598304e.jpg</w:t>
      </w:r>
      <w:r>
        <w:rPr>
          <w:spacing w:val="1"/>
        </w:rPr>
        <w:t xml:space="preserve"> </w:t>
      </w:r>
      <w:r>
        <w:t>inflating: flowers/daisy/9146733107_98b15d3892_m.jpg</w:t>
      </w:r>
      <w:r>
        <w:rPr>
          <w:spacing w:val="1"/>
        </w:rPr>
        <w:t xml:space="preserve"> </w:t>
      </w:r>
      <w:r>
        <w:t>inflating: flowers/daisy/9158041313_7a6a102f7a_n.jpg</w:t>
      </w:r>
      <w:r>
        <w:rPr>
          <w:spacing w:val="1"/>
        </w:rPr>
        <w:t xml:space="preserve"> </w:t>
      </w:r>
      <w:r>
        <w:t>inflating: flowers/daisy/9161647994_e39b65cb9c_n.jpg</w:t>
      </w:r>
      <w:r>
        <w:rPr>
          <w:spacing w:val="1"/>
        </w:rPr>
        <w:t xml:space="preserve"> </w:t>
      </w:r>
      <w:r>
        <w:t>inflating: flowers/daisy/9175280426_40ecc395b8_m.jpg</w:t>
      </w:r>
      <w:r>
        <w:rPr>
          <w:spacing w:val="1"/>
        </w:rPr>
        <w:t xml:space="preserve"> </w:t>
      </w:r>
      <w:r>
        <w:t>inflating: flowers/daisy/9180706736_092d43088c.jpg</w:t>
      </w:r>
      <w:r>
        <w:rPr>
          <w:spacing w:val="1"/>
        </w:rPr>
        <w:t xml:space="preserve"> </w:t>
      </w:r>
      <w:r>
        <w:t>inflating: flowers/daisy/9204730092_a7f2182347.jpg</w:t>
      </w:r>
      <w:r>
        <w:rPr>
          <w:spacing w:val="1"/>
        </w:rPr>
        <w:t xml:space="preserve"> </w:t>
      </w:r>
      <w:r>
        <w:t>inflating: flowers/daisy/9221345475_67735dbf4f_n.jpg</w:t>
      </w:r>
      <w:r>
        <w:rPr>
          <w:spacing w:val="1"/>
        </w:rPr>
        <w:t xml:space="preserve"> </w:t>
      </w:r>
      <w:r>
        <w:t>inflating: flowers/daisy/9225336602_e6c392f941_n.jpg</w:t>
      </w:r>
      <w:r>
        <w:rPr>
          <w:spacing w:val="1"/>
        </w:rPr>
        <w:t xml:space="preserve"> </w:t>
      </w:r>
      <w:r>
        <w:t>inflating: flowers/daisy/9242705328_eee8402a8d.jpg</w:t>
      </w:r>
      <w:r>
        <w:rPr>
          <w:spacing w:val="1"/>
        </w:rPr>
        <w:t xml:space="preserve"> </w:t>
      </w:r>
      <w:r>
        <w:t>inflating: flowers/daisy/9244082319_b1f7e2d8b0_n.jpg</w:t>
      </w:r>
      <w:r>
        <w:rPr>
          <w:spacing w:val="1"/>
        </w:rPr>
        <w:t xml:space="preserve"> </w:t>
      </w:r>
      <w:r>
        <w:t>inflating: flowers/daisy/9286947622_4822f4fc21.jpg</w:t>
      </w:r>
      <w:r>
        <w:rPr>
          <w:spacing w:val="1"/>
        </w:rPr>
        <w:t xml:space="preserve"> </w:t>
      </w:r>
      <w:r>
        <w:t>inflating: flowers/daisy/9299302012_958c70564c_n.jpg</w:t>
      </w:r>
      <w:r>
        <w:rPr>
          <w:spacing w:val="1"/>
        </w:rPr>
        <w:t xml:space="preserve"> </w:t>
      </w:r>
      <w:r>
        <w:t>inflating: flowers/daisy/9310226774_d1b8f5d9c9.jpg</w:t>
      </w:r>
      <w:r>
        <w:rPr>
          <w:spacing w:val="1"/>
        </w:rPr>
        <w:t xml:space="preserve"> </w:t>
      </w:r>
      <w:r>
        <w:t>inflating: flowers/daisy/9321854387_5f77c926cb_n.jpg</w:t>
      </w:r>
      <w:r>
        <w:rPr>
          <w:spacing w:val="1"/>
        </w:rPr>
        <w:t xml:space="preserve"> </w:t>
      </w:r>
      <w:r>
        <w:t>inflating: flowers/daisy/9345273630_af3550031d.jpg</w:t>
      </w:r>
      <w:r>
        <w:rPr>
          <w:spacing w:val="1"/>
        </w:rPr>
        <w:t xml:space="preserve"> </w:t>
      </w:r>
      <w:r>
        <w:t>inflating: flowers/daisy/9346508462_f0af3163f4.jpg</w:t>
      </w:r>
      <w:r>
        <w:rPr>
          <w:spacing w:val="1"/>
        </w:rPr>
        <w:t xml:space="preserve"> </w:t>
      </w:r>
      <w:r>
        <w:t>inflating: flowers/daisy/9350942387_5b1d043c26_n.jpg</w:t>
      </w:r>
      <w:r>
        <w:rPr>
          <w:spacing w:val="1"/>
        </w:rPr>
        <w:t xml:space="preserve"> </w:t>
      </w:r>
      <w:r>
        <w:t>inflating: flowers/daisy/9467543719_c4800becbb_m.jpg</w:t>
      </w:r>
      <w:r>
        <w:rPr>
          <w:spacing w:val="1"/>
        </w:rPr>
        <w:t xml:space="preserve"> </w:t>
      </w:r>
      <w:r>
        <w:t>inflating: flowers/daisy/9489270024_1b05f08492_m.jpg</w:t>
      </w:r>
      <w:r>
        <w:rPr>
          <w:spacing w:val="1"/>
        </w:rPr>
        <w:t xml:space="preserve"> </w:t>
      </w:r>
      <w:r>
        <w:t>inflating: flowers/daisy/9496209717_25a6ebdab6_m.jpg</w:t>
      </w:r>
      <w:r>
        <w:rPr>
          <w:spacing w:val="1"/>
        </w:rPr>
        <w:t xml:space="preserve"> </w:t>
      </w:r>
      <w:r>
        <w:t>inflating: flowers/daisy/9515186037_3be48fe68f.jpg</w:t>
      </w:r>
      <w:r>
        <w:rPr>
          <w:spacing w:val="1"/>
        </w:rPr>
        <w:t xml:space="preserve"> </w:t>
      </w:r>
      <w:r>
        <w:t>inflating: flowers/daisy/9529916092_de70623523_n.jpg</w:t>
      </w:r>
      <w:r>
        <w:rPr>
          <w:spacing w:val="1"/>
        </w:rPr>
        <w:t xml:space="preserve"> </w:t>
      </w:r>
      <w:r>
        <w:t>inflating: flowers/daisy/9593034725_0062f0d24e_n.jpg</w:t>
      </w:r>
      <w:r>
        <w:rPr>
          <w:spacing w:val="1"/>
        </w:rPr>
        <w:t xml:space="preserve"> </w:t>
      </w:r>
      <w:r>
        <w:t>inflating: flowers/daisy/9595857626_979c45e5bf_n.jpg</w:t>
      </w:r>
      <w:r>
        <w:rPr>
          <w:spacing w:val="1"/>
        </w:rPr>
        <w:t xml:space="preserve"> </w:t>
      </w:r>
      <w:r>
        <w:t>inflating: flowers/daisy/9611923744_013b29e4da_n.jpg</w:t>
      </w:r>
      <w:r>
        <w:rPr>
          <w:spacing w:val="1"/>
        </w:rPr>
        <w:t xml:space="preserve"> </w:t>
      </w:r>
      <w:r>
        <w:t>inflating: flowers/daisy/9922116524_ab4a2533fe_n.jpg</w:t>
      </w:r>
      <w:r>
        <w:rPr>
          <w:spacing w:val="1"/>
        </w:rPr>
        <w:t xml:space="preserve"> </w:t>
      </w:r>
      <w:r>
        <w:t>inflating: flowers/daisy/99306615_739eb94b9e_m.jpg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flowers/dandelion/10043234166_e6dd915111_n.jpg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flowers/dandelion/10200780773_c6051a7d71_n.jpg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flowers/dandelion/10294487385_92a0676c7d_m.jpg</w:t>
      </w:r>
      <w:r>
        <w:rPr>
          <w:spacing w:val="-118"/>
        </w:rPr>
        <w:t xml:space="preserve"> </w:t>
      </w:r>
      <w:r>
        <w:t>inflating: flowers/dandelion/10437652486_aa86c14985.jpg</w:t>
      </w:r>
      <w:r>
        <w:rPr>
          <w:spacing w:val="1"/>
        </w:rPr>
        <w:t xml:space="preserve"> </w:t>
      </w:r>
      <w:r>
        <w:t>inflating: flowers/dandelion/10443973_aeb97513fc_m.jpg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flowers/dandelion/10477378514_9ffbcec4cf_m.jpg</w:t>
      </w:r>
    </w:p>
    <w:p>
      <w:pPr>
        <w:pStyle w:val="15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flowers/dandelion/10486992895_20b344ce2d_n.jpg</w:t>
      </w:r>
    </w:p>
    <w:p>
      <w:pPr>
        <w:pStyle w:val="15"/>
        <w:spacing w:line="226" w:lineRule="auto"/>
        <w:ind w:right="4316"/>
      </w:pPr>
      <w:r>
        <w:rPr>
          <w:spacing w:val="-2"/>
        </w:rPr>
        <w:t>inflating: flowers/dandelion/10617162044_8740d4dd9f_n.jpg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flowers/dandelion/10617191174_9a01753241_n.jpg</w:t>
      </w:r>
      <w:r>
        <w:rPr>
          <w:spacing w:val="-118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flowers/dandelion/10778387133_9141024b10.jpg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1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79" name="组合 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0" name="组合 80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82" name="图片 8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83" name="矩形 83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4" o:spid="_x0000_s84" coordorigin="140,120" coordsize="11635,16606" style="position:absolute;&#10;margin-left:7.0000005pt;&#10;margin-top:6.0pt;&#10;width:581.75pt;&#10;height:830.3pt;&#10;z-index:-10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85" o:spid="_x0000_s85" style="position:absolute;&#10;left:140;&#10;top:149;&#10;width:11634;&#10;height:16576;" filled="f" stroked="f" strokeweight="1.0pt">
                  <v:imagedata r:id="rId23" o:title="7762421051667396485659"/>
                  <o:lock aspectratio="t"/>
                  <v:stroke color="#000000"/>
                </v:shape>
                <v:rect type="#_x0000_t1" id="矩形 86" o:spid="_x0000_s8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flowers/dandelion/10779476016_9130714dc0.jpg</w:t>
      </w:r>
      <w:r>
        <w:rPr>
          <w:spacing w:val="1"/>
        </w:rPr>
        <w:t xml:space="preserve"> </w:t>
      </w:r>
      <w:r>
        <w:t>inflating: flowers/dandelion/1080179756_5f05350a59.jpg</w:t>
      </w:r>
      <w:r>
        <w:rPr>
          <w:spacing w:val="1"/>
        </w:rPr>
        <w:t xml:space="preserve"> </w:t>
      </w:r>
      <w:r>
        <w:t>inflating: flowers/dandelion/10828951106_c3cd47983f.jpg</w:t>
      </w:r>
      <w:r>
        <w:rPr>
          <w:spacing w:val="1"/>
        </w:rPr>
        <w:t xml:space="preserve"> </w:t>
      </w:r>
      <w:r>
        <w:t>inflating: flowers/dandelion/10919961_0af657c4e8.jpg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flowers/dandelion/10946896405_81d2d50941_m.jpg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flowers/dandelion/11124381625_24b17662bd_n.jpg</w:t>
      </w:r>
      <w:r>
        <w:rPr>
          <w:spacing w:val="-118"/>
        </w:rPr>
        <w:t xml:space="preserve"> </w:t>
      </w:r>
      <w:r>
        <w:t>inflating: flowers/dandelion/1128626197_3f52424215_n.jpg</w:t>
      </w:r>
      <w:r>
        <w:rPr>
          <w:spacing w:val="-118"/>
        </w:rPr>
        <w:t xml:space="preserve"> </w:t>
      </w:r>
      <w:r>
        <w:t>inflating: flowers/dandelion/11296320473_1d9261ddcb.jpg</w:t>
      </w:r>
      <w:r>
        <w:rPr>
          <w:spacing w:val="1"/>
        </w:rPr>
        <w:t xml:space="preserve"> </w:t>
      </w:r>
      <w:r>
        <w:t>inflating: flowers/dandelion/11405573_24a8a838cc_n.jpg</w:t>
      </w:r>
      <w:r>
        <w:rPr>
          <w:spacing w:val="1"/>
        </w:rPr>
        <w:t xml:space="preserve"> </w:t>
      </w:r>
      <w:r>
        <w:t>inflating: flowers/dandelion/11465213433_847c4fa261.jpg</w:t>
      </w:r>
      <w:r>
        <w:rPr>
          <w:spacing w:val="1"/>
        </w:rPr>
        <w:t xml:space="preserve"> </w:t>
      </w:r>
      <w:r>
        <w:t>inflating: flowers/dandelion/11545123_50a340b473_m.jpg</w:t>
      </w:r>
      <w:r>
        <w:rPr>
          <w:spacing w:val="1"/>
        </w:rPr>
        <w:t xml:space="preserve"> </w:t>
      </w:r>
      <w:r>
        <w:t>inflating: flowers/dandelion/11595255065_d9550012fc.jpg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flowers/dandelion/11768468623_9399b5111b_n.jpg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flowers/dandelion/11775820493_10fedf4bff_n.jpg</w:t>
      </w:r>
      <w:r>
        <w:rPr>
          <w:spacing w:val="-118"/>
        </w:rPr>
        <w:t xml:space="preserve"> </w:t>
      </w:r>
      <w:r>
        <w:t>inflating: flowers/dandelion/1193386857_3ae53574f2_m.jpg</w:t>
      </w:r>
      <w:r>
        <w:rPr>
          <w:spacing w:val="-118"/>
        </w:rPr>
        <w:t xml:space="preserve"> </w:t>
      </w:r>
      <w:r>
        <w:t>inflating: flowers/dandelion/1195255751_d58b3d3076.jpg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flowers/dandelion/12093962485_7c3e9a2a23_n.jpg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flowers/dandelion/12094442595_297494dba4_m.jpg</w:t>
      </w:r>
      <w:r>
        <w:rPr>
          <w:spacing w:val="-118"/>
        </w:rPr>
        <w:t xml:space="preserve"> </w:t>
      </w:r>
      <w:r>
        <w:t>inflating: flowers/dandelion/1241011700_261ae180ca.jpg</w:t>
      </w:r>
      <w:r>
        <w:rPr>
          <w:spacing w:val="1"/>
        </w:rPr>
        <w:t xml:space="preserve"> </w:t>
      </w:r>
      <w:r>
        <w:t>inflating: flowers/dandelion/126012913_edf771c564_n.jpg</w:t>
      </w:r>
      <w:r>
        <w:rPr>
          <w:spacing w:val="1"/>
        </w:rPr>
        <w:t xml:space="preserve"> </w:t>
      </w:r>
      <w:r>
        <w:t>inflating: flowers/dandelion/1273326361_b90ea56d0d_m.jpg</w:t>
      </w:r>
      <w:r>
        <w:rPr>
          <w:spacing w:val="-118"/>
        </w:rPr>
        <w:t xml:space="preserve"> </w:t>
      </w:r>
      <w:r>
        <w:t>inflating: flowers/dandelion/129019877_8eea2978ca_m.jpg</w:t>
      </w:r>
      <w:r>
        <w:rPr>
          <w:spacing w:val="1"/>
        </w:rPr>
        <w:t xml:space="preserve"> </w:t>
      </w:r>
      <w:r>
        <w:t>inflating: flowers/dandelion/1297972485_33266a18d9.jpg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flowers/dandelion/12998979765_3de89e7195_n.jpg</w:t>
      </w:r>
      <w:r>
        <w:rPr>
          <w:spacing w:val="-118"/>
        </w:rPr>
        <w:t xml:space="preserve"> </w:t>
      </w:r>
      <w:r>
        <w:t>inflating: flowers/dandelion/130733200_fbe28eea19.jpg</w:t>
      </w:r>
      <w:r>
        <w:rPr>
          <w:spacing w:val="1"/>
        </w:rPr>
        <w:t xml:space="preserve"> </w:t>
      </w:r>
      <w:r>
        <w:t>inflating: flowers/dandelion/13290033_ebd7c7abba_n.jpg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flowers/dandelion/13331969914_890082d898_n.jpg</w:t>
      </w:r>
      <w:r>
        <w:rPr>
          <w:spacing w:val="-118"/>
        </w:rPr>
        <w:t xml:space="preserve"> </w:t>
      </w:r>
      <w:r>
        <w:t>inflating: flowers/dandelion/13386618495_3df1f1330d.jpg</w:t>
      </w:r>
      <w:r>
        <w:rPr>
          <w:spacing w:val="1"/>
        </w:rPr>
        <w:t xml:space="preserve"> </w:t>
      </w:r>
      <w:r>
        <w:t>inflating: flowers/dandelion/13471273823_4800ca8eec.jpg</w:t>
      </w:r>
      <w:r>
        <w:rPr>
          <w:spacing w:val="1"/>
        </w:rPr>
        <w:t xml:space="preserve"> </w:t>
      </w:r>
      <w:r>
        <w:t>inflating: flowers/dandelion/1353279846_7e6b87606d.jpg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flowers/dandelion/13560152823_9da5e48c87_m.jpg</w:t>
      </w:r>
      <w:r>
        <w:rPr>
          <w:spacing w:val="-118"/>
        </w:rPr>
        <w:t xml:space="preserve"> </w:t>
      </w:r>
      <w:r>
        <w:t>inflating: flowers/dandelion/136011860_44ca0b2835_n.jpg</w:t>
      </w:r>
      <w:r>
        <w:rPr>
          <w:spacing w:val="1"/>
        </w:rPr>
        <w:t xml:space="preserve"> </w:t>
      </w:r>
      <w:r>
        <w:t>inflating: flowers/dandelion/13652698934_d258a6ee8c.jpg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flowers/dandelion/13675534854_03caf51644_m.jpg</w:t>
      </w:r>
      <w:r>
        <w:rPr>
          <w:spacing w:val="-118"/>
        </w:rPr>
        <w:t xml:space="preserve"> </w:t>
      </w:r>
      <w:r>
        <w:t>inflating: flowers/dandelion/136999986_e410a68efb_n.jpg</w:t>
      </w:r>
      <w:r>
        <w:rPr>
          <w:spacing w:val="1"/>
        </w:rPr>
        <w:t xml:space="preserve"> </w:t>
      </w:r>
      <w:r>
        <w:t>inflating: flowers/dandelion/13734221225_0e04edc6b6.jpg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flowers/dandelion/13807932364_673b7f1c1c_n.jpg</w:t>
      </w:r>
      <w:r>
        <w:rPr>
          <w:spacing w:val="-118"/>
        </w:rPr>
        <w:t xml:space="preserve"> </w:t>
      </w:r>
      <w:r>
        <w:t>inflating: flowers/dandelion/138132145_782763b84f_m.jpg</w:t>
      </w:r>
      <w:r>
        <w:rPr>
          <w:spacing w:val="1"/>
        </w:rPr>
        <w:t xml:space="preserve"> </w:t>
      </w:r>
      <w:r>
        <w:t>inflating: flowers/dandelion/138166590_47c6cb9dd0.jpg</w:t>
      </w:r>
      <w:r>
        <w:rPr>
          <w:spacing w:val="1"/>
        </w:rPr>
        <w:t xml:space="preserve"> </w:t>
      </w:r>
      <w:r>
        <w:t>inflating: flowers/dandelion/1386449001_5d6da6bde6.jpg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flowers/dandelion/13881700933_69a750d418_n.jpg</w:t>
      </w:r>
      <w:r>
        <w:rPr>
          <w:spacing w:val="-118"/>
        </w:rPr>
        <w:t xml:space="preserve"> </w:t>
      </w:r>
      <w:r>
        <w:t>inflating: flowers/dandelion/13887031789_97437f246b.jpg</w:t>
      </w:r>
      <w:r>
        <w:rPr>
          <w:spacing w:val="1"/>
        </w:rPr>
        <w:t xml:space="preserve"> </w:t>
      </w:r>
      <w:r>
        <w:t>inflating: flowers/dandelion/13887066460_64156a9021.jpg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flowers/dandelion/13897156242_dca5d93075_m.jpg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flowers/dandelion/13900486390_5a25785645_n.jpg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flowers/dandelion/13910677675_4900fa3dbf_n.jpg</w:t>
      </w:r>
      <w:r>
        <w:rPr>
          <w:spacing w:val="-118"/>
        </w:rPr>
        <w:t xml:space="preserve"> </w:t>
      </w:r>
      <w:r>
        <w:t>inflating: flowers/dandelion/139124974_9e3ba69f6c.jpg</w:t>
      </w:r>
      <w:r>
        <w:rPr>
          <w:spacing w:val="1"/>
        </w:rPr>
        <w:t xml:space="preserve"> </w:t>
      </w:r>
      <w:r>
        <w:t>inflating: flowers/dandelion/13916196427_50a611008f.jpg</w:t>
      </w:r>
      <w:r>
        <w:rPr>
          <w:spacing w:val="1"/>
        </w:rPr>
        <w:t xml:space="preserve"> </w:t>
      </w:r>
      <w:r>
        <w:t>inflating: flowers/dandelion/13920113_f03e867ea7_m.jpg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flowers/dandelion/13942846777_5571a6b0a1_n.jpg</w:t>
      </w:r>
      <w:r>
        <w:rPr>
          <w:spacing w:val="-118"/>
        </w:rPr>
        <w:t xml:space="preserve"> </w:t>
      </w:r>
      <w:r>
        <w:t>inflating: flowers/dandelion/13946048982_4e6ec56987.jpg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flowers/dandelion/13967344688_aa629dcdee_n.jpg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flowers/dandelion/13968424321_1d89b33a9f_n.jpg</w:t>
      </w:r>
      <w:r>
        <w:rPr>
          <w:spacing w:val="-118"/>
        </w:rPr>
        <w:t xml:space="preserve"> </w:t>
      </w:r>
      <w:r>
        <w:t>inflating: flowers/dandelion/14002252932_64d5cbdac7.jpg</w:t>
      </w:r>
      <w:r>
        <w:rPr>
          <w:spacing w:val="1"/>
        </w:rPr>
        <w:t xml:space="preserve"> </w:t>
      </w:r>
      <w:r>
        <w:t>inflating: flowers/dandelion/14003401241_543535b385.jpg</w:t>
      </w:r>
      <w:r>
        <w:rPr>
          <w:spacing w:val="1"/>
        </w:rPr>
        <w:t xml:space="preserve"> </w:t>
      </w:r>
      <w:r>
        <w:t>inflating: flowers/dandelion/14012247974_69ac128799.jpg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flowers/dandelion/14019781123_ea0f8722d4_n.jpg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flowers/dandelion/14021281124_89cc388eac_n.jpg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flowers/dandelion/14048849371_ec9dbafaeb_m.jpg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flowers/dandelion/14053173516_a00150a919_m.jpg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flowers/dandelion/14053184940_7ced69250f_n.jpg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flowers/dandelion/14053397367_75cba846eb_n.jpg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flowers/dandelion/14058811536_f29cd7bd58_n.jpg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flowers/dandelion/14060367700_fe87e99b6a_m.jpg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flowers/dandelion/14065420729_9b388bf7cb_m.jpg</w:t>
      </w:r>
    </w:p>
    <w:p>
      <w:pPr>
        <w:pStyle w:val="15"/>
        <w:spacing w:line="171" w:lineRule="exact"/>
        <w:jc w:val="both"/>
      </w:pPr>
      <w:r>
        <w:t>inflating:</w:t>
      </w:r>
      <w:r>
        <w:rPr>
          <w:spacing w:val="-12"/>
        </w:rPr>
        <w:t xml:space="preserve"> </w:t>
      </w:r>
      <w:r>
        <w:t>flowers/dandelion/14070457521_8eb41f65fa.jpg</w:t>
      </w:r>
    </w:p>
    <w:p>
      <w:pPr>
        <w:pStyle w:val="15"/>
        <w:spacing w:line="226" w:lineRule="auto"/>
        <w:ind w:right="4460"/>
        <w:jc w:val="both"/>
      </w:pPr>
      <w:r>
        <w:t>inflating: flowers/dandelion/14070463051_86ab57ab36.jpg</w:t>
      </w:r>
      <w:r>
        <w:rPr>
          <w:spacing w:val="-119"/>
        </w:rPr>
        <w:t xml:space="preserve"> </w:t>
      </w: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-112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6"/>
          <w:w w:val="95"/>
        </w:rPr>
        <w:t xml:space="preserve"> </w:t>
      </w:r>
      <w:r>
        <w:rPr>
          <w:w w:val="95"/>
        </w:rPr>
        <w:t>flowers/dandelion/14093789753_f0f1acdb57.jpg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2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87" name="组合 8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8" name="组合 8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90" name="图片 9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1" name="矩形 9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2" o:spid="_x0000_s92" coordorigin="140,120" coordsize="11635,16606" style="position:absolute;&#10;margin-left:7.0000005pt;&#10;margin-top:6.0pt;&#10;width:581.75pt;&#10;height:830.3pt;&#10;z-index:-10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93" o:spid="_x0000_s93" style="position:absolute;&#10;left:140;&#10;top:149;&#10;width:11634;&#10;height:16576;" filled="f" stroked="f" strokeweight="1.0pt">
                  <v:imagedata r:id="rId25" o:title="8371272251667396485701"/>
                  <o:lock aspectratio="t"/>
                  <v:stroke color="#000000"/>
                </v:shape>
                <v:rect type="#_x0000_t1" id="矩形 94" o:spid="_x0000_s9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flowers/dandelion/140951103_69847c0b7c.jpg</w:t>
      </w:r>
      <w:r>
        <w:rPr>
          <w:spacing w:val="1"/>
        </w:rPr>
        <w:t xml:space="preserve"> </w:t>
      </w:r>
      <w:r>
        <w:t>inflating: flowers/dandelion/14126515096_1134fae695.jpg</w:t>
      </w:r>
      <w:r>
        <w:rPr>
          <w:spacing w:val="1"/>
        </w:rPr>
        <w:t xml:space="preserve"> </w:t>
      </w:r>
      <w:r>
        <w:t>inflating: flowers/dandelion/14128835667_b6a916222c.jpg</w:t>
      </w:r>
      <w:r>
        <w:rPr>
          <w:spacing w:val="1"/>
        </w:rPr>
        <w:t xml:space="preserve"> </w:t>
      </w:r>
      <w:r>
        <w:t>inflating: flowers/dandelion/14128839257_23def53028.jpg</w:t>
      </w:r>
      <w:r>
        <w:rPr>
          <w:spacing w:val="1"/>
        </w:rPr>
        <w:t xml:space="preserve"> </w:t>
      </w:r>
      <w:r>
        <w:t>inflating: flowers/dandelion/141340262_ca2e576490.jpg</w:t>
      </w:r>
      <w:r>
        <w:rPr>
          <w:spacing w:val="1"/>
        </w:rPr>
        <w:t xml:space="preserve"> </w:t>
      </w:r>
      <w:r>
        <w:t>inflating: flowers/dandelion/1413979148_b40d63db90_m.jpg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flowers/dandelion/14164392167_650946a169_n.jpg</w:t>
      </w:r>
      <w:r>
        <w:rPr>
          <w:spacing w:val="-118"/>
        </w:rPr>
        <w:t xml:space="preserve"> </w:t>
      </w:r>
      <w:r>
        <w:t>inflating: flowers/dandelion/141652526_2be95f21c3_n.jpg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flowers/dandelion/14171812905_8b81d50eb9_n.jpg</w:t>
      </w:r>
      <w:r>
        <w:rPr>
          <w:spacing w:val="-118"/>
        </w:rPr>
        <w:t xml:space="preserve"> </w:t>
      </w:r>
      <w:r>
        <w:t>inflating: flowers/dandelion/14185089716_2a48298d17.jpg</w:t>
      </w:r>
      <w:r>
        <w:rPr>
          <w:spacing w:val="1"/>
        </w:rPr>
        <w:t xml:space="preserve"> </w:t>
      </w:r>
      <w:r>
        <w:t>inflating: flowers/dandelion/141935731_d26d600f4f_m.jpg</w:t>
      </w:r>
      <w:r>
        <w:rPr>
          <w:spacing w:val="1"/>
        </w:rPr>
        <w:t xml:space="preserve"> </w:t>
      </w:r>
      <w:r>
        <w:t>inflating: flowers/dandelion/14199664556_188b37e51e.jpg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flowers/dandelion/14200639491_2a4611916d_n.jpg</w:t>
      </w:r>
      <w:r>
        <w:rPr>
          <w:spacing w:val="-118"/>
        </w:rPr>
        <w:t xml:space="preserve"> </w:t>
      </w:r>
      <w:r>
        <w:t>inflating: flowers/dandelion/14202166370_e989588332.jpg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flowers/dandelion/14211880544_5d1f9d5aa8_n.jpg</w:t>
      </w:r>
      <w:r>
        <w:rPr>
          <w:spacing w:val="-118"/>
        </w:rPr>
        <w:t xml:space="preserve"> </w:t>
      </w:r>
      <w:r>
        <w:t>inflating: flowers/dandelion/142390525_5d81a3659d_m.jpg</w:t>
      </w:r>
      <w:r>
        <w:rPr>
          <w:spacing w:val="1"/>
        </w:rPr>
        <w:t xml:space="preserve"> </w:t>
      </w:r>
      <w:r>
        <w:t>inflating: flowers/dandelion/1426682852_e62169221f_m.jpg</w:t>
      </w:r>
      <w:r>
        <w:rPr>
          <w:spacing w:val="-118"/>
        </w:rPr>
        <w:t xml:space="preserve"> </w:t>
      </w:r>
      <w:r>
        <w:t>inflating: flowers/dandelion/14278605962_d3cce5522f.jpg</w:t>
      </w:r>
      <w:r>
        <w:rPr>
          <w:spacing w:val="1"/>
        </w:rPr>
        <w:t xml:space="preserve"> </w:t>
      </w:r>
      <w:r>
        <w:t>inflating: flowers/dandelion/142813254_20a7fd5fb6_n.jpg</w:t>
      </w:r>
      <w:r>
        <w:rPr>
          <w:spacing w:val="1"/>
        </w:rPr>
        <w:t xml:space="preserve"> </w:t>
      </w:r>
      <w:r>
        <w:t>inflating: flowers/dandelion/14283011_3e7452c5b2_n.jpg</w:t>
      </w:r>
      <w:r>
        <w:rPr>
          <w:spacing w:val="1"/>
        </w:rPr>
        <w:t xml:space="preserve"> </w:t>
      </w:r>
      <w:r>
        <w:t>inflating: flowers/dandelion/14292205986_da230467ef.jpg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flowers/dandelion/14306875733_61d71c64c0_n.jpg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flowers/dandelion/14313509432_6f2343d6c8_m.jpg</w:t>
      </w:r>
      <w:r>
        <w:rPr>
          <w:spacing w:val="-118"/>
        </w:rPr>
        <w:t xml:space="preserve"> </w:t>
      </w:r>
      <w:r>
        <w:t>inflating: flowers/dandelion/14335561523_f847f2f4f1.jpg</w:t>
      </w:r>
      <w:r>
        <w:rPr>
          <w:spacing w:val="1"/>
        </w:rPr>
        <w:t xml:space="preserve"> </w:t>
      </w:r>
      <w:r>
        <w:t>inflating: flowers/dandelion/14362539701_cf19e588ca.jpg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flowers/dandelion/14368895004_c486a29c1e_n.jpg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flowers/dandelion/14373114081_7922bcf765_n.jpg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flowers/dandelion/14375349004_68d893254a_n.jpg</w:t>
      </w:r>
      <w:r>
        <w:rPr>
          <w:spacing w:val="-118"/>
        </w:rPr>
        <w:t xml:space="preserve"> </w:t>
      </w:r>
      <w:r>
        <w:t>inflating: flowers/dandelion/14376454225_a1de336c5b.jpg</w:t>
      </w:r>
      <w:r>
        <w:rPr>
          <w:spacing w:val="1"/>
        </w:rPr>
        <w:t xml:space="preserve"> </w:t>
      </w:r>
      <w:r>
        <w:t>inflating: flowers/dandelion/14396023703_11c5dd35a9.jpg</w:t>
      </w:r>
      <w:r>
        <w:rPr>
          <w:spacing w:val="1"/>
        </w:rPr>
        <w:t xml:space="preserve"> </w:t>
      </w:r>
      <w:r>
        <w:t>inflating: flowers/dandelion/144040769_c5b805f868.jpg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flowers/dandelion/14404468648_37903d7025_m.jpg</w:t>
      </w:r>
      <w:r>
        <w:rPr>
          <w:spacing w:val="-118"/>
        </w:rPr>
        <w:t xml:space="preserve"> </w:t>
      </w:r>
      <w:r>
        <w:t>inflating: flowers/dandelion/1443259657_2704fab26e_n.jpg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flowers/dandelion/14439618952_470224b89b_n.jpg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flowers/dandelion/14455605089_8bbfb41cd7_n.jpg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flowers/dandelion/14457225751_645a3784fd_n.jpg</w:t>
      </w:r>
      <w:r>
        <w:rPr>
          <w:spacing w:val="-118"/>
        </w:rPr>
        <w:t xml:space="preserve"> </w:t>
      </w:r>
      <w:r>
        <w:t>inflating: flowers/dandelion/144686365_d7e96941ee_n.jpg</w:t>
      </w:r>
      <w:r>
        <w:rPr>
          <w:spacing w:val="1"/>
        </w:rPr>
        <w:t xml:space="preserve"> </w:t>
      </w:r>
      <w:r>
        <w:t>inflating: flowers/dandelion/14469481104_d0e29f7ffd.jpg</w:t>
      </w:r>
      <w:r>
        <w:rPr>
          <w:spacing w:val="1"/>
        </w:rPr>
        <w:t xml:space="preserve"> </w:t>
      </w:r>
      <w:r>
        <w:t>inflating: flowers/dandelion/145173479_7d04346c20.jpg</w:t>
      </w:r>
      <w:r>
        <w:rPr>
          <w:spacing w:val="1"/>
        </w:rPr>
        <w:t xml:space="preserve"> </w:t>
      </w:r>
      <w:r>
        <w:t>inflating: flowers/dandelion/14554897292_b3e30e52f2.jpg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flowers/dandelion/14576445793_582aa6446b_m.jpg</w:t>
      </w:r>
      <w:r>
        <w:rPr>
          <w:spacing w:val="-118"/>
        </w:rPr>
        <w:t xml:space="preserve"> </w:t>
      </w:r>
      <w:r>
        <w:t>inflating: flowers/dandelion/146023167_f905574d97_m.jpg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flowers/dandelion/14614655810_9910e6dbd6_n.jpg</w:t>
      </w:r>
      <w:r>
        <w:rPr>
          <w:spacing w:val="-118"/>
        </w:rPr>
        <w:t xml:space="preserve"> </w:t>
      </w:r>
      <w:r>
        <w:t>inflating: flowers/dandelion/146242691_44d9c9d6ce_n.jpg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flowers/dandelion/14648777167_1d92d403c9_n.jpg</w:t>
      </w:r>
      <w:r>
        <w:rPr>
          <w:spacing w:val="-118"/>
        </w:rPr>
        <w:t xml:space="preserve"> </w:t>
      </w:r>
      <w:r>
        <w:t>inflating: flowers/dandelion/1469549847_eac61a6802.jpg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flowers/dandelion/14728922673_99086a3818_n.jpg</w:t>
      </w:r>
      <w:r>
        <w:rPr>
          <w:spacing w:val="-118"/>
        </w:rPr>
        <w:t xml:space="preserve"> </w:t>
      </w:r>
      <w:r>
        <w:t>inflating: flowers/dandelion/14740350060_a489d9fa06.jpg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flowers/dandelion/14761980161_2d6dbaa4bb_m.jpg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flowers/dandelion/14805304536_c321a7b061_n.jpg</w:t>
      </w:r>
      <w:r>
        <w:rPr>
          <w:spacing w:val="-118"/>
        </w:rPr>
        <w:t xml:space="preserve"> </w:t>
      </w:r>
      <w:r>
        <w:t>inflating: flowers/dandelion/148180650_19a4b410db.jpg</w:t>
      </w:r>
      <w:r>
        <w:rPr>
          <w:spacing w:val="1"/>
        </w:rPr>
        <w:t xml:space="preserve"> </w:t>
      </w:r>
      <w:r>
        <w:t>inflating: flowers/dandelion/14829055_2a2e646a8f_m.jpg</w:t>
      </w:r>
      <w:r>
        <w:rPr>
          <w:spacing w:val="1"/>
        </w:rPr>
        <w:t xml:space="preserve"> </w:t>
      </w:r>
      <w:r>
        <w:t>inflating: flowers/dandelion/14845607659_1be18c5d7f.jpg</w:t>
      </w:r>
      <w:r>
        <w:rPr>
          <w:spacing w:val="1"/>
        </w:rPr>
        <w:t xml:space="preserve"> </w:t>
      </w:r>
      <w:r>
        <w:t>inflating: flowers/dandelion/148698493_5710e5f472.jpg</w:t>
      </w:r>
      <w:r>
        <w:rPr>
          <w:spacing w:val="1"/>
        </w:rPr>
        <w:t xml:space="preserve"> </w:t>
      </w:r>
      <w:r>
        <w:t>inflating: flowers/dandelion/14884028290_a1344eb446.jpg</w:t>
      </w:r>
      <w:r>
        <w:rPr>
          <w:spacing w:val="1"/>
        </w:rPr>
        <w:t xml:space="preserve"> </w:t>
      </w:r>
      <w:r>
        <w:t>inflating: flowers/dandelion/14886860069_b84665a073.jpg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flowers/dandelion/14886963928_d4856f1eb6_n.jpg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flowers/dandelion/14914603395_b271ffab56_n.jpg</w:t>
      </w:r>
      <w:r>
        <w:rPr>
          <w:spacing w:val="-118"/>
        </w:rPr>
        <w:t xml:space="preserve"> </w:t>
      </w:r>
      <w:r>
        <w:t>inflating: flowers/dandelion/149782934_21adaf4a21.jpg</w:t>
      </w:r>
      <w:r>
        <w:rPr>
          <w:spacing w:val="1"/>
        </w:rPr>
        <w:t xml:space="preserve"> </w:t>
      </w:r>
      <w:r>
        <w:t>inflating: flowers/dandelion/15002906952_cab2cb29cf.jpg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flowers/dandelion/15005530987_e13b328047_n.jpg</w:t>
      </w:r>
      <w:r>
        <w:rPr>
          <w:spacing w:val="-118"/>
        </w:rPr>
        <w:t xml:space="preserve"> </w:t>
      </w:r>
      <w:r>
        <w:t>inflating: flowers/dandelion/15123503538_8ee984abc6.jpg</w:t>
      </w:r>
      <w:r>
        <w:rPr>
          <w:spacing w:val="1"/>
        </w:rPr>
        <w:t xml:space="preserve"> </w:t>
      </w:r>
      <w:r>
        <w:t>inflating: flowers/dandelion/151385301_153eacf6b5_n.jpg</w:t>
      </w:r>
      <w:r>
        <w:rPr>
          <w:spacing w:val="1"/>
        </w:rPr>
        <w:t xml:space="preserve"> </w:t>
      </w:r>
      <w:r>
        <w:t>inflating: flowers/dandelion/151385302_f8980a257f_n.jpg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flowers/dandelion/15139657325_74031c44fc.jpg</w:t>
      </w:r>
    </w:p>
    <w:p>
      <w:pPr>
        <w:pStyle w:val="15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flowers/dandelion/151861297_55b10a03a6_n.jpg</w:t>
      </w:r>
    </w:p>
    <w:p>
      <w:pPr>
        <w:pStyle w:val="15"/>
        <w:spacing w:line="226" w:lineRule="auto"/>
        <w:ind w:right="4316"/>
      </w:pPr>
      <w:r>
        <w:t>inflating: flowers/dandelion/151979452_9832f08b69.jpg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flowers/dandelion/15219268336_f2460fca88_m.jpg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flowers/dandelion/15378782362_4161b23af7_m.jpg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3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95" name="组合 9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6" name="组合 9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98" name="图片 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9" name="矩形 9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0" o:spid="_x0000_s100" coordorigin="140,120" coordsize="11635,16606" style="position:absolute;&#10;margin-left:7.0000005pt;&#10;margin-top:6.0pt;&#10;width:581.75pt;&#10;height:830.3pt;&#10;z-index:-10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01" o:spid="_x0000_s101" style="position:absolute;&#10;left:140;&#10;top:149;&#10;width:11634;&#10;height:16576;" filled="f" stroked="f" strokeweight="1.0pt">
                  <v:imagedata r:id="rId27" o:title="7945018851667396485744"/>
                  <o:lock aspectratio="t"/>
                  <v:stroke color="#000000"/>
                </v:shape>
                <v:rect type="#_x0000_t1" id="矩形 102" o:spid="_x0000_s102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flowers/dandelion/15381511376_fd743b7330_n.jpg</w:t>
      </w:r>
      <w:r>
        <w:rPr>
          <w:spacing w:val="-118"/>
        </w:rPr>
        <w:t xml:space="preserve"> </w:t>
      </w:r>
      <w:r>
        <w:t>inflating: flowers/dandelion/15547944931_c1e095b185.jpg</w:t>
      </w:r>
      <w:r>
        <w:rPr>
          <w:spacing w:val="1"/>
        </w:rPr>
        <w:t xml:space="preserve"> </w:t>
      </w:r>
      <w:r>
        <w:t>inflating: flowers/dandelion/15549402199_2890918ddb.jpg</w:t>
      </w:r>
      <w:r>
        <w:rPr>
          <w:spacing w:val="1"/>
        </w:rPr>
        <w:t xml:space="preserve"> </w:t>
      </w:r>
      <w:r>
        <w:t>inflating: flowers/dandelion/155646858_9a8b5e8fc8.jpg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flowers/dandelion/15644450971_6a28298454_n.jpg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flowers/dandelion/15782158700_3b9bf7d33e_m.jpg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flowers/dandelion/15819121091_26a5243340_n.jpg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flowers/dandelion/15821571649_06c4b9a868_n.jpg</w:t>
      </w:r>
      <w:r>
        <w:rPr>
          <w:spacing w:val="-118"/>
        </w:rPr>
        <w:t xml:space="preserve"> </w:t>
      </w:r>
      <w:r>
        <w:t>inflating: flowers/dandelion/158988663_6fe055fcb4.jpg</w:t>
      </w:r>
      <w:r>
        <w:rPr>
          <w:spacing w:val="1"/>
        </w:rPr>
        <w:t xml:space="preserve"> </w:t>
      </w:r>
      <w:r>
        <w:t>inflating: flowers/dandelion/15987457_49dc11bf4b.jpg</w:t>
      </w:r>
      <w:r>
        <w:rPr>
          <w:spacing w:val="1"/>
        </w:rPr>
        <w:t xml:space="preserve"> </w:t>
      </w:r>
      <w:r>
        <w:t>inflating: flowers/dandelion/16041975_2f6c1596e5.jpg</w:t>
      </w:r>
      <w:r>
        <w:rPr>
          <w:spacing w:val="1"/>
        </w:rPr>
        <w:t xml:space="preserve"> </w:t>
      </w:r>
      <w:r>
        <w:t>inflating: flowers/dandelion/160456948_38c3817c6a_m.jpg</w:t>
      </w:r>
      <w:r>
        <w:rPr>
          <w:spacing w:val="1"/>
        </w:rPr>
        <w:t xml:space="preserve"> </w:t>
      </w:r>
      <w:r>
        <w:t>inflating: flowers/dandelion/16096748028_7876887ab2.jpg</w:t>
      </w:r>
      <w:r>
        <w:rPr>
          <w:spacing w:val="1"/>
        </w:rPr>
        <w:t xml:space="preserve"> </w:t>
      </w:r>
      <w:r>
        <w:t>inflating: flowers/dandelion/16159487_3a6615a565_n.jpg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flowers/dandelion/16237158409_01913cf918_n.jpg</w:t>
      </w:r>
      <w:r>
        <w:rPr>
          <w:spacing w:val="-118"/>
        </w:rPr>
        <w:t xml:space="preserve"> </w:t>
      </w:r>
      <w:r>
        <w:t>inflating: flowers/dandelion/16241101274_334b54731e.jpg</w:t>
      </w:r>
      <w:r>
        <w:rPr>
          <w:spacing w:val="1"/>
        </w:rPr>
        <w:t xml:space="preserve"> </w:t>
      </w:r>
      <w:r>
        <w:t>inflating: flowers/dandelion/16242239484_51286673af.jpg</w:t>
      </w:r>
      <w:r>
        <w:rPr>
          <w:spacing w:val="1"/>
        </w:rPr>
        <w:t xml:space="preserve"> </w:t>
      </w:r>
      <w:r>
        <w:t>inflating: flowers/dandelion/163702807_e508544acd_n.jpg</w:t>
      </w:r>
      <w:r>
        <w:rPr>
          <w:spacing w:val="1"/>
        </w:rPr>
        <w:t xml:space="preserve"> </w:t>
      </w:r>
      <w:r>
        <w:t>inflating: flowers/dandelion/16375088191_2bf2916b53.jpg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flowers/dandelion/16462263826_2555edeb74_n.jpg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flowers/dandelion/16495282564_d8c34d6a2e_m.jpg</w:t>
      </w:r>
      <w:r>
        <w:rPr>
          <w:spacing w:val="-118"/>
        </w:rPr>
        <w:t xml:space="preserve"> </w:t>
      </w:r>
      <w:r>
        <w:t>inflating: flowers/dandelion/16510864164_3afa8ac37f.jpg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flowers/dandelion/16650892835_9228a3ef67_m.jpg</w:t>
      </w:r>
      <w:r>
        <w:rPr>
          <w:spacing w:val="-118"/>
        </w:rPr>
        <w:t xml:space="preserve"> </w:t>
      </w:r>
      <w:r>
        <w:t>inflating: flowers/dandelion/16656127943_2f70926b6c.jpg</w:t>
      </w:r>
      <w:r>
        <w:rPr>
          <w:spacing w:val="1"/>
        </w:rPr>
        <w:t xml:space="preserve"> </w:t>
      </w:r>
      <w:r>
        <w:t>inflating: flowers/dandelion/1667963621_c76d570af3_n.jpg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flowers/dandelion/16691236594_4287cea9d6_n.jpg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flowers/dandelion/16699732794_5bfd639cf8_n.jpg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flowers/dandelion/16713229021_bea2533981_n.jpg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flowers/dandelion/16716172029_2166d8717f_m.jpg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flowers/dandelion/16744522344_8d21b1530d_n.jpg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flowers/dandelion/16766166609_ccb8344c9f_m.jpg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flowers/dandelion/16817037661_2980d823e1_n.jpg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flowers/dandelion/16837594326_1056d875a4_m.jpg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flowers/dandelion/16863587471_cc3a6ffb29_m.jpg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flowers/dandelion/16911008669_ea21fd8915_n.jpg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flowers/dandelion/16949657389_ac0ee80fd1_m.jpg</w:t>
      </w:r>
      <w:r>
        <w:rPr>
          <w:spacing w:val="-118"/>
        </w:rPr>
        <w:t xml:space="preserve"> </w:t>
      </w:r>
      <w:r>
        <w:t>inflating: flowers/dandelion/16953818045_fea21c8bf8.jpg</w:t>
      </w:r>
      <w:r>
        <w:rPr>
          <w:spacing w:val="1"/>
        </w:rPr>
        <w:t xml:space="preserve"> </w:t>
      </w:r>
      <w:r>
        <w:t>inflating: flowers/dandelion/16970837587_4a9d8500d7.jpg</w:t>
      </w:r>
      <w:r>
        <w:rPr>
          <w:spacing w:val="1"/>
        </w:rPr>
        <w:t xml:space="preserve"> </w:t>
      </w:r>
      <w:r>
        <w:t>inflating: flowers/dandelion/16987075_9a690a2183.jpg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flowers/dandelion/17020815734_81e8db8008_m.jpg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flowers/dandelion/17029965300_8e755c2214_n.jpg</w:t>
      </w:r>
      <w:r>
        <w:rPr>
          <w:spacing w:val="-118"/>
        </w:rPr>
        <w:t xml:space="preserve"> </w:t>
      </w:r>
      <w:r>
        <w:t>inflating: flowers/dandelion/17047231499_bd66c23641.jpg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flowers/dandelion/17047385027_8fd510e164_n.jpg</w:t>
      </w:r>
      <w:r>
        <w:rPr>
          <w:spacing w:val="-118"/>
        </w:rPr>
        <w:t xml:space="preserve"> </w:t>
      </w:r>
      <w:r>
        <w:t>inflating: flowers/dandelion/17075803866_aeeded2637.jpg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flowers/dandelion/17077940105_d2cd7b9ec4_n.jpg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flowers/dandelion/17080000869_a80e767f4a_m.jpg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flowers/dandelion/17095758258_a33642946f_n.jpg</w:t>
      </w:r>
      <w:r>
        <w:rPr>
          <w:spacing w:val="-118"/>
        </w:rPr>
        <w:t xml:space="preserve"> </w:t>
      </w:r>
      <w:r>
        <w:t>inflating: flowers/dandelion/17122969189_0ec37cb6c9.jpg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flowers/dandelion/17135145776_4c2ec21b05_m.jpg</w:t>
      </w:r>
      <w:r>
        <w:rPr>
          <w:spacing w:val="-118"/>
        </w:rPr>
        <w:t xml:space="preserve"> </w:t>
      </w:r>
      <w:r>
        <w:t>inflating: flowers/dandelion/17146644679_11aff3045c.jpg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flowers/dandelion/17147436650_c94ae24004_n.jpg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flowers/dandelion/17161833794_e1d92259d2_m.jpg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flowers/dandelion/17175932454_c052e205c1_n.jpg</w:t>
      </w:r>
      <w:r>
        <w:rPr>
          <w:spacing w:val="-118"/>
        </w:rPr>
        <w:t xml:space="preserve"> </w:t>
      </w:r>
      <w:r>
        <w:t>inflating: flowers/dandelion/17189437699_a9171b6ae3.jpg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flowers/dandelion/17220096449_0e535989f0_n.jpg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flowers/dandelion/17243540220_65b98eb926_n.jpg</w:t>
      </w:r>
      <w:r>
        <w:rPr>
          <w:spacing w:val="-118"/>
        </w:rPr>
        <w:t xml:space="preserve"> </w:t>
      </w:r>
      <w:r>
        <w:t>inflating: flowers/dandelion/17244252705_328e0bcda6.jpg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flowers/dandelion/17276354745_2e312a72b5_n.jpg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flowers/dandelion/17280886635_e384d91300_n.jpg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flowers/dandelion/17322195031_c2680809dc_m.jpg</w:t>
      </w:r>
      <w:r>
        <w:rPr>
          <w:spacing w:val="-118"/>
        </w:rPr>
        <w:t xml:space="preserve"> </w:t>
      </w:r>
      <w:r>
        <w:t>inflating: flowers/dandelion/17344936845_fec4d626b7.jpg</w:t>
      </w:r>
      <w:r>
        <w:rPr>
          <w:spacing w:val="1"/>
        </w:rPr>
        <w:t xml:space="preserve"> </w:t>
      </w:r>
      <w:r>
        <w:t>inflating: flowers/dandelion/17346385582_7ba433dbbe.jpg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flowers/dandelion/17367866236_61abd4d243_n.jpg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flowers/dandelion/17388674711_6dca8a2e8b_n.jpg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flowers/dandelion/17388697431_0d84c427d1_n.jpg</w:t>
      </w:r>
    </w:p>
    <w:p>
      <w:pPr>
        <w:pStyle w:val="15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flowers/dandelion/17420983523_2e32d70359.jpg</w:t>
      </w:r>
    </w:p>
    <w:p>
      <w:pPr>
        <w:pStyle w:val="15"/>
        <w:spacing w:line="226" w:lineRule="auto"/>
        <w:ind w:right="4316"/>
      </w:pPr>
      <w:r>
        <w:rPr>
          <w:spacing w:val="-2"/>
        </w:rPr>
        <w:t>inflating: flowers/dandelion/17457028309_95514c8d02_n.jpg</w:t>
      </w:r>
      <w:r>
        <w:rPr>
          <w:spacing w:val="-118"/>
        </w:rPr>
        <w:t xml:space="preserve"> </w:t>
      </w: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flowers/dandelion/17619402434_15b2ec2d79.jpg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4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103" name="组合 10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4" name="组合 10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06" name="图片 10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07" name="矩形 10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8" o:spid="_x0000_s108" coordorigin="140,119" coordsize="11635,16606" style="position:absolute;&#10;margin-left:7.0000005pt;&#10;margin-top:5.9500003pt;&#10;width:581.75pt;&#10;height:830.3pt;&#10;z-index:-10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09" o:spid="_x0000_s109" style="position:absolute;&#10;left:140;&#10;top:149;&#10;width:11634;&#10;height:16576;" filled="f" stroked="f" strokeweight="1.0pt">
                  <v:imagedata r:id="rId29" o:title="9898674561667396485773"/>
                  <o:lock aspectratio="t"/>
                  <v:stroke color="#000000"/>
                </v:shape>
                <v:rect type="#_x0000_t1" id="矩形 110" o:spid="_x0000_s110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flowers/dandelion/176284193_8fa1710431_m.jpg</w:t>
      </w:r>
      <w:r>
        <w:rPr>
          <w:spacing w:val="1"/>
        </w:rPr>
        <w:t xml:space="preserve"> </w:t>
      </w:r>
      <w:r>
        <w:t>inflating: flowers/dandelion/17649230811_9bdbbacb8c.jpg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flowers/dandelion/17688233756_21879104c1_n.jpg</w:t>
      </w:r>
      <w:r>
        <w:rPr>
          <w:spacing w:val="-118"/>
        </w:rPr>
        <w:t xml:space="preserve"> </w:t>
      </w:r>
      <w:r>
        <w:t>inflating: flowers/dandelion/17747738311_5014b1f77f.jpg</w:t>
      </w:r>
      <w:r>
        <w:rPr>
          <w:spacing w:val="1"/>
        </w:rPr>
        <w:t xml:space="preserve"> </w:t>
      </w:r>
      <w:r>
        <w:t>inflating: flowers/dandelion/1776290427_9d8d5be6ac.jpg</w:t>
      </w:r>
      <w:r>
        <w:rPr>
          <w:spacing w:val="1"/>
        </w:rPr>
        <w:t xml:space="preserve"> </w:t>
      </w:r>
      <w:r>
        <w:t>inflating: flowers/dandelion/177851662_b2622b4238_n.jpg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flowers/dandelion/17821459748_873101edd0_m.jpg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flowers/dandelion/17831860736_3e44667bbb_n.jpg</w:t>
      </w:r>
      <w:r>
        <w:rPr>
          <w:spacing w:val="-118"/>
        </w:rPr>
        <w:t xml:space="preserve"> </w:t>
      </w:r>
      <w:r>
        <w:t>inflating: flowers/dandelion/17851831751_35b071f4b0.jpg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flowers/dandelion/17862580326_293070978d_m.jpg</w:t>
      </w:r>
      <w:r>
        <w:rPr>
          <w:spacing w:val="-118"/>
        </w:rPr>
        <w:t xml:space="preserve"> </w:t>
      </w:r>
      <w:r>
        <w:t>inflating: flowers/dandelion/17903104293_9138439e76.jpg</w:t>
      </w:r>
      <w:r>
        <w:rPr>
          <w:spacing w:val="1"/>
        </w:rPr>
        <w:t xml:space="preserve"> </w:t>
      </w:r>
      <w:r>
        <w:t>inflating: flowers/dandelion/1798082733_b8080b1173_m.jpg</w:t>
      </w:r>
      <w:r>
        <w:rPr>
          <w:spacing w:val="-118"/>
        </w:rPr>
        <w:t xml:space="preserve"> </w:t>
      </w:r>
      <w:r>
        <w:t>inflating: flowers/dandelion/18001393975_2a6acaabd8.jpg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flowers/dandelion/18010259565_d6aae33ca7_n.jpg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flowers/dandelion/18089878729_907ed2c7cd_m.jpg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flowers/dandelion/18111636378_856027a7b8_n.jpg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flowers/dandelion/18183515403_13a9ca6d86_n.jpg</w:t>
      </w:r>
      <w:r>
        <w:rPr>
          <w:spacing w:val="-118"/>
        </w:rPr>
        <w:t xml:space="preserve"> </w:t>
      </w:r>
      <w:r>
        <w:t>inflating: flowers/dandelion/18204150090_fb418bbddb.jpg</w:t>
      </w:r>
      <w:r>
        <w:rPr>
          <w:spacing w:val="1"/>
        </w:rPr>
        <w:t xml:space="preserve"> </w:t>
      </w:r>
      <w:r>
        <w:t>inflating: flowers/dandelion/18215579866_94b1732f24.jpg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flowers/dandelion/18232119726_cef27eaaac_n.jpg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flowers/dandelion/18238604119_a5689980ee_n.jpg</w:t>
      </w:r>
      <w:r>
        <w:rPr>
          <w:spacing w:val="-118"/>
        </w:rPr>
        <w:t xml:space="preserve"> </w:t>
      </w:r>
      <w:r>
        <w:t>inflating: flowers/dandelion/18243329421_771b4d938e.jpg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flowers/dandelion/18243351371_5fda92ac0a_n.jpg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flowers/dandelion/18271576032_d7e2296de4_n.jpg</w:t>
      </w:r>
      <w:r>
        <w:rPr>
          <w:spacing w:val="-118"/>
        </w:rPr>
        <w:t xml:space="preserve"> </w:t>
      </w:r>
      <w:r>
        <w:t>inflating: flowers/dandelion/18276105805_d31d3f7e71.jpg</w:t>
      </w:r>
      <w:r>
        <w:rPr>
          <w:spacing w:val="1"/>
        </w:rPr>
        <w:t xml:space="preserve"> </w:t>
      </w:r>
      <w:r>
        <w:t>inflating: flowers/dandelion/18282528206_7fb3166041.jpg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flowers/dandelion/18304194360_2a4a0be631_m.jpg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flowers/dandelion/18342918441_b1bb69a2fd_n.jpg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flowers/dandelion/18385846351_3a2bf60427_n.jpg</w:t>
      </w:r>
      <w:r>
        <w:rPr>
          <w:spacing w:val="-118"/>
        </w:rPr>
        <w:t xml:space="preserve"> </w:t>
      </w:r>
      <w:r>
        <w:t>inflating: flowers/dandelion/18479635994_83f93f4120.jpg</w:t>
      </w:r>
      <w:r>
        <w:rPr>
          <w:spacing w:val="1"/>
        </w:rPr>
        <w:t xml:space="preserve"> </w:t>
      </w:r>
      <w:r>
        <w:t>inflating: flowers/dandelion/18482768066_677292a64e.jpg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flowers/dandelion/18587334446_ef1021909b_n.jpg</w:t>
      </w:r>
      <w:r>
        <w:rPr>
          <w:spacing w:val="-118"/>
        </w:rPr>
        <w:t xml:space="preserve"> </w:t>
      </w:r>
      <w:r>
        <w:t>inflating: flowers/dandelion/18687587599_3dd4fdf255.jpg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flowers/dandelion/18803577858_fd0036e1f5_m.jpg</w:t>
      </w:r>
      <w:r>
        <w:rPr>
          <w:spacing w:val="-118"/>
        </w:rPr>
        <w:t xml:space="preserve"> </w:t>
      </w:r>
      <w:r>
        <w:t>inflating: flowers/dandelion/18876985840_7531dc8e6a.jpg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flowers/dandelion/18889216716_cd67aec890_n.jpg</w:t>
      </w:r>
      <w:r>
        <w:rPr>
          <w:spacing w:val="-118"/>
        </w:rPr>
        <w:t xml:space="preserve"> </w:t>
      </w:r>
      <w:r>
        <w:t>inflating: flowers/dandelion/18970601002_d70bc883a9.jpg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flowers/dandelion/18995294384_77543e96b6_n.jpg</w:t>
      </w:r>
      <w:r>
        <w:rPr>
          <w:spacing w:val="-118"/>
        </w:rPr>
        <w:t xml:space="preserve"> </w:t>
      </w:r>
      <w:r>
        <w:t>inflating: flowers/dandelion/18996760154_58d3c48604.jpg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flowers/dandelion/18996957833_0bd71fbbd4_m.jpg</w:t>
      </w:r>
      <w:r>
        <w:rPr>
          <w:spacing w:val="-118"/>
        </w:rPr>
        <w:t xml:space="preserve"> </w:t>
      </w:r>
      <w:r>
        <w:t>inflating: flowers/dandelion/18996965033_1d92e5c99e.jpg</w:t>
      </w:r>
      <w:r>
        <w:rPr>
          <w:spacing w:val="1"/>
        </w:rPr>
        <w:t xml:space="preserve"> </w:t>
      </w:r>
      <w:r>
        <w:t>inflating: flowers/dandelion/18999743619_cec3f39bee.jpg</w:t>
      </w:r>
      <w:r>
        <w:rPr>
          <w:spacing w:val="1"/>
        </w:rPr>
        <w:t xml:space="preserve"> </w:t>
      </w:r>
      <w:r>
        <w:t>inflating: flowers/dandelion/19004688463_12a8423109.jpg</w:t>
      </w:r>
      <w:r>
        <w:rPr>
          <w:spacing w:val="1"/>
        </w:rPr>
        <w:t xml:space="preserve"> </w:t>
      </w:r>
      <w:r>
        <w:t>inflating: flowers/dandelion/19064700925_b93d474e37.jpg</w:t>
      </w:r>
      <w:r>
        <w:rPr>
          <w:spacing w:val="1"/>
        </w:rPr>
        <w:t xml:space="preserve"> </w:t>
      </w:r>
      <w:r>
        <w:t>inflating: flowers/dandelion/19067907051_16d530c7d2.jpg</w:t>
      </w:r>
      <w:r>
        <w:rPr>
          <w:spacing w:val="1"/>
        </w:rPr>
        <w:t xml:space="preserve"> </w:t>
      </w:r>
      <w:r>
        <w:t>inflating: flowers/dandelion/19397467530_1e8131a7cf.jpg</w:t>
      </w:r>
      <w:r>
        <w:rPr>
          <w:spacing w:val="1"/>
        </w:rPr>
        <w:t xml:space="preserve"> </w:t>
      </w:r>
      <w:r>
        <w:t>inflating: flowers/dandelion/19426575569_4b53c0b726.jpg</w:t>
      </w:r>
      <w:r>
        <w:rPr>
          <w:spacing w:val="1"/>
        </w:rPr>
        <w:t xml:space="preserve"> </w:t>
      </w:r>
      <w:r>
        <w:t>inflating: flowers/dandelion/19435491090_7af558e17e.jpg</w:t>
      </w:r>
      <w:r>
        <w:rPr>
          <w:spacing w:val="1"/>
        </w:rPr>
        <w:t xml:space="preserve"> </w:t>
      </w:r>
      <w:r>
        <w:t>inflating: flowers/dandelion/19437578578_6ab1b3c984.jpg</w:t>
      </w:r>
      <w:r>
        <w:rPr>
          <w:spacing w:val="1"/>
        </w:rPr>
        <w:t xml:space="preserve"> </w:t>
      </w:r>
      <w:r>
        <w:t>inflating: flowers/dandelion/19437710780_c5f2156438.jpg</w:t>
      </w:r>
      <w:r>
        <w:rPr>
          <w:spacing w:val="1"/>
        </w:rPr>
        <w:t xml:space="preserve"> </w:t>
      </w:r>
      <w:r>
        <w:t>inflating: flowers/dandelion/19438516548_bbaf350664.jpg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flowers/dandelion/19440660848_c789227129_m.jpg</w:t>
      </w:r>
      <w:r>
        <w:rPr>
          <w:spacing w:val="-118"/>
        </w:rPr>
        <w:t xml:space="preserve"> </w:t>
      </w:r>
      <w:r>
        <w:t>inflating: flowers/dandelion/19440910519_cb1162470e.jpg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flowers/dandelion/19443674130_08db1d9578_m.jpg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flowers/dandelion/19443726008_8c9c68efa7_m.jpg</w:t>
      </w:r>
      <w:r>
        <w:rPr>
          <w:spacing w:val="-118"/>
        </w:rPr>
        <w:t xml:space="preserve"> </w:t>
      </w:r>
      <w:r>
        <w:t>inflating: flowers/dandelion/19506262462_d0945c14a6.jpg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flowers/dandelion/19526570282_1d1e71b0f3_m.jpg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flowers/dandelion/19551343814_48f764535f_m.jpg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flowers/dandelion/19551343954_83bb52f310_m.jpg</w:t>
      </w:r>
      <w:r>
        <w:rPr>
          <w:spacing w:val="-118"/>
        </w:rPr>
        <w:t xml:space="preserve"> </w:t>
      </w:r>
      <w:r>
        <w:t>inflating: flowers/dandelion/19586799286_beb9d684b5.jpg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flowers/dandelion/19593576916_f5a083d7fe_n.jpg</w:t>
      </w:r>
      <w:r>
        <w:rPr>
          <w:spacing w:val="-118"/>
        </w:rPr>
        <w:t xml:space="preserve"> </w:t>
      </w:r>
      <w:r>
        <w:t>inflating: flowers/dandelion/19599413676_fc9ee2640e.jpg</w:t>
      </w:r>
      <w:r>
        <w:rPr>
          <w:spacing w:val="1"/>
        </w:rPr>
        <w:t xml:space="preserve"> </w:t>
      </w:r>
      <w:r>
        <w:t>inflating: flowers/dandelion/19600096066_67dc941042.jpg</w:t>
      </w:r>
      <w:r>
        <w:rPr>
          <w:spacing w:val="1"/>
        </w:rPr>
        <w:t xml:space="preserve"> </w:t>
      </w:r>
      <w:r>
        <w:t>inflating: flowers/dandelion/19602790836_912d38aaa8.jpg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flowers/dandelion/19613308325_a67792d889.jpg</w:t>
      </w:r>
    </w:p>
    <w:p>
      <w:pPr>
        <w:pStyle w:val="15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flowers/dandelion/19617425002_b914c1e2ab.jpg</w:t>
      </w:r>
    </w:p>
    <w:p>
      <w:pPr>
        <w:pStyle w:val="15"/>
        <w:spacing w:line="226" w:lineRule="auto"/>
        <w:ind w:right="4280"/>
      </w:pPr>
      <w:r>
        <w:rPr>
          <w:spacing w:val="-2"/>
        </w:rPr>
        <w:t>inflating: flowers/dandelion/19617501581_606be5f716_n.jpg</w:t>
      </w:r>
      <w:r>
        <w:rPr>
          <w:spacing w:val="-118"/>
        </w:rPr>
        <w:t xml:space="preserve"> </w:t>
      </w: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6"/>
        </w:rPr>
        <w:t xml:space="preserve"> </w:t>
      </w:r>
      <w:r>
        <w:rPr>
          <w:spacing w:val="-3"/>
        </w:rPr>
        <w:t>flowers/dandelion/19691175559_ef12b8b354_n.jpg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w:drawing>
          <wp:anchor distT="0" distB="0" distL="0" distR="0" simplePos="0" relativeHeight="158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111" name="图片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图片 1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59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113" name="图片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图片 11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flowers/dandelion/19961979110_fcd8092388_m.jpg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flowers/dandelion/20179380768_7a2990d4e3_n.jpg</w:t>
      </w:r>
      <w:r>
        <w:rPr>
          <w:spacing w:val="-118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flowers/dandelion/20456824132_b1c8fbfa41_m.jpg</w:t>
      </w:r>
      <w:r>
        <w:rPr>
          <w:spacing w:val="-118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flowers/dandelion/21523597492_39b6765cd7_m.jpg</w:t>
      </w:r>
      <w:r>
        <w:rPr>
          <w:spacing w:val="-118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flowers/dandelion/21657726011_2c94e341bc_n.jpg</w:t>
      </w:r>
      <w:r>
        <w:rPr>
          <w:spacing w:val="-118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 flowers/dandelion/22196426956_eca94f6faa_m.jpg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flowers/dandelion/22679060358_561ec823ae_m.jpg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flowers/dandelion/22785985545_95464115b0_m.jpg</w:t>
      </w:r>
      <w:r>
        <w:rPr>
          <w:spacing w:val="-118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 flowers/dandelion/23192507093_2e6ec77bef_n.jpg</w:t>
      </w:r>
      <w:r>
        <w:rPr>
          <w:spacing w:val="-118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flowers/dandelion/23659122395_3467d88c02_n.jpg</w:t>
      </w:r>
      <w:r>
        <w:rPr>
          <w:spacing w:val="-118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flowers/dandelion/2502613166_2c231b47cb_n.jpg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>
      <w:pPr>
        <w:pStyle w:val="15"/>
        <w:spacing w:line="226" w:lineRule="auto"/>
        <w:ind w:right="4358"/>
      </w:pP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flowers/dandelion/2503034372_db7867de51_m.jpg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 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6"/>
          <w:w w:val="95"/>
        </w:rPr>
        <w:t xml:space="preserve"> </w:t>
      </w:r>
      <w:r>
        <w:rPr>
          <w:w w:val="95"/>
        </w:rPr>
        <w:t>flowers/dandelion/2517777524_e871ec5291_m.jpg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w:drawing>
          <wp:anchor distT="0" distB="0" distL="0" distR="0" simplePos="0" relativeHeight="160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115" name="图片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图片 11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61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117" name="图片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图片 11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flowers/dandelion/26004221274_74900d17e1_n.jpg</w:t>
      </w:r>
      <w:r>
        <w:rPr>
          <w:spacing w:val="-118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flowers/dandelion/26741270544_f44f3a1b19_n.jpg</w:t>
      </w:r>
      <w:r>
        <w:rPr>
          <w:spacing w:val="-118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 flowers/dandelion/27166475803_f5503f51f8_n.jpg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flowers/dandelion/27186992702_449dfa54ef_n.jpg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flowers/dandelion/27299697786_75340698c5_n.jpg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flowers/dandelion/27446317092_ff9bb852d5_n.jpg</w:t>
      </w:r>
      <w:r>
        <w:rPr>
          <w:spacing w:val="-118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flowers/dandelion/29138994986_267e0e36c9_n.jpg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flowers/dandelion/29157239893_f43793c697_n.jpg</w:t>
      </w:r>
      <w:r>
        <w:rPr>
          <w:spacing w:val="-118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flowers/dandelion/29535628436_2e79a9628d_n.jpg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flowers/dandelion/29556932571_f124d8ac5d_n.jpg</w:t>
      </w:r>
      <w:r>
        <w:rPr>
          <w:spacing w:val="-118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flowers/dandelion/29687446176_096b86f44c_n.jpg</w:t>
      </w:r>
      <w:r>
        <w:rPr>
          <w:spacing w:val="-118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flowers/dandelion/31530587330_ba31bd196e_n.jpg</w:t>
      </w:r>
      <w:r>
        <w:rPr>
          <w:spacing w:val="-118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 flowers/dandelion/32120685303_90b5f21ab2_n.jpg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flowers/dandelion/32558425090_d6b6e86d85_n.jpg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flowers/dandelion/32701230112_a33f8003a5_n.jpg</w:t>
      </w:r>
      <w:r>
        <w:rPr>
          <w:spacing w:val="-118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flowers/dandelion/33071081032_a6a1e4b311_n.jpg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flowers/dandelion/33199895303_9858f0a258_n.jpg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flowers/dandelion/33522989504_542fde1a1a_n.jpg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flowers/dandelion/3357432116_b3dce6fed3_n.jpg</w:t>
      </w:r>
    </w:p>
    <w:p>
      <w:pPr>
        <w:pStyle w:val="15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flowers/dandelion/33626882480_8b2345a63c_n.jpg</w:t>
      </w:r>
    </w:p>
    <w:p>
      <w:pPr>
        <w:pStyle w:val="15"/>
        <w:spacing w:line="226" w:lineRule="auto"/>
        <w:ind w:right="4280"/>
      </w:pPr>
      <w:r>
        <w:rPr>
          <w:spacing w:val="-1"/>
        </w:rPr>
        <w:t xml:space="preserve">inflating: </w:t>
      </w:r>
      <w:r>
        <w:t>flowers/dandelion/3365850019_8158a161a8_n.jpg</w:t>
      </w:r>
      <w:r>
        <w:rPr>
          <w:spacing w:val="-118"/>
        </w:rPr>
        <w:t xml:space="preserve"> </w:t>
      </w:r>
      <w:r>
        <w:t>inflating:</w:t>
      </w:r>
      <w:r>
        <w:rPr>
          <w:spacing w:val="42"/>
        </w:rPr>
        <w:t xml:space="preserve"> </w:t>
      </w:r>
      <w:r>
        <w:t>flowers/dandelion/3372748508_e5a4eacfcb_n.jpg</w:t>
      </w:r>
      <w:r>
        <w:rPr>
          <w:spacing w:val="-117"/>
        </w:rPr>
        <w:t xml:space="preserve"> </w:t>
      </w:r>
      <w:r>
        <w:t>inflating:</w:t>
      </w:r>
      <w:r>
        <w:rPr>
          <w:spacing w:val="42"/>
        </w:rPr>
        <w:t xml:space="preserve"> </w:t>
      </w:r>
      <w:r>
        <w:t>flowers/dandelion/3383422012_6c9d83671f_n.jpg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8"/>
        </w:rPr>
        <w:t xml:space="preserve"> </w:t>
      </w:r>
      <w:r>
        <w:rPr>
          <w:spacing w:val="-2"/>
        </w:rPr>
        <w:t>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8"/>
        </w:rPr>
        <w:t xml:space="preserve"> </w:t>
      </w:r>
      <w:r>
        <w:rPr>
          <w:spacing w:val="-2"/>
        </w:rPr>
        <w:t>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flowers/dandelion/33849982914_0f017c8e3c_n.jpg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5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19" name="组合 1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0" name="组合 120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22" name="图片 12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23" name="矩形 123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4" o:spid="_x0000_s124" coordorigin="140,120" coordsize="11635,16606" style="position:absolute;&#10;margin-left:7.0000005pt;&#10;margin-top:6.0pt;&#10;width:581.75pt;&#10;height:830.3pt;&#10;z-index:-9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25" o:spid="_x0000_s125" style="position:absolute;&#10;left:140;&#10;top:149;&#10;width:11634;&#10;height:16576;" filled="f" stroked="f" strokeweight="1.0pt">
                  <v:imagedata r:id="rId35" o:title="6120252851667396485829"/>
                  <o:lock aspectratio="t"/>
                  <v:stroke color="#000000"/>
                </v:shape>
                <v:rect type="#_x0000_t1" id="矩形 126" o:spid="_x0000_s12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flowers/dandelion/33850973214_c1b4000d9c_n.jpg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flowers/dandelion/33851560384_d2e7d933db_n.jpg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flowers/dandelion/33852722314_e8907d51f1_n.jpg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flowers/dandelion/33852722714_496828f866_n.jpg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flowers/dandelion/33856267954_b806fab0db_n.jpg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flowers/dandelion/33857437664_f2ddb77592_n.jpg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flowers/dandelion/33857574164_b0b724b567_n.jpg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flowers/dandelion/33859759654_be0be6f876_n.jpg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flowers/dandelion/33869330174_b259025135_n.jpg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flowers/dandelion/33873410454_04bc2167f4_n.jpg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flowers/dandelion/33875520194_09bff6f262_n.jpg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flowers/dandelion/33875654554_e5e4070fab_n.jpg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flowers/dandelion/33875742534_31b85d1b05_n.jpg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flowers/dandelion/33876197394_c7a9487a9f_n.jpg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flowers/dandelion/33877161494_05686b7f7a_n.jpg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flowers/dandelion/33877585464_b23cefb361_n.jpg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flowers/dandelion/33877696673_2d1de2d252_n.jpg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flowers/dandelion/33877749474_1fb8111daf_n.jpg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flowers/dandelion/33878004304_a7c823115b_n.jpg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flowers/dandelion/33878218914_452600b869_n.jpg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flowers/dandelion/33881120324_552f677c1a_n.jpg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flowers/dandelion/33881308394_738a121eb3_n.jpg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flowers/dandelion/33882910234_dd8f1479e3_n.jpg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flowers/dandelion/33885269993_3968e1aacc_n.jpg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flowers/dandelion/33886917763_2db539f182_n.jpg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flowers/dandelion/33886931523_4499a65b72_n.jpg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flowers/dandelion/33890085903_0e10553b27_n.jpg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flowers/dandelion/33892172244_684e99b6fc_n.jpg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flowers/dandelion/33892886253_7c74efdd7a_n.jpg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flowers/dandelion/33904560113_497239a68f_n.jpg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flowers/dandelion/33907694863_f7c0f23ef3_n.jpg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flowers/dandelion/33909432943_bf810400b7_n.jpg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flowers/dandelion/33913495873_b582be4fdf_n.jpg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flowers/dandelion/33914172633_592a6eb74f_n.jpg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flowers/dandelion/33924521963_48cdc4f455_n.jpg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flowers/dandelion/33925191623_d355f976ef_n.jpg</w:t>
      </w:r>
      <w:r>
        <w:rPr>
          <w:spacing w:val="-118"/>
        </w:rPr>
        <w:t xml:space="preserve"> </w:t>
      </w:r>
      <w:r>
        <w:t>inflating: flowers/dandelion/3393060921_2328b752f4.jpg</w:t>
      </w:r>
      <w:r>
        <w:rPr>
          <w:spacing w:val="1"/>
        </w:rPr>
        <w:t xml:space="preserve"> </w:t>
      </w:r>
      <w:r>
        <w:t>inflating: flowers/dandelion/3393564906_f2df184b76_n.jpg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flowers/dandelion/33980437760_60f3ceaf03_n.jpg</w:t>
      </w:r>
      <w:r>
        <w:rPr>
          <w:spacing w:val="-118"/>
        </w:rPr>
        <w:t xml:space="preserve"> </w:t>
      </w:r>
      <w:r>
        <w:t>inflating: flowers/dandelion/3398195641_456872b48b_n.jpg</w:t>
      </w:r>
      <w:r>
        <w:rPr>
          <w:spacing w:val="-118"/>
        </w:rPr>
        <w:t xml:space="preserve"> </w:t>
      </w:r>
      <w:r>
        <w:t>inflating: flowers/dandelion/340190928_d77bf4d615.jpg</w:t>
      </w:r>
      <w:r>
        <w:rPr>
          <w:spacing w:val="1"/>
        </w:rPr>
        <w:t xml:space="preserve"> </w:t>
      </w:r>
      <w:r>
        <w:t>inflating: flowers/dandelion/3418355347_2bdcca592a.jpg</w:t>
      </w:r>
      <w:r>
        <w:rPr>
          <w:spacing w:val="1"/>
        </w:rPr>
        <w:t xml:space="preserve"> </w:t>
      </w:r>
      <w:r>
        <w:t>inflating: flowers/dandelion/3419166382_a5e4b8fe6d_m.jpg</w:t>
      </w:r>
      <w:r>
        <w:rPr>
          <w:spacing w:val="-118"/>
        </w:rPr>
        <w:t xml:space="preserve"> </w:t>
      </w:r>
      <w:r>
        <w:t>inflating: flowers/dandelion/3419172904_7708414ae9_n.jpg</w:t>
      </w:r>
      <w:r>
        <w:rPr>
          <w:spacing w:val="-118"/>
        </w:rPr>
        <w:t xml:space="preserve"> </w:t>
      </w:r>
      <w:r>
        <w:t>inflating: flowers/dandelion/3419176626_512811d3ff.jpg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flowers/dandelion/34206776142_941d75c2ed_n.jpg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flowers/dandelion/34234226791_63a2afc7ed_n.jpg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flowers/dandelion/34256868592_ca3ffd6b15_n.jpg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flowers/dandelion/34310456510_a4ceda64da_n.jpg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flowers/dandelion/34311470786_5b2b5bea1d_n.jpg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flowers/dandelion/34323484476_6406ee1e37_n.jpg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flowers/dandelion/34323645656_afd53a9996_n.jpg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flowers/dandelion/34334194690_0dfe3d8701_n.jpg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flowers/dandelion/34335240590_41e4a393db_n.jpg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flowers/dandelion/34335432530_cd667cbb19_n.jpg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flowers/dandelion/34338412180_a1f4faa1e7_n.jpg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flowers/dandelion/34339792440_8224ca420d_n.jpg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flowers/dandelion/34343228430_8df9f1c03a_n.jpg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flowers/dandelion/34346200780_c3a783a3ec_n.jpg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flowers/dandelion/34351602790_37234e2dae_n.jpg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flowers/dandelion/34351608230_f95038a5a4_n.jpg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flowers/dandelion/34352075020_61ac834f5a_n.jpg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flowers/dandelion/34365073265_246c5c0561_n.jpg</w:t>
      </w:r>
      <w:r>
        <w:rPr>
          <w:spacing w:val="-118"/>
        </w:rPr>
        <w:t xml:space="preserve"> </w:t>
      </w:r>
      <w:r>
        <w:t>inflating: flowers/dandelion/344318990_7be3fb0a7d.jpg</w:t>
      </w:r>
      <w:r>
        <w:rPr>
          <w:spacing w:val="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flowers/dandelion/3446018470_0c40e73ed6_m.jpg</w:t>
      </w:r>
    </w:p>
    <w:p>
      <w:pPr>
        <w:pStyle w:val="15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flowers/dandelion/3451079245_2139200d66_n.jpg</w:t>
      </w:r>
    </w:p>
    <w:p>
      <w:pPr>
        <w:pStyle w:val="15"/>
        <w:spacing w:line="226" w:lineRule="auto"/>
        <w:ind w:right="4281"/>
      </w:pPr>
      <w:r>
        <w:t>inflating: flowers/dandelion/3451637528_b245144675_n.jpg</w:t>
      </w:r>
      <w:r>
        <w:rPr>
          <w:spacing w:val="-118"/>
        </w:rPr>
        <w:t xml:space="preserve"> </w:t>
      </w:r>
      <w:r>
        <w:t>inflating:</w:t>
      </w:r>
      <w:r>
        <w:rPr>
          <w:spacing w:val="41"/>
        </w:rPr>
        <w:t xml:space="preserve"> </w:t>
      </w:r>
      <w:r>
        <w:t>flowers/dandelion/3451646670_3eff7094b7_n.jpg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flowers/dandelion/34525649892_e2ea3eb051_n.jpg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flowers/dandelion/34527583252_79aafda601_n.jpg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flowers/dandelion/34533729452_7d8e2b519d_n.jpg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flowers/dandelion/34536491752_dd130e7b79_n.jpg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6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27" name="组合 12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8" name="组合 12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30" name="图片 13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31" name="矩形 13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2" o:spid="_x0000_s132" coordorigin="140,120" coordsize="11635,16606" style="position:absolute;&#10;margin-left:7.0000005pt;&#10;margin-top:6.0pt;&#10;width:581.75pt;&#10;height:830.3pt;&#10;z-index:-9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33" o:spid="_x0000_s133" style="position:absolute;&#10;left:140;&#10;top:149;&#10;width:11634;&#10;height:16576;" filled="f" stroked="f" strokeweight="1.0pt">
                  <v:imagedata r:id="rId37" o:title="3004152701667396485855"/>
                  <o:lock aspectratio="t"/>
                  <v:stroke color="#000000"/>
                </v:shape>
                <v:rect type="#_x0000_t1" id="矩形 134" o:spid="_x0000_s13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flowers/dandelion/34537877932_f9a3476a4d_n.jpg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flowers/dandelion/34540904752_ae86e5f6ce_n.jpg</w:t>
      </w:r>
      <w:r>
        <w:rPr>
          <w:spacing w:val="-118"/>
        </w:rPr>
        <w:t xml:space="preserve"> </w:t>
      </w:r>
      <w:r>
        <w:t>inflating: flowers/dandelion/3454102259_957ecd0a9b.jpg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flowers/dandelion/34549305152_15f407a771_n.jpg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flowers/dandelion/34550871222_a9d795a2c0_n.jpg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flowers/dandelion/34551360172_dde3b8e43d_n.jpg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flowers/dandelion/34551666432_c5b5f9684e_n.jpg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flowers/dandelion/34552250422_320900fd8e_n.jpg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flowers/dandelion/34555389922_8da9ffa268_n.jpg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flowers/dandelion/34560984002_254f326f12_n.jpg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flowers/dandelion/34561332721_04b6f1c889_n.jpg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flowers/dandelion/34562347042_e4dc06879a_n.jpg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flowers/dandelion/34562659841_caba988a0c_n.jpg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flowers/dandelion/34568232012_2e771f16f8_n.jpg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flowers/dandelion/34571238031_7eff74ca43_n.jpg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flowers/dandelion/34571561452_07ec474366_n.jpg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flowers/dandelion/34571582172_efa4946a45_n.jpg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flowers/dandelion/34575269471_fe82b32aa9_n.jpg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flowers/dandelion/34578947551_863af3acb3_n.jpg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flowers/dandelion/34582964591_dc9f160fce_n.jpg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flowers/dandelion/34583574661_8010a1fdf4_n.jpg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flowers/dandelion/34584449441_576a1336b1_n.jpg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flowers/dandelion/34586667251_bfda649f33_n.jpg</w:t>
      </w:r>
      <w:r>
        <w:rPr>
          <w:spacing w:val="-118"/>
        </w:rPr>
        <w:t xml:space="preserve"> </w:t>
      </w:r>
      <w:r>
        <w:t>inflating: flowers/dandelion/3458770076_17ed3a1225.jpg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flowers/dandelion/34587720941_ccbbc420ec_n.jpg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flowers/dandelion/34587934371_1a0429111e_n.jpg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flowers/dandelion/34588967411_84b348245b_n.jpg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flowers/dandelion/34591174681_483f7cb82a_n.jpg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flowers/dandelion/34591866681_ff35af51df_n.jpg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flowers/dandelion/34592557281_5f254b3a46_n.jpg</w:t>
      </w:r>
      <w:r>
        <w:rPr>
          <w:spacing w:val="-118"/>
        </w:rPr>
        <w:t xml:space="preserve"> </w:t>
      </w:r>
      <w:r>
        <w:t>inflating: flowers/dandelion/3459346147_faffff51c7_n.jpg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flowers/dandelion/34599366451_2854aee943_n.jpg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flowers/dandelion/34601267911_00c92c9a04_n.jpg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flowers/dandelion/34603214751_8b42379b53_n.jpg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flowers/dandelion/34604698981_89d8741b10_n.jpg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flowers/dandelion/34604803411_99956ac67a_n.jpg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flowers/dandelion/34605411661_4e735bd995_n.jpg</w:t>
      </w:r>
      <w:r>
        <w:rPr>
          <w:spacing w:val="-118"/>
        </w:rPr>
        <w:t xml:space="preserve"> </w:t>
      </w:r>
      <w:r>
        <w:t>inflating: flowers/dandelion/3461986955_29a1abc621.jpg</w:t>
      </w:r>
      <w:r>
        <w:rPr>
          <w:spacing w:val="1"/>
        </w:rPr>
        <w:t xml:space="preserve"> </w:t>
      </w:r>
      <w:r>
        <w:t>inflating: flowers/dandelion/3464015936_6845f46f64.jpg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flowers/dandelion/34647026976_68af8875e0_n.jpg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flowers/dandelion/34653465656_31bc613631_n.jpg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flowers/dandelion/34654530326_6dcda41377_n.jpg</w:t>
      </w:r>
      <w:r>
        <w:rPr>
          <w:spacing w:val="-118"/>
        </w:rPr>
        <w:t xml:space="preserve"> </w:t>
      </w:r>
      <w:r>
        <w:t>inflating: flowers/dandelion/3465599902_14729e2b1b_n.jpg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flowers/dandelion/34662979916_0479576f5e_n.jpg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flowers/dandelion/34662996866_af256e8f10_n.jpg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flowers/dandelion/34678209886_9005f29b47_n.jpg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flowers/dandelion/34679936936_9924d79c8d_n.jpg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flowers/dandelion/34686041416_e50c8028f9_n.jpg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flowers/dandelion/34689593326_0fd3fbc38a_n.jpg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flowers/dandelion/34690477346_6af75b993b_n.jpg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flowers/dandelion/34690479536_69da7b98e7_n.jpg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flowers/dandelion/34690508115_bafcb9845c_n.jpg</w:t>
      </w:r>
      <w:r>
        <w:rPr>
          <w:spacing w:val="-118"/>
        </w:rPr>
        <w:t xml:space="preserve"> </w:t>
      </w:r>
      <w:r>
        <w:t>inflating: flowers/dandelion/3469112805_6cc8640236.jpg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flowers/dandelion/34692530906_fe2470a5e5_n.jpg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flowers/dandelion/34694280496_d457f0d7b7_n.jpg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flowers/dandelion/34694287966_43ce068108_n.jpg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flowers/dandelion/34694292346_83b4d97809_n.jpg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flowers/dandelion/34695057206_98de825612_n.jpg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flowers/dandelion/34697163155_5dc2571f23_n.jpg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flowers/dandelion/34699848885_a832ee03ab_n.jpg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flowers/dandelion/34700475225_fbc12d0834_n.jpg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flowers/dandelion/34709307795_994ddf0eb5_n.jpg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flowers/dandelion/34711474235_507d286bce_n.jpg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flowers/dandelion/34717754295_cbb0185a36_n.jpg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flowers/dandelion/34719559905_46ba779d79_n.jpg</w:t>
      </w:r>
    </w:p>
    <w:p>
      <w:pPr>
        <w:pStyle w:val="15"/>
        <w:spacing w:line="171" w:lineRule="exact"/>
        <w:jc w:val="both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flowers/dandelion/34719957845_c929f480a3_n.jpg</w:t>
      </w:r>
    </w:p>
    <w:p>
      <w:pPr>
        <w:pStyle w:val="15"/>
        <w:spacing w:line="226" w:lineRule="auto"/>
        <w:ind w:right="4327"/>
        <w:jc w:val="both"/>
      </w:pPr>
      <w:r>
        <w:rPr>
          <w:spacing w:val="-2"/>
        </w:rPr>
        <w:t>inflating: flowers/dandelion/34721329895_529f999fb6_n.jpg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flowers/dandelion/34722644565_812fcc1397_n.jpg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flowers/dandelion/34725991045_05812dedd5_n.jpg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flowers/dandelion/34725992285_21cb05733a_n.jpg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w:drawing>
          <wp:anchor distT="0" distB="0" distL="0" distR="0" simplePos="0" relativeHeight="162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135" name="图片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图片 1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63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137" name="图片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图片 1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flowers/dandelion/34727715205_62c9c1ac44_n.jpg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flowers/dandelion/34728513735_ebb4b179eb_n.jpg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flowers/dandelion/34729107795_c746845e17_n.jpg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flowers/dandelion/34732908685_a219574ffe_n.jpg</w:t>
      </w:r>
      <w:r>
        <w:rPr>
          <w:spacing w:val="-118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flowers/dandelion/4278757393_bca8415ed4_n.jpg</w:t>
      </w:r>
    </w:p>
    <w:p>
      <w:pPr>
        <w:pStyle w:val="15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flowers/dandelion/4290112545_3528055993_m.jpg</w:t>
      </w:r>
    </w:p>
    <w:p>
      <w:pPr>
        <w:pStyle w:val="15"/>
        <w:tabs>
          <w:tab w:val="left" w:pos="2337"/>
        </w:tabs>
        <w:spacing w:line="226" w:lineRule="auto"/>
        <w:ind w:right="4434"/>
      </w:pPr>
      <w:r>
        <w:t>inflating: flowers/dandelion/4336536446_e635f48f2e.jpg</w:t>
      </w:r>
      <w:r>
        <w:rPr>
          <w:spacing w:val="1"/>
        </w:rPr>
        <w:t xml:space="preserve"> </w:t>
      </w: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 flowers/dandelion/4500964841_b1142b50fb_n.jpg</w:t>
      </w:r>
      <w:r>
        <w:rPr>
          <w:spacing w:val="1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  <w:tab/>
      </w:r>
      <w:r>
        <w:rPr>
          <w:w w:val="90"/>
        </w:rPr>
        <w:t>flowers/dandelion/4510938552_6f7bae172a_n.jpg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7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39" name="组合 1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0" name="组合 140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42" name="图片 14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43" name="矩形 143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4" o:spid="_x0000_s144" coordorigin="140,120" coordsize="11635,16606" style="position:absolute;&#10;margin-left:7.0000005pt;&#10;margin-top:6.0pt;&#10;width:581.75pt;&#10;height:830.3pt;&#10;z-index:-9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45" o:spid="_x0000_s145" style="position:absolute;&#10;left:140;&#10;top:149;&#10;width:11634;&#10;height:16576;" filled="f" stroked="f" strokeweight="1.0pt">
                  <v:imagedata r:id="rId41" o:title="6061189271667396485924"/>
                  <o:lock aspectratio="t"/>
                  <v:stroke color="#000000"/>
                </v:shape>
                <v:rect type="#_x0000_t1" id="矩形 146" o:spid="_x0000_s14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flowers/dandelion/4512569988_2b3f802cc6.jpg</w:t>
      </w:r>
      <w:r>
        <w:rPr>
          <w:spacing w:val="1"/>
        </w:rPr>
        <w:t xml:space="preserve"> </w:t>
      </w:r>
      <w:r>
        <w:t>inflating: flowers/dandelion/4514343281_26781484df.jpg</w:t>
      </w:r>
      <w:r>
        <w:rPr>
          <w:spacing w:val="1"/>
        </w:rPr>
        <w:t xml:space="preserve"> </w:t>
      </w:r>
      <w:r>
        <w:t>inflating: flowers/dandelion/451965300_619b781dc9_m.jpg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flowers/dandelion/4523239455_9c31a06aaf_n.jpg</w:t>
      </w:r>
      <w:r>
        <w:rPr>
          <w:spacing w:val="-117"/>
        </w:rPr>
        <w:t xml:space="preserve"> </w:t>
      </w:r>
      <w:r>
        <w:t>inflating: flowers/dandelion/4523862714_b41b459c88.jpg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flowers/dandelion/4528742654_99d233223b_m.jpg</w:t>
      </w:r>
      <w:r>
        <w:rPr>
          <w:spacing w:val="-118"/>
        </w:rPr>
        <w:t xml:space="preserve"> </w:t>
      </w:r>
      <w:r>
        <w:t>inflating: flowers/dandelion/4530848609_02a1d9b791.jpg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flowers/dandelion/4550784336_584d7a65de_m.jpg</w:t>
      </w:r>
      <w:r>
        <w:rPr>
          <w:spacing w:val="-118"/>
        </w:rPr>
        <w:t xml:space="preserve"> </w:t>
      </w:r>
      <w:r>
        <w:t>inflating: flowers/dandelion/4552571121_2677bcdec3.jpg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flowers/dandelion/4552591312_02fe1dcc04_n.jpg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flowers/dandelion/4556178143_e0d32c0a86_n.jpg</w:t>
      </w:r>
      <w:r>
        <w:rPr>
          <w:spacing w:val="-118"/>
        </w:rPr>
        <w:t xml:space="preserve"> </w:t>
      </w:r>
      <w:r>
        <w:t>inflating: flowers/dandelion/455728598_c5f3e7fc71_m.jpg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flowers/dandelion/4557781241_0060cbe723_n.jpg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flowers/dandelion/4558536575_d43a611bd4_n.jpg</w:t>
      </w:r>
      <w:r>
        <w:rPr>
          <w:spacing w:val="-118"/>
        </w:rPr>
        <w:t xml:space="preserve"> </w:t>
      </w:r>
      <w:r>
        <w:t>inflating: flowers/dandelion/4558562689_c8e2ab9f10.jpg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flowers/dandelion/4560613196_91a04f8dcf_m.jpg</w:t>
      </w:r>
      <w:r>
        <w:rPr>
          <w:spacing w:val="-118"/>
        </w:rPr>
        <w:t xml:space="preserve"> </w:t>
      </w:r>
      <w:r>
        <w:t>inflating: flowers/dandelion/4560663938_3557a1f831.jpg</w:t>
      </w:r>
      <w:r>
        <w:rPr>
          <w:spacing w:val="1"/>
        </w:rPr>
        <w:t xml:space="preserve"> </w:t>
      </w:r>
      <w:r>
        <w:t>inflating: flowers/dandelion/4562516418_8ccb8c103f.jpg</w:t>
      </w:r>
      <w:r>
        <w:rPr>
          <w:spacing w:val="1"/>
        </w:rPr>
        <w:t xml:space="preserve"> </w:t>
      </w:r>
      <w:r>
        <w:t>inflating: flowers/dandelion/4568317687_3f89622f76.jpg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flowers/dandelion/4571681134_b605a61547_n.jpg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flowers/dandelion/4571923094_b9cefa9438_n.jpg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flowers/dandelion/4572738670_4787a11058_n.jpg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flowers/dandelion/4573204385_9b71e96b35_m.jpg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flowers/dandelion/4573204407_babff0dce4_n.jpg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flowers/dandelion/4573886520_09c984ecd8_m.jpg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flowers/dandelion/4573886524_5161482ca7_n.jpg</w:t>
      </w:r>
      <w:r>
        <w:rPr>
          <w:spacing w:val="-118"/>
        </w:rPr>
        <w:t xml:space="preserve"> </w:t>
      </w:r>
      <w:r>
        <w:t>inflating: flowers/dandelion/4574102507_70039c8b28.jpg</w:t>
      </w:r>
      <w:r>
        <w:rPr>
          <w:spacing w:val="1"/>
        </w:rPr>
        <w:t xml:space="preserve"> </w:t>
      </w:r>
      <w:r>
        <w:t>inflating: flowers/dandelion/4574447682_40dce530f1.jpg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flowers/dandelion/4574451859_432c856b6e_n.jpg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flowers/dandelion/4574736702_b15ecf97d0_m.jpg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flowers/dandelion/4574737576_044403a997_n.jpg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flowers/dandelion/4575406391_7a62c5f90f_n.jpg</w:t>
      </w:r>
      <w:r>
        <w:rPr>
          <w:spacing w:val="-118"/>
        </w:rPr>
        <w:t xml:space="preserve"> </w:t>
      </w:r>
      <w:r>
        <w:t>inflating: flowers/dandelion/458011386_ec89115a19.jpg</w:t>
      </w:r>
      <w:r>
        <w:rPr>
          <w:spacing w:val="1"/>
        </w:rPr>
        <w:t xml:space="preserve"> </w:t>
      </w:r>
      <w:r>
        <w:t>inflating: flowers/dandelion/4586018734_6de9c513c2.jpg</w:t>
      </w:r>
      <w:r>
        <w:rPr>
          <w:spacing w:val="1"/>
        </w:rPr>
        <w:t xml:space="preserve"> </w:t>
      </w:r>
      <w:r>
        <w:t>inflating: flowers/dandelion/4588529727_4a79c61577.jpg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flowers/dandelion/4589787911_851cb80157_n.jpg</w:t>
      </w:r>
      <w:r>
        <w:rPr>
          <w:spacing w:val="-118"/>
        </w:rPr>
        <w:t xml:space="preserve"> </w:t>
      </w:r>
      <w:r>
        <w:t>inflating: flowers/dandelion/459633569_5ddf6bc116_m.jpg</w:t>
      </w:r>
      <w:r>
        <w:rPr>
          <w:spacing w:val="-118"/>
        </w:rPr>
        <w:t xml:space="preserve"> </w:t>
      </w:r>
      <w:r>
        <w:t>inflating: flowers/dandelion/459748276_69101b0cec_n.jpg</w:t>
      </w:r>
      <w:r>
        <w:rPr>
          <w:spacing w:val="-118"/>
        </w:rPr>
        <w:t xml:space="preserve"> </w:t>
      </w:r>
      <w:r>
        <w:t>inflating: flowers/dandelion/4598938531_9749b3b56a.jpg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flowers/dandelion/4601270210_60136f2b87_n.jpg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flowers/dandelion/4606893762_c2f26c7e91_n.jpg</w:t>
      </w:r>
      <w:r>
        <w:rPr>
          <w:spacing w:val="-118"/>
        </w:rPr>
        <w:t xml:space="preserve"> </w:t>
      </w:r>
      <w:r>
        <w:t>inflating: flowers/dandelion/4607183665_3472643bc8.jpg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flowers/dandelion/4610125337_50798408b8_m.jpg</w:t>
      </w:r>
      <w:r>
        <w:rPr>
          <w:spacing w:val="-117"/>
        </w:rPr>
        <w:t xml:space="preserve"> </w:t>
      </w:r>
      <w:r>
        <w:t>inflating: flowers/dandelion/461632542_0387557eff.jpg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flowers/dandelion/4622115595_a0de9f2013_n.jpg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flowers/dandelion/4624036600_11a4744254_n.jpg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flowers/dandelion/4629844753_4e02015d29_m.jpg</w:t>
      </w:r>
      <w:r>
        <w:rPr>
          <w:spacing w:val="-118"/>
        </w:rPr>
        <w:t xml:space="preserve"> </w:t>
      </w:r>
      <w:r>
        <w:t>inflating: flowers/dandelion/4632235020_d00ce1e497.jpg</w:t>
      </w:r>
      <w:r>
        <w:rPr>
          <w:spacing w:val="1"/>
        </w:rPr>
        <w:t xml:space="preserve"> </w:t>
      </w:r>
      <w:r>
        <w:t>inflating: flowers/dandelion/4632251871_9f324a7bb5.jpg</w:t>
      </w:r>
      <w:r>
        <w:rPr>
          <w:spacing w:val="1"/>
        </w:rPr>
        <w:t xml:space="preserve"> </w:t>
      </w:r>
      <w:r>
        <w:t>inflating: flowers/dandelion/4632757134_40156d7d5b.jpg</w:t>
      </w:r>
      <w:r>
        <w:rPr>
          <w:spacing w:val="1"/>
        </w:rPr>
        <w:t xml:space="preserve"> </w:t>
      </w:r>
      <w:r>
        <w:t>inflating: flowers/dandelion/4632761610_768360d425.jpg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flowers/dandelion/4632863567_5f9af7de97_n.jpg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flowers/dandelion/4633323785_20676ff914_m.jpg</w:t>
      </w:r>
      <w:r>
        <w:rPr>
          <w:spacing w:val="-118"/>
        </w:rPr>
        <w:t xml:space="preserve"> </w:t>
      </w:r>
      <w:r>
        <w:t>inflating: flowers/dandelion/4635296297_9ce69e4a6e.jpg</w:t>
      </w:r>
      <w:r>
        <w:rPr>
          <w:spacing w:val="1"/>
        </w:rPr>
        <w:t xml:space="preserve"> </w:t>
      </w:r>
      <w:r>
        <w:t>inflating: flowers/dandelion/463736819_f779800165.jpg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flowers/dandelion/4638438929_2ec76083c8_m.jpg</w:t>
      </w:r>
      <w:r>
        <w:rPr>
          <w:spacing w:val="-118"/>
        </w:rPr>
        <w:t xml:space="preserve"> </w:t>
      </w:r>
      <w:r>
        <w:t>inflating: flowers/dandelion/4645101643_9c9d9df13e.jpg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flowers/dandelion/4645161319_c308fc31ef_n.jpg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flowers/dandelion/4650752466_ed088e0d85_n.jpg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flowers/dandelion/4654848357_9549351e0b_n.jpg</w:t>
      </w:r>
      <w:r>
        <w:rPr>
          <w:spacing w:val="-117"/>
        </w:rPr>
        <w:t xml:space="preserve"> </w:t>
      </w:r>
      <w:r>
        <w:t>inflating: flowers/dandelion/4657801292_73bef15031.jpg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flowers/dandelion/4669006062_6b3d260037_n.jpg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flowers/dandelion/4669815582_0a994fb4fd_m.jpg</w:t>
      </w:r>
      <w:r>
        <w:rPr>
          <w:spacing w:val="-118"/>
        </w:rPr>
        <w:t xml:space="preserve"> </w:t>
      </w:r>
      <w:r>
        <w:t>inflating: flowers/dandelion/4675287055_5938ed62c4.jpg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flowers/dandelion/4676527148_d701b9202f_n.jpg</w:t>
      </w:r>
    </w:p>
    <w:p>
      <w:pPr>
        <w:pStyle w:val="15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flowers/dandelion/468749497_951c571eff_n.jpg</w:t>
      </w:r>
    </w:p>
    <w:p>
      <w:pPr>
        <w:pStyle w:val="15"/>
        <w:spacing w:line="226" w:lineRule="auto"/>
        <w:ind w:right="4309"/>
      </w:pPr>
      <w:r>
        <w:rPr>
          <w:spacing w:val="-2"/>
        </w:rPr>
        <w:t>inflating: flowers/dandelion/4691257171_23a29aaa33_n.jpg</w:t>
      </w:r>
      <w:r>
        <w:rPr>
          <w:spacing w:val="-118"/>
        </w:rPr>
        <w:t xml:space="preserve"> </w:t>
      </w: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flowers/dandelion/4714026966_93846ddb74_m.jpg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flowers/dandelion/4716316039_044e4d2d1a.jpg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8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47" name="组合 1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8" name="组合 14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50" name="图片 1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51" name="矩形 15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2" o:spid="_x0000_s152" coordorigin="140,120" coordsize="11635,16606" style="position:absolute;&#10;margin-left:7.0000005pt;&#10;margin-top:6.0pt;&#10;width:581.75pt;&#10;height:830.3pt;&#10;z-index:-9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53" o:spid="_x0000_s153" style="position:absolute;&#10;left:140;&#10;top:149;&#10;width:11634;&#10;height:16576;" filled="f" stroked="f" strokeweight="1.0pt">
                  <v:imagedata r:id="rId43" o:title="7179977991667396485958"/>
                  <o:lock aspectratio="t"/>
                  <v:stroke color="#000000"/>
                </v:shape>
                <v:rect type="#_x0000_t1" id="矩形 154" o:spid="_x0000_s15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flowers/dandelion/4721773235_429acdf496_n.jpg</w:t>
      </w:r>
      <w:r>
        <w:rPr>
          <w:spacing w:val="-118"/>
        </w:rPr>
        <w:t xml:space="preserve"> </w:t>
      </w:r>
      <w:r>
        <w:t>inflating: flowers/dandelion/477207005_6327db8393_m.jpg</w:t>
      </w:r>
      <w:r>
        <w:rPr>
          <w:spacing w:val="-118"/>
        </w:rPr>
        <w:t xml:space="preserve"> </w:t>
      </w:r>
      <w:r>
        <w:t>inflating: flowers/dandelion/477316928_a70a31a704_m.jpg</w:t>
      </w:r>
      <w:r>
        <w:rPr>
          <w:spacing w:val="-118"/>
        </w:rPr>
        <w:t xml:space="preserve"> </w:t>
      </w:r>
      <w:r>
        <w:t>inflating: flowers/dandelion/478851599_25bfd70605_n.jpg</w:t>
      </w:r>
      <w:r>
        <w:rPr>
          <w:spacing w:val="-118"/>
        </w:rPr>
        <w:t xml:space="preserve"> </w:t>
      </w:r>
      <w:r>
        <w:t>inflating: flowers/dandelion/479115838_0771a6cdff.jpg</w:t>
      </w:r>
      <w:r>
        <w:rPr>
          <w:spacing w:val="1"/>
        </w:rPr>
        <w:t xml:space="preserve"> </w:t>
      </w:r>
      <w:r>
        <w:t>inflating: flowers/dandelion/479495978_ee22cf05be.jpg</w:t>
      </w:r>
      <w:r>
        <w:rPr>
          <w:spacing w:val="1"/>
        </w:rPr>
        <w:t xml:space="preserve"> </w:t>
      </w:r>
      <w:r>
        <w:t>inflating: flowers/dandelion/480621885_4c8b50fa11_m.jpg</w:t>
      </w:r>
      <w:r>
        <w:rPr>
          <w:spacing w:val="-118"/>
        </w:rPr>
        <w:t xml:space="preserve"> </w:t>
      </w:r>
      <w:r>
        <w:t>inflating: flowers/dandelion/483097906_2c35054346.jpg</w:t>
      </w:r>
      <w:r>
        <w:rPr>
          <w:spacing w:val="1"/>
        </w:rPr>
        <w:t xml:space="preserve"> </w:t>
      </w:r>
      <w:r>
        <w:rPr>
          <w:spacing w:val="-2"/>
        </w:rPr>
        <w:t>inflating: flowers/dandelion/4844697927_c70d644f40_n.jpg</w:t>
      </w:r>
      <w:r>
        <w:rPr>
          <w:spacing w:val="-118"/>
        </w:rPr>
        <w:t xml:space="preserve"> </w:t>
      </w:r>
      <w:r>
        <w:t>inflating: flowers/dandelion/4847150510_7a5db086fa.jpg</w:t>
      </w:r>
      <w:r>
        <w:rPr>
          <w:spacing w:val="1"/>
        </w:rPr>
        <w:t xml:space="preserve"> </w:t>
      </w:r>
      <w:r>
        <w:t>inflating: flowers/dandelion/4858372040_52216eb0bd.jpg</w:t>
      </w:r>
      <w:r>
        <w:rPr>
          <w:spacing w:val="1"/>
        </w:rPr>
        <w:t xml:space="preserve"> </w:t>
      </w:r>
      <w:r>
        <w:rPr>
          <w:spacing w:val="-2"/>
        </w:rPr>
        <w:t>inflating: flowers/dandelion/4862011506_4faf6d127e_n.jpg</w:t>
      </w:r>
      <w:r>
        <w:rPr>
          <w:spacing w:val="-118"/>
        </w:rPr>
        <w:t xml:space="preserve"> </w:t>
      </w:r>
      <w:r>
        <w:t>inflating: flowers/dandelion/486234138_688e01aa9b_n.jpg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flowers/dandelion/4893356345_24d67eff9f_m.jpg</w:t>
      </w:r>
      <w:r>
        <w:rPr>
          <w:spacing w:val="-118"/>
        </w:rPr>
        <w:t xml:space="preserve"> </w:t>
      </w:r>
      <w:r>
        <w:t>inflating: flowers/dandelion/493696003_f93ffb3abd_n.jpg</w:t>
      </w:r>
      <w:r>
        <w:rPr>
          <w:spacing w:val="-118"/>
        </w:rPr>
        <w:t xml:space="preserve"> </w:t>
      </w:r>
      <w:r>
        <w:t>inflating: flowers/dandelion/494108764_e00178af6e.jpg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flowers/dandelion/4944731313_023a0508fd_n.jpg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flowers/dandelion/4953240903_a121fba81f_m.jpg</w:t>
      </w:r>
      <w:r>
        <w:rPr>
          <w:spacing w:val="-118"/>
        </w:rPr>
        <w:t xml:space="preserve"> </w:t>
      </w:r>
      <w:r>
        <w:t>inflating: flowers/dandelion/5003160931_cf8cbb846f.jpg</w:t>
      </w:r>
      <w:r>
        <w:rPr>
          <w:spacing w:val="1"/>
        </w:rPr>
        <w:t xml:space="preserve"> </w:t>
      </w:r>
      <w:r>
        <w:t>inflating: flowers/dandelion/501987276_744448580c_m.jpg</w:t>
      </w:r>
      <w:r>
        <w:rPr>
          <w:spacing w:val="-118"/>
        </w:rPr>
        <w:t xml:space="preserve"> </w:t>
      </w:r>
      <w:r>
        <w:t>inflating: flowers/dandelion/501987288_c69c4e0c90_m.jpg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flowers/dandelion/5024965767_230f140d60_n.jpg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flowers/dandelion/5033866477_a77cccba49_m.jpg</w:t>
      </w:r>
      <w:r>
        <w:rPr>
          <w:spacing w:val="-118"/>
        </w:rPr>
        <w:t xml:space="preserve"> </w:t>
      </w:r>
      <w:r>
        <w:t>inflating: flowers/dandelion/5045509402_6e052ce443.jpg</w:t>
      </w:r>
      <w:r>
        <w:rPr>
          <w:spacing w:val="1"/>
        </w:rPr>
        <w:t xml:space="preserve"> </w:t>
      </w:r>
      <w:r>
        <w:t>inflating: flowers/dandelion/506659320_6fac46551e.jpg</w:t>
      </w:r>
      <w:r>
        <w:rPr>
          <w:spacing w:val="1"/>
        </w:rPr>
        <w:t xml:space="preserve"> </w:t>
      </w:r>
      <w:r>
        <w:t>inflating: flowers/dandelion/506660896_c903cca1f0.jpg</w:t>
      </w:r>
      <w:r>
        <w:rPr>
          <w:spacing w:val="1"/>
        </w:rPr>
        <w:t xml:space="preserve"> </w:t>
      </w:r>
      <w:r>
        <w:t>inflating: flowers/dandelion/510677438_73e4b91c95_m.jpg</w:t>
      </w:r>
      <w:r>
        <w:rPr>
          <w:spacing w:val="-118"/>
        </w:rPr>
        <w:t xml:space="preserve"> </w:t>
      </w:r>
      <w:r>
        <w:t>inflating: flowers/dandelion/510874382_f7e3435043.jpg</w:t>
      </w:r>
      <w:r>
        <w:rPr>
          <w:spacing w:val="1"/>
        </w:rPr>
        <w:t xml:space="preserve"> </w:t>
      </w:r>
      <w:r>
        <w:t>inflating: flowers/dandelion/510897767_918260db93.jpg</w:t>
      </w:r>
      <w:r>
        <w:rPr>
          <w:spacing w:val="1"/>
        </w:rPr>
        <w:t xml:space="preserve"> </w:t>
      </w:r>
      <w:r>
        <w:rPr>
          <w:spacing w:val="-2"/>
        </w:rPr>
        <w:t>inflating: flowers/dandelion/5109496141_8dcf673d43_n.jpg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flowers/dandelion/5109501167_2d9bbb0f27_m.jpg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flowers/dandelion/5110102140_787d325757_n.jpg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flowers/dandelion/5110103388_78dc02558e_n.jpg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flowers/dandelion/5110104894_a52c685516_n.jpg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flowers/dandelion/5129135346_3fa8e804d8_n.jpg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flowers/dandelion/5140791232_52f2c5b41d_n.jpg</w:t>
      </w:r>
      <w:r>
        <w:rPr>
          <w:spacing w:val="-118"/>
        </w:rPr>
        <w:t xml:space="preserve"> </w:t>
      </w:r>
      <w:r>
        <w:t>inflating: flowers/dandelion/515143813_b3afb08bf9.jpg</w:t>
      </w:r>
      <w:r>
        <w:rPr>
          <w:spacing w:val="1"/>
        </w:rPr>
        <w:t xml:space="preserve"> </w:t>
      </w:r>
      <w:r>
        <w:rPr>
          <w:spacing w:val="-2"/>
        </w:rPr>
        <w:t>inflating: flowers/dandelion/5217892384_3edce91761_m.jpg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flowers/dandelion/5416388641_c66d52d2ff_m.jpg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flowers/dandelion/5446666484_365f3be83a_n.jpg</w:t>
      </w:r>
      <w:r>
        <w:rPr>
          <w:spacing w:val="-118"/>
        </w:rPr>
        <w:t xml:space="preserve"> </w:t>
      </w:r>
      <w:r>
        <w:t>inflating: flowers/dandelion/5572197407_a0047238a6.jpg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flowers/dandelion/5596093561_09b0301136_n.jpg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flowers/dandelion/5598014250_684c28bd5c_n.jpg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flowers/dandelion/5598591979_ed9af1b3e9_n.jpg</w:t>
      </w:r>
      <w:r>
        <w:rPr>
          <w:spacing w:val="-118"/>
        </w:rPr>
        <w:t xml:space="preserve"> </w:t>
      </w:r>
      <w:r>
        <w:t>inflating: flowers/dandelion/5598845098_13e8e9460f.jpg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flowers/dandelion/5600240736_4a90c10579_n.jpg</w:t>
      </w:r>
      <w:r>
        <w:rPr>
          <w:spacing w:val="-118"/>
        </w:rPr>
        <w:t xml:space="preserve"> </w:t>
      </w:r>
      <w:r>
        <w:t>inflating: flowers/dandelion/5605093210_5fecb71c61.jpg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flowers/dandelion/5605502523_05acb00ae7_n.jpg</w:t>
      </w:r>
      <w:r>
        <w:rPr>
          <w:spacing w:val="-118"/>
        </w:rPr>
        <w:t xml:space="preserve"> </w:t>
      </w:r>
      <w:r>
        <w:t>inflating: flowers/dandelion/5607256228_2294c201b3.jpg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flowers/dandelion/5607669502_ccd2a76668_n.jpg</w:t>
      </w:r>
      <w:r>
        <w:rPr>
          <w:spacing w:val="-117"/>
        </w:rPr>
        <w:t xml:space="preserve"> </w:t>
      </w:r>
      <w:r>
        <w:t>inflating: flowers/dandelion/5607983792_f8b8766ff7.jpg</w:t>
      </w:r>
      <w:r>
        <w:rPr>
          <w:spacing w:val="1"/>
        </w:rPr>
        <w:t xml:space="preserve"> </w:t>
      </w:r>
      <w:r>
        <w:t>inflating: flowers/dandelion/5608832856_f5d49de778.jpg</w:t>
      </w:r>
      <w:r>
        <w:rPr>
          <w:spacing w:val="1"/>
        </w:rPr>
        <w:t xml:space="preserve"> </w:t>
      </w:r>
      <w:r>
        <w:t>inflating: flowers/dandelion/5613466853_e476bb080e.jpg</w:t>
      </w:r>
      <w:r>
        <w:rPr>
          <w:spacing w:val="1"/>
        </w:rPr>
        <w:t xml:space="preserve"> </w:t>
      </w:r>
      <w:r>
        <w:t>inflating: flowers/dandelion/5623492051_8e5ce438bd.jpg</w:t>
      </w:r>
      <w:r>
        <w:rPr>
          <w:spacing w:val="1"/>
        </w:rPr>
        <w:t xml:space="preserve"> </w:t>
      </w:r>
      <w:r>
        <w:t>inflating: flowers/dandelion/5623855601_ecaebdb8fe.jpg</w:t>
      </w:r>
      <w:r>
        <w:rPr>
          <w:spacing w:val="1"/>
        </w:rPr>
        <w:t xml:space="preserve"> </w:t>
      </w:r>
      <w:r>
        <w:t>inflating: flowers/dandelion/5628296138_9031791fab.jpg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flowers/dandelion/5628515159_6b437ff1e5_n.jpg</w:t>
      </w:r>
      <w:r>
        <w:rPr>
          <w:spacing w:val="-118"/>
        </w:rPr>
        <w:t xml:space="preserve"> </w:t>
      </w:r>
      <w:r>
        <w:t>inflating: flowers/dandelion/5629940298_634f35125c.jpg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flowers/dandelion/5642429835_a0cbf1bab7_n.jpg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flowers/dandelion/5643666851_dc3f42399d_m.jpg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flowers/dandelion/5644234724_cb0917ee33_m.jpg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flowers/dandelion/5646743865_a8f20b60f7_n.jpg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flowers/dandelion/5647842237_b1c5196718_n.jpg</w:t>
      </w:r>
      <w:r>
        <w:rPr>
          <w:spacing w:val="-118"/>
        </w:rPr>
        <w:t xml:space="preserve"> </w:t>
      </w:r>
      <w:r>
        <w:t>inflating: flowers/dandelion/5651310874_c8be336c2b.jpg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flowers/dandelion/5654859907_c2be3b0f1e_n.jpg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flowers/dandelion/5655177340_78fc36ce59_m.jpg</w:t>
      </w:r>
    </w:p>
    <w:p>
      <w:pPr>
        <w:pStyle w:val="15"/>
        <w:spacing w:line="226" w:lineRule="auto"/>
        <w:ind w:right="4434"/>
      </w:pPr>
      <w:r>
        <w:rPr>
          <w:spacing w:val="-2"/>
        </w:rPr>
        <w:t>inflating: flowers/dandelion/5670543216_8c4cb0caa8_m.jpg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flowers/dandelion/5673112305_02fe19297b_n.jpg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7"/>
        </w:rPr>
        <w:t xml:space="preserve"> </w:t>
      </w:r>
      <w:r>
        <w:rPr>
          <w:spacing w:val="-3"/>
        </w:rPr>
        <w:t>flowers/dandelion/5681951567_d3b03bfd2a_m.jpg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155" name="组合 1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6" name="组合 15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58" name="图片 15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59" name="矩形 15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0" o:spid="_x0000_s160" coordorigin="140,119" coordsize="11635,16606" style="position:absolute;&#10;margin-left:7.0000005pt;&#10;margin-top:5.9500003pt;&#10;width:581.75pt;&#10;height:830.3pt;&#10;z-index:-9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61" o:spid="_x0000_s161" style="position:absolute;&#10;left:140;&#10;top:149;&#10;width:11634;&#10;height:16576;" filled="f" stroked="f" strokeweight="1.0pt">
                  <v:imagedata r:id="rId45" o:title="4069605151667396485983"/>
                  <o:lock aspectratio="t"/>
                  <v:stroke color="#000000"/>
                </v:shape>
                <v:rect type="#_x0000_t1" id="矩形 162" o:spid="_x0000_s162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flowers/dandelion/570127230_ce409f90f8_n.jpg</w:t>
      </w:r>
      <w:r>
        <w:rPr>
          <w:spacing w:val="-118"/>
        </w:rPr>
        <w:t xml:space="preserve"> </w:t>
      </w:r>
      <w:r>
        <w:t>inflating: flowers/dandelion/5715788902_9dd2b4ef1d.jpg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flowers/dandelion/5716633491_55e6f02645_n.jpg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flowers/dandelion/5725836812_a7d1c5540d_m.jpg</w:t>
      </w:r>
      <w:r>
        <w:rPr>
          <w:spacing w:val="-118"/>
        </w:rPr>
        <w:t xml:space="preserve"> </w:t>
      </w:r>
      <w:r>
        <w:t>inflating: flowers/dandelion/5726984343_ae124aed97.jpg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flowers/dandelion/5727534342_419604c177_n.jpg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flowers/dandelion/5733004219_a0ba411bfa_n.jpg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flowers/dandelion/5740633858_8fd54c23c9_n.jpg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flowers/dandelion/5744236092_de84b4e38d_n.jpg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flowers/dandelion/5745882709_fb6fc8f02a_n.jpg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flowers/dandelion/5749815755_12f9214649_n.jpg</w:t>
      </w:r>
      <w:r>
        <w:rPr>
          <w:spacing w:val="-118"/>
        </w:rPr>
        <w:t xml:space="preserve"> </w:t>
      </w:r>
      <w:r>
        <w:t>inflating: flowers/dandelion/5757012454_c37f305b73.jpg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flowers/dandelion/5760890854_c3e009bc8a_n.jpg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flowers/dandelion/5762590366_5cf7a32b87_n.jpg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flowers/dandelion/5767676943_4f9c7323f3_n.jpg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flowers/dandelion/5768217474_f6b1eef6d5_n.jpg</w:t>
      </w:r>
      <w:r>
        <w:rPr>
          <w:spacing w:val="-118"/>
        </w:rPr>
        <w:t xml:space="preserve"> </w:t>
      </w:r>
      <w:r>
        <w:t>inflating: flowers/dandelion/5772194932_60b833091f.jpg</w:t>
      </w:r>
      <w:r>
        <w:rPr>
          <w:spacing w:val="1"/>
        </w:rPr>
        <w:t xml:space="preserve"> </w:t>
      </w:r>
      <w:r>
        <w:t>inflating: flowers/dandelion/5776879272_95008399c3.jpg</w:t>
      </w:r>
      <w:r>
        <w:rPr>
          <w:spacing w:val="1"/>
        </w:rPr>
        <w:t xml:space="preserve"> </w:t>
      </w:r>
      <w:r>
        <w:t>inflating: flowers/dandelion/578938011_34918b1468.jpg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flowers/dandelion/5797606814_ccac615312_m.jpg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flowers/dandelion/5829610661_8439ba4a77_n.jpg</w:t>
      </w:r>
      <w:r>
        <w:rPr>
          <w:spacing w:val="-118"/>
        </w:rPr>
        <w:t xml:space="preserve"> </w:t>
      </w:r>
      <w:r>
        <w:t>inflating: flowers/dandelion/5862288632_1df5eb6dd0.jpg</w:t>
      </w:r>
      <w:r>
        <w:rPr>
          <w:spacing w:val="1"/>
        </w:rPr>
        <w:t xml:space="preserve"> </w:t>
      </w:r>
      <w:r>
        <w:rPr>
          <w:spacing w:val="-2"/>
        </w:rPr>
        <w:t>inflating: flowers/dandelion/5863928177_8ae1425e76_n.jpg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flowers/dandelion/5873232330_59818dee03_n.jpg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flowers/dandelion/5875763050_82f32f2eed_m.jpg</w:t>
      </w:r>
      <w:r>
        <w:rPr>
          <w:spacing w:val="-118"/>
        </w:rPr>
        <w:t xml:space="preserve"> </w:t>
      </w:r>
      <w:r>
        <w:t>inflating: flowers/dandelion/5886830036_2b99899c95.jpg</w:t>
      </w:r>
      <w:r>
        <w:rPr>
          <w:spacing w:val="1"/>
        </w:rPr>
        <w:t xml:space="preserve"> </w:t>
      </w:r>
      <w:r>
        <w:rPr>
          <w:spacing w:val="-2"/>
        </w:rPr>
        <w:t>inflating: flowers/dandelion/5909154147_9da14d1730_n.jpg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flowers/dandelion/5996421299_b9bf488c1a_n.jpg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flowers/dandelion/6012046444_fd80afb63a_n.jpg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flowers/dandelion/6019234426_d25ea1230a_m.jpg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flowers/dandelion/6035460327_4bbb708eab_n.jpg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flowers/dandelion/6044710875_0459796d1b_m.jpg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flowers/dandelion/6060576850_984176cf4f_n.jpg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flowers/dandelion/6103898045_e066cdeedf_n.jpg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flowers/dandelion/6104442744_ee2bcd32e7_n.jpg</w:t>
      </w:r>
      <w:r>
        <w:rPr>
          <w:spacing w:val="-118"/>
        </w:rPr>
        <w:t xml:space="preserve"> </w:t>
      </w:r>
      <w:r>
        <w:t>inflating: flowers/dandelion/61242541_a04395e6bc.jpg</w:t>
      </w:r>
      <w:r>
        <w:rPr>
          <w:spacing w:val="1"/>
        </w:rPr>
        <w:t xml:space="preserve"> </w:t>
      </w:r>
      <w:r>
        <w:rPr>
          <w:spacing w:val="-2"/>
        </w:rPr>
        <w:t>inflating: flowers/dandelion/6132275522_ce46b33c33_m.jpg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flowers/dandelion/6146107825_45f708ecd7_n.jpg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flowers/dandelion/6208857436_14a65fe4af_n.jpg</w:t>
      </w:r>
      <w:r>
        <w:rPr>
          <w:spacing w:val="-118"/>
        </w:rPr>
        <w:t xml:space="preserve"> </w:t>
      </w:r>
      <w:r>
        <w:t>inflating: flowers/dandelion/62293290_2c463891ff_m.jpg</w:t>
      </w:r>
      <w:r>
        <w:rPr>
          <w:spacing w:val="1"/>
        </w:rPr>
        <w:t xml:space="preserve"> </w:t>
      </w:r>
      <w:r>
        <w:t>inflating: flowers/dandelion/6229634119_af5fec0a22.jpg</w:t>
      </w:r>
      <w:r>
        <w:rPr>
          <w:spacing w:val="1"/>
        </w:rPr>
        <w:t xml:space="preserve"> </w:t>
      </w:r>
      <w:r>
        <w:rPr>
          <w:spacing w:val="-2"/>
        </w:rPr>
        <w:t>inflating: flowers/dandelion/6250363717_17732e992e_n.jpg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flowers/dandelion/6400843175_ef07053f8f_m.jpg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flowers/dandelion/6412422565_ce61ca48a9_n.jpg</w:t>
      </w:r>
      <w:r>
        <w:rPr>
          <w:spacing w:val="-118"/>
        </w:rPr>
        <w:t xml:space="preserve"> </w:t>
      </w:r>
      <w:r>
        <w:t>inflating: flowers/dandelion/645330051_06b192b7e1.jpg</w:t>
      </w:r>
      <w:r>
        <w:rPr>
          <w:spacing w:val="1"/>
        </w:rPr>
        <w:t xml:space="preserve"> </w:t>
      </w:r>
      <w:r>
        <w:rPr>
          <w:spacing w:val="-2"/>
        </w:rPr>
        <w:t>inflating: flowers/dandelion/6495802659_98b57e0cca_m.jpg</w:t>
      </w:r>
      <w:r>
        <w:rPr>
          <w:spacing w:val="-118"/>
        </w:rPr>
        <w:t xml:space="preserve"> </w:t>
      </w:r>
      <w:r>
        <w:t>inflating: flowers/dandelion/674407101_57676c40fb.jpg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flowers/dandelion/6888894675_524a6accab_n.jpg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flowers/dandelion/6897671808_57230e04c5_n.jpg</w:t>
      </w:r>
      <w:r>
        <w:rPr>
          <w:spacing w:val="-118"/>
        </w:rPr>
        <w:t xml:space="preserve"> </w:t>
      </w:r>
      <w:r>
        <w:t>inflating: flowers/dandelion/6900157914_c3387c11d8.jpg</w:t>
      </w:r>
      <w:r>
        <w:rPr>
          <w:spacing w:val="1"/>
        </w:rPr>
        <w:t xml:space="preserve"> </w:t>
      </w:r>
      <w:r>
        <w:rPr>
          <w:spacing w:val="-2"/>
        </w:rPr>
        <w:t>inflating: flowers/dandelion/6901435398_b3192ff7f8_m.jpg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flowers/dandelion/6918170172_3215766bf4_m.jpg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flowers/dandelion/6953830582_8525e0423c_n.jpg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flowers/dandelion/6954604340_d3223ed296_m.jpg</w:t>
      </w:r>
      <w:r>
        <w:rPr>
          <w:spacing w:val="-118"/>
        </w:rPr>
        <w:t xml:space="preserve"> </w:t>
      </w:r>
      <w:r>
        <w:t>inflating: flowers/dandelion/6968202872_cfcb5b77fb.jpg</w:t>
      </w:r>
      <w:r>
        <w:rPr>
          <w:spacing w:val="1"/>
        </w:rPr>
        <w:t xml:space="preserve"> </w:t>
      </w:r>
      <w:r>
        <w:t>inflating: flowers/dandelion/6972675188_37f1f1d6f6.jpg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flowers/dandelion/6983105424_f33cc9b08d_m.jpg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flowers/dandelion/6983113346_21551e1b52_n.jpg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flowers/dandelion/6983120596_8b9f084ac2_n.jpg</w:t>
      </w:r>
      <w:r>
        <w:rPr>
          <w:spacing w:val="-118"/>
        </w:rPr>
        <w:t xml:space="preserve"> </w:t>
      </w:r>
      <w:r>
        <w:t>inflating: flowers/dandelion/6985099958_5249a4688b.jpg</w:t>
      </w:r>
      <w:r>
        <w:rPr>
          <w:spacing w:val="1"/>
        </w:rPr>
        <w:t xml:space="preserve"> </w:t>
      </w:r>
      <w:r>
        <w:t>inflating: flowers/dandelion/6994925894_030e157fe0.jpg</w:t>
      </w:r>
      <w:r>
        <w:rPr>
          <w:spacing w:val="1"/>
        </w:rPr>
        <w:t xml:space="preserve"> </w:t>
      </w:r>
      <w:r>
        <w:t>inflating: flowers/dandelion/6994931102_4667c0352e.jpg</w:t>
      </w:r>
      <w:r>
        <w:rPr>
          <w:spacing w:val="1"/>
        </w:rPr>
        <w:t xml:space="preserve"> </w:t>
      </w:r>
      <w:r>
        <w:rPr>
          <w:spacing w:val="-2"/>
        </w:rPr>
        <w:t>inflating: flowers/dandelion/6994931380_a7588c1192_m.jpg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flowers/dandelion/6994933428_307b092ce7_m.jpg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flowers/dandelion/6994938270_bf51d0fe63.jpg</w:t>
      </w:r>
    </w:p>
    <w:p>
      <w:pPr>
        <w:pStyle w:val="15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flowers/dandelion/7004645518_ff0f862eff_n.jpg</w:t>
      </w:r>
    </w:p>
    <w:p>
      <w:pPr>
        <w:pStyle w:val="15"/>
        <w:spacing w:line="226" w:lineRule="auto"/>
        <w:ind w:right="4394"/>
        <w:jc w:val="both"/>
      </w:pPr>
      <w:r>
        <w:rPr>
          <w:spacing w:val="-2"/>
        </w:rPr>
        <w:t>inflating: flowers/dandelion/7015947703_11b30c20c9_n.jpg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flowers/dandelion/7116950607_49b19102ba_n.jpg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0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63" name="组合 16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4" name="组合 16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66" name="图片 16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67" name="矩形 16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8" o:spid="_x0000_s168" coordorigin="140,120" coordsize="11635,16606" style="position:absolute;&#10;margin-left:7.0000005pt;&#10;margin-top:6.0pt;&#10;width:581.75pt;&#10;height:830.3pt;&#10;z-index:-9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69" o:spid="_x0000_s169" style="position:absolute;&#10;left:140;&#10;top:149;&#10;width:11634;&#10;height:16576;" filled="f" stroked="f" strokeweight="1.0pt">
                  <v:imagedata r:id="rId47" o:title="4269977511667396486009"/>
                  <o:lock aspectratio="t"/>
                  <v:stroke color="#000000"/>
                </v:shape>
                <v:rect type="#_x0000_t1" id="矩形 170" o:spid="_x0000_s170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flowers/dandelion/7132482331_01769e36e9_n.jpg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flowers/dandelion/7132605107_f5e033d725_n.jpg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flowers/dandelion/7132676187_7a4265b16f_n.jpg</w:t>
      </w:r>
      <w:r>
        <w:rPr>
          <w:spacing w:val="-118"/>
        </w:rPr>
        <w:t xml:space="preserve"> </w:t>
      </w:r>
      <w:r>
        <w:t>inflating: flowers/dandelion/7132677385_bcbdcc6001.jpg</w:t>
      </w:r>
      <w:r>
        <w:rPr>
          <w:spacing w:val="1"/>
        </w:rPr>
        <w:t xml:space="preserve"> </w:t>
      </w:r>
      <w:r>
        <w:t>inflating: flowers/dandelion/7141013005_d2f168c373.jpg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flowers/dandelion/7141019507_4a44c6e888_m.jpg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flowers/dandelion/7148085703_b9e8bcd6ca_n.jpg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flowers/dandelion/7153497513_076486e26b_n.jpg</w:t>
      </w:r>
      <w:r>
        <w:rPr>
          <w:spacing w:val="-118"/>
        </w:rPr>
        <w:t xml:space="preserve"> </w:t>
      </w:r>
      <w:r>
        <w:t>inflating: flowers/dandelion/7162551630_3647eb9254.jpg</w:t>
      </w:r>
      <w:r>
        <w:rPr>
          <w:spacing w:val="1"/>
        </w:rPr>
        <w:t xml:space="preserve"> </w:t>
      </w:r>
      <w:r>
        <w:t>inflating: flowers/dandelion/7164500544_332b75aa3b.jpg</w:t>
      </w:r>
      <w:r>
        <w:rPr>
          <w:spacing w:val="1"/>
        </w:rPr>
        <w:t xml:space="preserve"> </w:t>
      </w:r>
      <w:r>
        <w:t>inflating: flowers/dandelion/7165651120_2279ebf6d1.jpg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flowers/dandelion/7179487220_56e4725195_m.jpg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flowers/dandelion/7184780734_3baab127c2_m.jpg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flowers/dandelion/7188112181_571434b058_n.jpg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flowers/dandelion/7193058132_36fd883048_m.jpg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flowers/dandelion/7196409186_a59957ce0b_m.jpg</w:t>
      </w:r>
      <w:r>
        <w:rPr>
          <w:spacing w:val="-118"/>
        </w:rPr>
        <w:t xml:space="preserve"> </w:t>
      </w:r>
      <w:r>
        <w:t>inflating: flowers/dandelion/7196683612_6c4cf05b24.jpg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flowers/dandelion/7197581386_8a51f1bb12_n.jpg</w:t>
      </w:r>
      <w:r>
        <w:rPr>
          <w:spacing w:val="-118"/>
        </w:rPr>
        <w:t xml:space="preserve"> </w:t>
      </w:r>
      <w:r>
        <w:t>inflating: flowers/dandelion/7218569994_de7045c0c0.jpg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flowers/dandelion/7222962522_36952a67b6_n.jpg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flowers/dandelion/7226987694_34552c3115_n.jpg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flowers/dandelion/7232035352_84a39e99ba_n.jpg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flowers/dandelion/7243174412_d3628e4cc4_m.jpg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flowers/dandelion/7243478942_30bf542a2d_m.jpg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flowers/dandelion/7247192002_39b79998f0_n.jpg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flowers/dandelion/7249354462_21925f7d95_n.jpg</w:t>
      </w:r>
      <w:r>
        <w:rPr>
          <w:spacing w:val="-118"/>
        </w:rPr>
        <w:t xml:space="preserve"> </w:t>
      </w:r>
      <w:r>
        <w:t>inflating: flowers/dandelion/7262863194_682209e9fb.jpg</w:t>
      </w:r>
      <w:r>
        <w:rPr>
          <w:spacing w:val="1"/>
        </w:rPr>
        <w:t xml:space="preserve"> </w:t>
      </w:r>
      <w:r>
        <w:t>inflating: flowers/dandelion/7267547016_c8903920bf.jpg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flowers/dandelion/7270523166_b62fc9e5f1_m.jpg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flowers/dandelion/7280217714_fb9ffccf2d_n.jpg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flowers/dandelion/7280221020_98b473b20d_n.jpg</w:t>
      </w:r>
      <w:r>
        <w:rPr>
          <w:spacing w:val="-118"/>
        </w:rPr>
        <w:t xml:space="preserve"> </w:t>
      </w:r>
      <w:r>
        <w:t>inflating: flowers/dandelion/7280222348_a87725ca77.jpg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flowers/dandelion/7280227122_7ea2bef7f4_n.jpg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flowers/dandelion/7291185504_b740bbeba4_m.jpg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flowers/dandelion/7295618968_c08a326cc1_m.jpg</w:t>
      </w:r>
      <w:r>
        <w:rPr>
          <w:spacing w:val="-118"/>
        </w:rPr>
        <w:t xml:space="preserve"> </w:t>
      </w:r>
      <w:r>
        <w:t>inflating: flowers/dandelion/7308600792_27cff2f73f.jpg</w:t>
      </w:r>
      <w:r>
        <w:rPr>
          <w:spacing w:val="1"/>
        </w:rPr>
        <w:t xml:space="preserve"> </w:t>
      </w:r>
      <w:r>
        <w:rPr>
          <w:spacing w:val="-2"/>
        </w:rPr>
        <w:t>inflating: flowers/dandelion/7315832212_b0ceeb8de8_n.jpg</w:t>
      </w:r>
      <w:r>
        <w:rPr>
          <w:spacing w:val="-118"/>
        </w:rPr>
        <w:t xml:space="preserve"> </w:t>
      </w:r>
      <w:r>
        <w:t>inflating: flowers/dandelion/7355522_b66e5d3078_m.jpg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flowers/dandelion/7367491658_9eb4dc2384_m.jpg</w:t>
      </w:r>
      <w:r>
        <w:rPr>
          <w:spacing w:val="-118"/>
        </w:rPr>
        <w:t xml:space="preserve"> </w:t>
      </w:r>
      <w:r>
        <w:t>inflating: flowers/dandelion/7368435774_0045b9dc4e.jpg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flowers/dandelion/7368449232_c99f49b2e6_n.jpg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flowers/dandelion/7401173270_ebaf04c9b0_n.jpg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flowers/dandelion/7425858848_d04dab08dd_n.jpg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flowers/dandelion/7448453384_fb9caaa9af_n.jpg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flowers/dandelion/7465850028_cdfaae235a_n.jpg</w:t>
      </w:r>
      <w:r>
        <w:rPr>
          <w:spacing w:val="-118"/>
        </w:rPr>
        <w:t xml:space="preserve"> </w:t>
      </w:r>
      <w:r>
        <w:t>inflating: flowers/dandelion/7469617666_0e1a014917.jpg</w:t>
      </w:r>
      <w:r>
        <w:rPr>
          <w:spacing w:val="1"/>
        </w:rPr>
        <w:t xml:space="preserve"> </w:t>
      </w:r>
      <w:r>
        <w:t>inflating: flowers/dandelion/751941983_58e1ae3957_m.jpg</w:t>
      </w:r>
      <w:r>
        <w:rPr>
          <w:spacing w:val="-118"/>
        </w:rPr>
        <w:t xml:space="preserve"> </w:t>
      </w:r>
      <w:r>
        <w:t>inflating: flowers/dandelion/7719263062_3c8a307a5d.jpg</w:t>
      </w:r>
      <w:r>
        <w:rPr>
          <w:spacing w:val="1"/>
        </w:rPr>
        <w:t xml:space="preserve"> </w:t>
      </w:r>
      <w:r>
        <w:rPr>
          <w:spacing w:val="-2"/>
        </w:rPr>
        <w:t>inflating: flowers/dandelion/7808430998_31ba639031_n.jpg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flowers/dandelion/7808545612_546cfca610_m.jpg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flowers/dandelion/7843447416_847e6ba7f4_m.jpg</w:t>
      </w:r>
      <w:r>
        <w:rPr>
          <w:spacing w:val="-118"/>
        </w:rPr>
        <w:t xml:space="preserve"> </w:t>
      </w:r>
      <w:r>
        <w:t>inflating: flowers/dandelion/7884440256_91c033732d.jpg</w:t>
      </w:r>
      <w:r>
        <w:rPr>
          <w:spacing w:val="1"/>
        </w:rPr>
        <w:t xml:space="preserve"> </w:t>
      </w:r>
      <w:r>
        <w:t>inflating: flowers/dandelion/7950892504_33142110c2.jpg</w:t>
      </w:r>
      <w:r>
        <w:rPr>
          <w:spacing w:val="1"/>
        </w:rPr>
        <w:t xml:space="preserve"> </w:t>
      </w:r>
      <w:r>
        <w:rPr>
          <w:spacing w:val="-2"/>
        </w:rPr>
        <w:t>inflating: flowers/dandelion/7950901292_2dea05f9a2_n.jpg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flowers/dandelion/7998106328_c3953f70e9_n.jpg</w:t>
      </w:r>
      <w:r>
        <w:rPr>
          <w:spacing w:val="-118"/>
        </w:rPr>
        <w:t xml:space="preserve"> </w:t>
      </w:r>
      <w:r>
        <w:t>inflating: flowers/dandelion/8011324555_375b7b5b0a.jpg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flowers/dandelion/8058286066_acdf082487_n.jpg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flowers/dandelion/8079778274_f2a400f749_n.jpg</w:t>
      </w:r>
      <w:r>
        <w:rPr>
          <w:spacing w:val="-118"/>
        </w:rPr>
        <w:t xml:space="preserve"> </w:t>
      </w:r>
      <w:r>
        <w:t>inflating: flowers/dandelion/808239968_318722e4db.jpg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flowers/dandelion/8083321316_f62ea76f72_n.jpg</w:t>
      </w:r>
      <w:r>
        <w:rPr>
          <w:spacing w:val="-118"/>
        </w:rPr>
        <w:t xml:space="preserve"> </w:t>
      </w:r>
      <w:r>
        <w:t>inflating: flowers/dandelion/80846315_d997645bea_n.jpg</w:t>
      </w:r>
      <w:r>
        <w:rPr>
          <w:spacing w:val="1"/>
        </w:rPr>
        <w:t xml:space="preserve"> </w:t>
      </w:r>
      <w:r>
        <w:t>inflating: flowers/dandelion/8168031302_6e36f39d87.jpg</w:t>
      </w:r>
      <w:r>
        <w:rPr>
          <w:spacing w:val="1"/>
        </w:rPr>
        <w:t xml:space="preserve"> </w:t>
      </w:r>
      <w:r>
        <w:t>inflating: flowers/dandelion/8181477_8cb77d2e0f_n.jpg</w:t>
      </w:r>
      <w:r>
        <w:rPr>
          <w:spacing w:val="1"/>
        </w:rPr>
        <w:t xml:space="preserve"> </w:t>
      </w:r>
      <w:r>
        <w:t>inflating: flowers/dandelion/8194560480_bfc1fb5801.jpg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flowers/dandelion/8209318399_ae72aefdb5.jpg</w:t>
      </w:r>
    </w:p>
    <w:p>
      <w:pPr>
        <w:pStyle w:val="15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flowers/dandelion/8220011556_28e0cab67f.jpg</w:t>
      </w:r>
    </w:p>
    <w:p>
      <w:pPr>
        <w:pStyle w:val="15"/>
        <w:spacing w:line="226" w:lineRule="auto"/>
        <w:ind w:right="4434"/>
      </w:pPr>
      <w:r>
        <w:t>inflating: flowers/dandelion/8223949_2928d3f6f6_n.jpg</w:t>
      </w:r>
      <w:r>
        <w:rPr>
          <w:spacing w:val="1"/>
        </w:rPr>
        <w:t xml:space="preserve"> </w:t>
      </w: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flowers/dandelion/8327657321_2cbceec396_n.jpg</w:t>
      </w:r>
      <w:r>
        <w:rPr>
          <w:spacing w:val="-118"/>
        </w:rPr>
        <w:t xml:space="preserve"> </w:t>
      </w:r>
      <w:r>
        <w:rPr>
          <w:spacing w:val="-3"/>
        </w:rPr>
        <w:t>inflating: flowers/dandelion/8376558865_19c5cd6fd6_n.jpg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1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171" name="组合 17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2" name="组合 17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74" name="图片 17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75" name="矩形 17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6" o:spid="_x0000_s176" coordorigin="140,119" coordsize="11635,16606" style="position:absolute;&#10;margin-left:7.0000005pt;&#10;margin-top:5.9500003pt;&#10;width:581.75pt;&#10;height:830.3pt;&#10;z-index:-9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77" o:spid="_x0000_s177" style="position:absolute;&#10;left:140;&#10;top:149;&#10;width:11634;&#10;height:16576;" filled="f" stroked="f" strokeweight="1.0pt">
                  <v:imagedata r:id="rId49" o:title="773790361667396486037"/>
                  <o:lock aspectratio="t"/>
                  <v:stroke color="#000000"/>
                </v:shape>
                <v:rect type="#_x0000_t1" id="矩形 178" o:spid="_x0000_s178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flowers/dandelion/8475758_4c861ab268_m.jpg</w:t>
      </w:r>
      <w:r>
        <w:rPr>
          <w:spacing w:val="1"/>
        </w:rPr>
        <w:t xml:space="preserve"> </w:t>
      </w:r>
      <w:r>
        <w:t>inflating: flowers/dandelion/8475769_3dea463364_m.jpg</w:t>
      </w:r>
      <w:r>
        <w:rPr>
          <w:spacing w:val="1"/>
        </w:rPr>
        <w:t xml:space="preserve"> </w:t>
      </w:r>
      <w:r>
        <w:t>inflating: flowers/dandelion/8497389500_45636fdd14.jpg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flowers/dandelion/8533312924_ee09412645_n.jpg</w:t>
      </w:r>
      <w:r>
        <w:rPr>
          <w:spacing w:val="-118"/>
        </w:rPr>
        <w:t xml:space="preserve"> </w:t>
      </w:r>
      <w:r>
        <w:t>inflating: flowers/dandelion/854593001_c57939125f_n.jpg</w:t>
      </w:r>
      <w:r>
        <w:rPr>
          <w:spacing w:val="-118"/>
        </w:rPr>
        <w:t xml:space="preserve"> </w:t>
      </w:r>
      <w:r>
        <w:t>inflating: flowers/dandelion/8613502159_d9ea67ba63.jpg</w:t>
      </w:r>
      <w:r>
        <w:rPr>
          <w:spacing w:val="1"/>
        </w:rPr>
        <w:t xml:space="preserve"> </w:t>
      </w:r>
      <w:r>
        <w:t>inflating: flowers/dandelion/8632704230_ccafc5f7e2.jpg</w:t>
      </w:r>
      <w:r>
        <w:rPr>
          <w:spacing w:val="1"/>
        </w:rPr>
        <w:t xml:space="preserve"> </w:t>
      </w:r>
      <w:r>
        <w:rPr>
          <w:spacing w:val="-2"/>
        </w:rPr>
        <w:t>inflating: flowers/dandelion/8642679391_0805b147cb_m.jpg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flowers/dandelion/8647874151_aac8db2588_m.jpg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flowers/dandelion/8663932737_0a603ab718_n.jpg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flowers/dandelion/8681169825_19a21c6bf5_m.jpg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flowers/dandelion/8681388520_c697dee897_n.jpg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flowers/dandelion/8681420404_6ae114f036_n.jpg</w:t>
      </w:r>
      <w:r>
        <w:rPr>
          <w:spacing w:val="-118"/>
        </w:rPr>
        <w:t xml:space="preserve"> </w:t>
      </w:r>
      <w:r>
        <w:t>inflating: flowers/dandelion/8684108_a85764b22d_n.jpg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flowers/dandelion/8684925862_d736e153bf_n.jpg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flowers/dandelion/8687729737_a7fbeded2c_m.jpg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flowers/dandelion/8689302100_be76a16ccc_n.jpg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flowers/dandelion/8689302980_9bd2f7b9fe_n.jpg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flowers/dandelion/8691437509_9ac8441db7_n.jpg</w:t>
      </w:r>
      <w:r>
        <w:rPr>
          <w:spacing w:val="-118"/>
        </w:rPr>
        <w:t xml:space="preserve"> </w:t>
      </w:r>
      <w:r>
        <w:t>inflating: flowers/dandelion/8701999625_8d83138124.jpg</w:t>
      </w:r>
      <w:r>
        <w:rPr>
          <w:spacing w:val="1"/>
        </w:rPr>
        <w:t xml:space="preserve"> </w:t>
      </w:r>
      <w:r>
        <w:t>inflating: flowers/dandelion/8707349105_6d06b543b0.jpg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flowers/dandelion/8716513637_2ba0c4e6cd_n.jpg</w:t>
      </w:r>
      <w:r>
        <w:rPr>
          <w:spacing w:val="-118"/>
        </w:rPr>
        <w:t xml:space="preserve"> </w:t>
      </w:r>
      <w:r>
        <w:t>inflating: flowers/dandelion/8717157979_05cbc10cc1.jpg</w:t>
      </w:r>
      <w:r>
        <w:rPr>
          <w:spacing w:val="1"/>
        </w:rPr>
        <w:t xml:space="preserve"> </w:t>
      </w:r>
      <w:r>
        <w:t>inflating: flowers/dandelion/8717161615_4c1e403083.jpg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flowers/dandelion/8717787983_c83bdf39fe_n.jpg</w:t>
      </w:r>
      <w:r>
        <w:rPr>
          <w:spacing w:val="-118"/>
        </w:rPr>
        <w:t xml:space="preserve"> </w:t>
      </w:r>
      <w:r>
        <w:t>inflating: flowers/dandelion/8719032054_9a3ce4f0ff.jpg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flowers/dandelion/8719388716_1a392c4c0e_n.jpg</w:t>
      </w:r>
      <w:r>
        <w:rPr>
          <w:spacing w:val="-118"/>
        </w:rPr>
        <w:t xml:space="preserve"> </w:t>
      </w:r>
      <w:r>
        <w:t>inflating: flowers/dandelion/8720503800_cab5c62a34.jpg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flowers/dandelion/8723679596_391a724d4f_m.jpg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flowers/dandelion/8724252904_db9a5104df_m.jpg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flowers/dandelion/8727612532_6f3d0904aa_n.jpg</w:t>
      </w:r>
      <w:r>
        <w:rPr>
          <w:spacing w:val="-118"/>
        </w:rPr>
        <w:t xml:space="preserve"> </w:t>
      </w:r>
      <w:r>
        <w:t>inflating: flowers/dandelion/8733226215_161309f8ec.jpg</w:t>
      </w:r>
      <w:r>
        <w:rPr>
          <w:spacing w:val="1"/>
        </w:rPr>
        <w:t xml:space="preserve"> </w:t>
      </w:r>
      <w:r>
        <w:t>inflating: flowers/dandelion/8735646181_fa9787d4e0.jpg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flowers/dandelion/8737699225_19e0c9f0fa_m.jpg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flowers/dandelion/8738317694_eca2ce3bfc_n.jpg</w:t>
      </w:r>
      <w:r>
        <w:rPr>
          <w:spacing w:val="-118"/>
        </w:rPr>
        <w:t xml:space="preserve"> </w:t>
      </w:r>
      <w:r>
        <w:t>inflating: flowers/dandelion/8739657154_6db14796c9.jpg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flowers/dandelion/8740218495_23858355d8_n.jpg</w:t>
      </w:r>
      <w:r>
        <w:rPr>
          <w:spacing w:val="-118"/>
        </w:rPr>
        <w:t xml:space="preserve"> </w:t>
      </w:r>
      <w:r>
        <w:t>inflating: flowers/dandelion/8740787470_67230d0609.jpg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flowers/dandelion/8744249948_36cb1969f8_m.jpg</w:t>
      </w:r>
      <w:r>
        <w:rPr>
          <w:spacing w:val="-118"/>
        </w:rPr>
        <w:t xml:space="preserve"> </w:t>
      </w:r>
      <w:r>
        <w:t>inflating: flowers/dandelion/8747223572_dcd9601e99.jpg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flowers/dandelion/8748402330_c00f9fbf7f_n.jpg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flowers/dandelion/8749577087_dc2521615f_n.jpg</w:t>
      </w:r>
      <w:r>
        <w:rPr>
          <w:spacing w:val="-118"/>
        </w:rPr>
        <w:t xml:space="preserve"> </w:t>
      </w:r>
      <w:r>
        <w:t>inflating: flowers/dandelion/8754822932_948afc7cef.jpg</w:t>
      </w:r>
      <w:r>
        <w:rPr>
          <w:spacing w:val="1"/>
        </w:rPr>
        <w:t xml:space="preserve"> </w:t>
      </w:r>
      <w:r>
        <w:t>inflating: flowers/dandelion/8756906129_b05a1b26f2.jpg</w:t>
      </w:r>
      <w:r>
        <w:rPr>
          <w:spacing w:val="1"/>
        </w:rPr>
        <w:t xml:space="preserve"> </w:t>
      </w:r>
      <w:r>
        <w:t>inflating: flowers/dandelion/8757650550_113d7af3bd.jpg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flowers/dandelion/8759118120_9eac064e38_n.jpg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flowers/dandelion/8780964418_7a01a7f48a_n.jpg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flowers/dandelion/8791577794_7573712cb4_n.jpg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flowers/dandelion/8797114213_103535743c_m.jpg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flowers/dandelion/8805314187_1aed702082_n.jpg</w:t>
      </w:r>
      <w:r>
        <w:rPr>
          <w:spacing w:val="-118"/>
        </w:rPr>
        <w:t xml:space="preserve"> </w:t>
      </w:r>
      <w:r>
        <w:t>inflating: flowers/dandelion/8831808134_315aedb37b.jpg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flowers/dandelion/8842317179_d59cf218cb_n.jpg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flowers/dandelion/8842482175_92a14b4934_m.jpg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flowers/dandelion/8880158802_6e10a452c7_m.jpg</w:t>
      </w:r>
      <w:r>
        <w:rPr>
          <w:spacing w:val="-118"/>
        </w:rPr>
        <w:t xml:space="preserve"> </w:t>
      </w:r>
      <w:r>
        <w:t>inflating: flowers/dandelion/8905148527_ba9f55cd78.jpg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flowers/dandelion/8915661673_9a1cdc3755_m.jpg</w:t>
      </w:r>
      <w:r>
        <w:rPr>
          <w:spacing w:val="-118"/>
        </w:rPr>
        <w:t xml:space="preserve"> </w:t>
      </w:r>
      <w:r>
        <w:t>inflating: flowers/dandelion/8929523512_c87897b84e.jpg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flowers/dandelion/8935456132_8dc4d3b679_n.jpg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flowers/dandelion/8935477500_89f22cca03_n.jpg</w:t>
      </w:r>
      <w:r>
        <w:rPr>
          <w:spacing w:val="-118"/>
        </w:rPr>
        <w:t xml:space="preserve"> </w:t>
      </w:r>
      <w:r>
        <w:t>inflating: flowers/dandelion/8952484062_31d1d97e45.jpg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flowers/dandelion/8956863946_f96be02aae_n.jpg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flowers/dandelion/8963359346_65ca69c59d_n.jpg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flowers/dandelion/8966818334_483f4489be_n.jpg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flowers/dandelion/8969938579_4c2032dd96_n.jpg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flowers/dandelion/8978962053_0727b41d26.jpg</w:t>
      </w:r>
    </w:p>
    <w:p>
      <w:pPr>
        <w:pStyle w:val="15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flowers/dandelion/8979062599_86cac547b8.jpg</w:t>
      </w:r>
    </w:p>
    <w:p>
      <w:pPr>
        <w:pStyle w:val="15"/>
        <w:spacing w:line="226" w:lineRule="auto"/>
        <w:ind w:right="4434"/>
      </w:pPr>
      <w:r>
        <w:t>inflating: flowers/dandelion/8979087213_28f572174c.jpg</w:t>
      </w:r>
      <w:r>
        <w:rPr>
          <w:spacing w:val="1"/>
        </w:rPr>
        <w:t xml:space="preserve"> </w:t>
      </w: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flowers/dandelion/8980273068_cf7e8b880a_n.jpg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8"/>
        </w:rPr>
        <w:t xml:space="preserve"> </w:t>
      </w:r>
      <w:r>
        <w:rPr>
          <w:spacing w:val="-3"/>
        </w:rPr>
        <w:t>flowers/dandelion/8980460785_b5e6842e59_n.jpg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64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179" name="图片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图片 18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65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181" name="图片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图片 1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flowers/dandelion/8981659922_7b1be892e7_m.jpg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flowers/dandelion/8981828144_4b66b4edb6_n.jpg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flowers/dandelion/8989067485_aab399460b_n.jpg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flowers/dandelion/9010116368_2f51f1e086_n.jpg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flowers/dandelion/9011235009_58c7b244c1_n.jpg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flowers/dandelion/9029297232_de50698e2f_n.jpg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flowers/dandelion/9029756865_db8891807a_n.jpg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flowers/dandelion/9111669902_9471c3a49c_n.jpg</w:t>
      </w:r>
      <w:r>
        <w:rPr>
          <w:spacing w:val="-118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 flowers/dandelion/9262004825_710346cde9_n.jpg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flowers/dandelion/9293460423_7fbb1e3c32_n.jpg</w:t>
      </w:r>
      <w:r>
        <w:rPr>
          <w:spacing w:val="-118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 flowers/dandelion/9301891790_971dcfb35d_m.jpg</w:t>
      </w:r>
      <w:r>
        <w:rPr>
          <w:spacing w:val="-118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 flowers/dandelion/9646730031_f3d5014416_n.jpg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flowers/dandelion/9719816995_8f211abf02_n.jpg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flowers/dandelion/9726260379_4e8ee66875_m.jpg</w:t>
      </w:r>
      <w:r>
        <w:rPr>
          <w:spacing w:val="-118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 flowers/dandelion/9853885425_4a82356f1d_m.jpg</w:t>
      </w:r>
      <w:r>
        <w:rPr>
          <w:spacing w:val="-118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flowers/dandelion/9965757055_ff01b5ee6f_n.jpg</w:t>
      </w:r>
      <w:r>
        <w:rPr>
          <w:spacing w:val="-118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flowers/rose/13342823005_16d3df58df_n.jpg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flowers/rose/1392579828_ab5a139052.jpg</w:t>
      </w:r>
    </w:p>
    <w:p>
      <w:pPr>
        <w:pStyle w:val="15"/>
        <w:spacing w:line="226" w:lineRule="auto"/>
        <w:ind w:right="4802"/>
      </w:pPr>
      <w:r>
        <w:t>inflating: flowers/rose/13929462317_96342a9a44.jpg</w:t>
      </w:r>
      <w:r>
        <w:rPr>
          <w:spacing w:val="1"/>
        </w:rPr>
        <w:t xml:space="preserve"> </w:t>
      </w: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flowers/rose/1402130395_0b89d76029.jpg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2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83" name="组合 1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4" name="组合 18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86" name="图片 18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87" name="矩形 18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8" o:spid="_x0000_s188" coordorigin="140,120" coordsize="11635,16606" style="position:absolute;&#10;margin-left:7.0000005pt;&#10;margin-top:6.0pt;&#10;width:581.75pt;&#10;height:830.3pt;&#10;z-index:-9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89" o:spid="_x0000_s189" style="position:absolute;&#10;left:140;&#10;top:149;&#10;width:11634;&#10;height:16576;" filled="f" stroked="f" strokeweight="1.0pt">
                  <v:imagedata r:id="rId53" o:title="8344843201667396486086"/>
                  <o:lock aspectratio="t"/>
                  <v:stroke color="#000000"/>
                </v:shape>
                <v:rect type="#_x0000_t1" id="矩形 190" o:spid="_x0000_s190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flowers/rose/14107161906_5737e0e4ec.jpg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flowers/rose/14127110749_624f5bfde6_n.jpg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flowers/rose/14145188939_b4de638bd3_n.jpg</w:t>
      </w:r>
      <w:r>
        <w:rPr>
          <w:spacing w:val="-118"/>
        </w:rPr>
        <w:t xml:space="preserve"> </w:t>
      </w:r>
      <w:r>
        <w:t>inflating: flowers/rose/14154164774_3b39d36778.jpg</w:t>
      </w:r>
      <w:r>
        <w:rPr>
          <w:spacing w:val="1"/>
        </w:rPr>
        <w:t xml:space="preserve"> </w:t>
      </w:r>
      <w:r>
        <w:t>inflating: flowers/rose/14166797345_d2ab9da518.jpg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flowers/rose/14172324538_2147808483_n.jpg</w:t>
      </w:r>
      <w:r>
        <w:rPr>
          <w:spacing w:val="-118"/>
        </w:rPr>
        <w:t xml:space="preserve"> </w:t>
      </w:r>
      <w:r>
        <w:t>inflating: flowers/rose/14176042519_5792b37555.jpg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flowers/rose/14221192676_eb8c89a7d6_n.jpg</w:t>
      </w:r>
      <w:r>
        <w:rPr>
          <w:spacing w:val="-118"/>
        </w:rPr>
        <w:t xml:space="preserve"> </w:t>
      </w:r>
      <w:r>
        <w:t>inflating: flowers/rose/14267691818_301aceda07.jpg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flowers/rose/14312910041_b747240d56_n.jpg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flowers/rose/14381787252_e8e12e277a_n.jpg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flowers/rose/14406317221_1f2be67201_n.jpg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flowers/rose/14408977935_a397e796b8_m.jpg</w:t>
      </w:r>
      <w:r>
        <w:rPr>
          <w:spacing w:val="-118"/>
        </w:rPr>
        <w:t xml:space="preserve"> </w:t>
      </w:r>
      <w:r>
        <w:t>inflating: flowers/rose/14414100710_753a36fce9.jpg</w:t>
      </w:r>
      <w:r>
        <w:rPr>
          <w:spacing w:val="1"/>
        </w:rPr>
        <w:t xml:space="preserve"> </w:t>
      </w:r>
      <w:r>
        <w:t>inflating: flowers/rose/14414117598_cf70df30de.jpg</w:t>
      </w:r>
      <w:r>
        <w:rPr>
          <w:spacing w:val="1"/>
        </w:rPr>
        <w:t xml:space="preserve"> </w:t>
      </w:r>
      <w:r>
        <w:t>inflating: flowers/rose/14414123198_24606fb32d.jpg</w:t>
      </w:r>
      <w:r>
        <w:rPr>
          <w:spacing w:val="1"/>
        </w:rPr>
        <w:t xml:space="preserve"> </w:t>
      </w:r>
      <w:r>
        <w:t>inflating: flowers/rose/1445228333_59a07e0801.jpg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flowers/rose/14460517566_783dbf23b8_n.jpg</w:t>
      </w:r>
      <w:r>
        <w:rPr>
          <w:spacing w:val="-118"/>
        </w:rPr>
        <w:t xml:space="preserve"> </w:t>
      </w:r>
      <w:r>
        <w:t>inflating: flowers/rose/1446090416_f0cad5fde4.jpg</w:t>
      </w:r>
      <w:r>
        <w:rPr>
          <w:spacing w:val="1"/>
        </w:rPr>
        <w:t xml:space="preserve"> </w:t>
      </w:r>
      <w:r>
        <w:t>inflating: flowers/rose/1446097778_97149b8362.jpg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flowers/rose/14494590921_3bb1dc7b88_n.jpg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flowers/rose/14510185271_b5d75dd98e_n.jpg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flowers/rose/14573732424_1bb91e2e42_n.jpg</w:t>
      </w:r>
      <w:r>
        <w:rPr>
          <w:spacing w:val="-118"/>
        </w:rPr>
        <w:t xml:space="preserve"> </w:t>
      </w:r>
      <w:r>
        <w:t>inflating: flowers/rose/145862135_ab710de93c_n.jpg</w:t>
      </w:r>
      <w:r>
        <w:rPr>
          <w:spacing w:val="1"/>
        </w:rPr>
        <w:t xml:space="preserve"> </w:t>
      </w:r>
      <w:r>
        <w:t>inflating: flowers/rose/14597445311_8acb60247e.jpg</w:t>
      </w:r>
      <w:r>
        <w:rPr>
          <w:spacing w:val="1"/>
        </w:rPr>
        <w:t xml:space="preserve"> </w:t>
      </w:r>
      <w:r>
        <w:t>inflating: flowers/rose/1461381091_aaaa663bbe_n.jpg</w:t>
      </w:r>
      <w:r>
        <w:rPr>
          <w:spacing w:val="-118"/>
        </w:rPr>
        <w:t xml:space="preserve"> </w:t>
      </w:r>
      <w:r>
        <w:t>inflating: flowers/rose/14683774134_6367640585.jpg</w:t>
      </w:r>
      <w:r>
        <w:rPr>
          <w:spacing w:val="1"/>
        </w:rPr>
        <w:t xml:space="preserve"> </w:t>
      </w:r>
      <w:r>
        <w:t>inflating: flowers/rose/14687731322_5613f76353.jpg</w:t>
      </w:r>
      <w:r>
        <w:rPr>
          <w:spacing w:val="1"/>
        </w:rPr>
        <w:t xml:space="preserve"> </w:t>
      </w:r>
      <w:r>
        <w:t>inflating: flowers/rose/1469726748_f359f4a8c5.jpg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flowers/rose/14747962886_2bff6bb323_m.jpg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flowers/rose/14810868100_87eb739f26_m.jpg</w:t>
      </w:r>
      <w:r>
        <w:rPr>
          <w:spacing w:val="-118"/>
        </w:rPr>
        <w:t xml:space="preserve"> </w:t>
      </w:r>
      <w:r>
        <w:t>inflating: flowers/rose/1485142251_ca89254442.jpg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flowers/rose/14870567200_80cda4362e_n.jpg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flowers/rose/14880561916_79aeb812fd_n.jpg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flowers/rose/14943194730_f48b4d4547_n.jpg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flowers/rose/14970973709_968910640e_n.jpg</w:t>
      </w:r>
      <w:r>
        <w:rPr>
          <w:spacing w:val="-118"/>
        </w:rPr>
        <w:t xml:space="preserve"> </w:t>
      </w:r>
      <w:r>
        <w:t>inflating: flowers/rose/14982802401_a3dfb22afb.jpg</w:t>
      </w:r>
      <w:r>
        <w:rPr>
          <w:spacing w:val="1"/>
        </w:rPr>
        <w:t xml:space="preserve"> </w:t>
      </w:r>
      <w:r>
        <w:t>inflating: flowers/rose/14993880427_95d0f27257.jpg</w:t>
      </w:r>
      <w:r>
        <w:rPr>
          <w:spacing w:val="1"/>
        </w:rPr>
        <w:t xml:space="preserve"> </w:t>
      </w:r>
      <w:r>
        <w:t>inflating: flowers/rose/15011625580_7974c44bce.jpg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flowers/rose/15032112248_30c5284e54_n.jpg</w:t>
      </w:r>
      <w:r>
        <w:rPr>
          <w:spacing w:val="-118"/>
        </w:rPr>
        <w:t xml:space="preserve"> </w:t>
      </w:r>
      <w:r>
        <w:t>inflating: flowers/rose/15060816740_68e1b2c31b.jpg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flowers/rose/15061894841_e5aca59ecd_n.jpg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flowers/rose/15094168139_8f636ffa1d_n.jpg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flowers/rose/15174615529_144ae28bdb_n.jpg</w:t>
      </w:r>
      <w:r>
        <w:rPr>
          <w:spacing w:val="-118"/>
        </w:rPr>
        <w:t xml:space="preserve"> </w:t>
      </w:r>
      <w:r>
        <w:t>inflating: flowers/rose/15184419268_7230e9728e.jpg</w:t>
      </w:r>
      <w:r>
        <w:rPr>
          <w:spacing w:val="1"/>
        </w:rPr>
        <w:t xml:space="preserve"> </w:t>
      </w:r>
      <w:r>
        <w:t>inflating: flowers/rose/15186434972_e353da940a.jpg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flowers/rose/15190665092_5c1c37a066_m.jpg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flowers/rose/15202632426_d88efb321a_n.jpg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flowers/rose/15222804561_0fde5eb4ae_n.jpg</w:t>
      </w:r>
      <w:r>
        <w:rPr>
          <w:spacing w:val="-118"/>
        </w:rPr>
        <w:t xml:space="preserve"> </w:t>
      </w:r>
      <w:r>
        <w:t>inflating: flowers/rose/15236835789_6009b8f33d.jpg</w:t>
      </w:r>
      <w:r>
        <w:rPr>
          <w:spacing w:val="1"/>
        </w:rPr>
        <w:t xml:space="preserve"> </w:t>
      </w:r>
      <w:r>
        <w:t>inflating: flowers/rose/15255964274_cf2ecdf702.jpg</w:t>
      </w:r>
      <w:r>
        <w:rPr>
          <w:spacing w:val="1"/>
        </w:rPr>
        <w:t xml:space="preserve"> </w:t>
      </w:r>
      <w:r>
        <w:t>inflating: flowers/rose/15255964454_0a64eb67fa.jpg</w:t>
      </w:r>
      <w:r>
        <w:rPr>
          <w:spacing w:val="1"/>
        </w:rPr>
        <w:t xml:space="preserve"> </w:t>
      </w:r>
      <w:r>
        <w:t>inflating: flowers/rose/15274443248_76b9f3eb24.jpg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flowers/rose/15277801151_5ed88f40f0_n.jpg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flowers/rose/15312360171_57bde98799_n.jpg</w:t>
      </w:r>
      <w:r>
        <w:rPr>
          <w:spacing w:val="-118"/>
        </w:rPr>
        <w:t xml:space="preserve"> </w:t>
      </w:r>
      <w:r>
        <w:t>inflating: flowers/rose/15333843782_060cef3030.jpg</w:t>
      </w:r>
      <w:r>
        <w:rPr>
          <w:spacing w:val="1"/>
        </w:rPr>
        <w:t xml:space="preserve"> </w:t>
      </w:r>
      <w:r>
        <w:t>inflating: flowers/rose/1540738662_7b4152e344_m.jpg</w:t>
      </w:r>
      <w:r>
        <w:rPr>
          <w:spacing w:val="-118"/>
        </w:rPr>
        <w:t xml:space="preserve"> </w:t>
      </w:r>
      <w:r>
        <w:t>inflating: flowers/rose/15424480096_45bb574b33.jpg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flowers/rose/15498482197_8878cdfb07_n.jpg</w:t>
      </w:r>
      <w:r>
        <w:rPr>
          <w:spacing w:val="-118"/>
        </w:rPr>
        <w:t xml:space="preserve"> </w:t>
      </w:r>
      <w:r>
        <w:t>inflating: flowers/rose/15509799653_0562d4a4fa.jpg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flowers/rose/15566697073_9a214b700e_n.jpg</w:t>
      </w:r>
      <w:r>
        <w:rPr>
          <w:spacing w:val="-118"/>
        </w:rPr>
        <w:t xml:space="preserve"> </w:t>
      </w:r>
      <w:r>
        <w:t>inflating: flowers/rose/15602874619_03fd934bed.jpg</w:t>
      </w:r>
      <w:r>
        <w:rPr>
          <w:spacing w:val="1"/>
        </w:rPr>
        <w:t xml:space="preserve"> </w:t>
      </w:r>
      <w:r>
        <w:t>inflating: flowers/rose/1562198683_8cd8cb5876_n.jpg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flowers/rose/15674450867_0ced942941_n.jpg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flowers/rose/15681454551_b6f73ce443_n.jpg</w:t>
      </w:r>
    </w:p>
    <w:p>
      <w:pPr>
        <w:pStyle w:val="15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flowers/rose/15697872479_ed48e9dd73_n.jpg</w:t>
      </w:r>
    </w:p>
    <w:p>
      <w:pPr>
        <w:pStyle w:val="15"/>
        <w:spacing w:line="226" w:lineRule="auto"/>
        <w:ind w:right="4870"/>
        <w:jc w:val="both"/>
      </w:pPr>
      <w:r>
        <w:rPr>
          <w:spacing w:val="-2"/>
        </w:rPr>
        <w:t>inflating: flowers/rose/15699509054_d3e125286f_n.jpg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flowers/rose/15820572326_be2ea4a55c_n.jpg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3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191" name="组合 19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2" name="组合 19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94" name="图片 19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95" name="矩形 19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6" o:spid="_x0000_s196" coordorigin="140,120" coordsize="11635,16606" style="position:absolute;&#10;margin-left:7.0000005pt;&#10;margin-top:6.0pt;&#10;width:581.75pt;&#10;height:830.3pt;&#10;z-index:-9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97" o:spid="_x0000_s197" style="position:absolute;&#10;left:140;&#10;top:149;&#10;width:11634;&#10;height:16576;" filled="f" stroked="f" strokeweight="1.0pt">
                  <v:imagedata r:id="rId55" o:title="5525834581667396486114"/>
                  <o:lock aspectratio="t"/>
                  <v:stroke color="#000000"/>
                </v:shape>
                <v:rect type="#_x0000_t1" id="矩形 198" o:spid="_x0000_s198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flowers/rose/15821959372_518b9dcf57_n.jpg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flowers/rose/15822837396_96b392fda8_m.jpg</w:t>
      </w:r>
      <w:r>
        <w:rPr>
          <w:spacing w:val="-118"/>
        </w:rPr>
        <w:t xml:space="preserve"> </w:t>
      </w:r>
      <w:r>
        <w:t>inflating: flowers/rose/15859434664_67bf3ef29f.jpg</w:t>
      </w:r>
      <w:r>
        <w:rPr>
          <w:spacing w:val="1"/>
        </w:rPr>
        <w:t xml:space="preserve"> </w:t>
      </w:r>
      <w:r>
        <w:rPr>
          <w:spacing w:val="-2"/>
        </w:rPr>
        <w:t>inflating: flowers/rose/15901230359_1819e96b89_n.jpg</w:t>
      </w:r>
      <w:r>
        <w:rPr>
          <w:spacing w:val="-118"/>
        </w:rPr>
        <w:t xml:space="preserve"> </w:t>
      </w:r>
      <w:r>
        <w:t>inflating: flowers/rose/159079265_d77a9ac920_n.jpg</w:t>
      </w:r>
      <w:r>
        <w:rPr>
          <w:spacing w:val="1"/>
        </w:rPr>
        <w:t xml:space="preserve"> </w:t>
      </w:r>
      <w:r>
        <w:t>inflating: flowers/rose/15922772266_1167a06620.jpg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 flowers/rose/15949087094_a8f565295c_m.jpg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flowers/rose/15951588433_c0713cbfc6_m.jpg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flowers/rose/15965652160_de91389965_m.jpg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flowers/rose/15972975956_9a770ca9dd_n.jpg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flowers/rose/15972976206_d32feeb79b_n.jpg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flowers/rose/15977362155_461030c196_m.jpg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flowers/rose/15978010566_5fa5905af1_n.jpg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flowers/rose/15978020586_6cb322b120_n.jpg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flowers/rose/15996816031_7f2fea25cb_n.jpg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flowers/rose/15999816377_4b95e0b538_n.jpg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flowers/rose/16001846141_393fdb887e_n.jpg</w:t>
      </w:r>
      <w:r>
        <w:rPr>
          <w:spacing w:val="-118"/>
        </w:rPr>
        <w:t xml:space="preserve"> </w:t>
      </w:r>
      <w:r>
        <w:t>inflating: flowers/rose/16018886851_c32746cb72.jpg</w:t>
      </w:r>
      <w:r>
        <w:rPr>
          <w:spacing w:val="1"/>
        </w:rPr>
        <w:t xml:space="preserve"> </w:t>
      </w:r>
      <w:r>
        <w:rPr>
          <w:spacing w:val="-2"/>
        </w:rPr>
        <w:t>inflating: flowers/rose/16051111039_0f0626a241_n.jpg</w:t>
      </w:r>
      <w:r>
        <w:rPr>
          <w:spacing w:val="-118"/>
        </w:rPr>
        <w:t xml:space="preserve"> </w:t>
      </w:r>
      <w:r>
        <w:t>inflating: flowers/rose/16078501836_3ac067e18a.jpg</w:t>
      </w:r>
      <w:r>
        <w:rPr>
          <w:spacing w:val="1"/>
        </w:rPr>
        <w:t xml:space="preserve"> </w:t>
      </w:r>
      <w:r>
        <w:t>inflating: flowers/rose/160954292_6c2b4fda65_n.jpg</w:t>
      </w:r>
      <w:r>
        <w:rPr>
          <w:spacing w:val="1"/>
        </w:rPr>
        <w:t xml:space="preserve"> </w:t>
      </w:r>
      <w:r>
        <w:rPr>
          <w:spacing w:val="-2"/>
        </w:rPr>
        <w:t>inflating: flowers/rose/16100313047_c2e23cbb3d_n.jpg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flowers/rose/16152175716_55d6968e08_n.jpg</w:t>
      </w:r>
      <w:r>
        <w:rPr>
          <w:spacing w:val="-118"/>
        </w:rPr>
        <w:t xml:space="preserve"> </w:t>
      </w:r>
      <w:r>
        <w:t>inflating: flowers/rose/16152205512_9d6cb80fb6.jpg</w:t>
      </w:r>
      <w:r>
        <w:rPr>
          <w:spacing w:val="1"/>
        </w:rPr>
        <w:t xml:space="preserve"> </w:t>
      </w:r>
      <w:r>
        <w:t>inflating: flowers/rose/16155980245_6ab8d7b888.jpg</w:t>
      </w:r>
      <w:r>
        <w:rPr>
          <w:spacing w:val="1"/>
        </w:rPr>
        <w:t xml:space="preserve"> </w:t>
      </w:r>
      <w:r>
        <w:rPr>
          <w:spacing w:val="-2"/>
        </w:rPr>
        <w:t>inflating: flowers/rose/16157873719_bf0bdf8558_n.jpg</w:t>
      </w:r>
      <w:r>
        <w:rPr>
          <w:spacing w:val="-118"/>
        </w:rPr>
        <w:t xml:space="preserve"> </w:t>
      </w:r>
      <w:r>
        <w:t>inflating: flowers/rose/16209331331_343c899d38.jpg</w:t>
      </w:r>
      <w:r>
        <w:rPr>
          <w:spacing w:val="1"/>
        </w:rPr>
        <w:t xml:space="preserve"> </w:t>
      </w:r>
      <w:r>
        <w:t>inflating: flowers/rose/16229215579_e7dd808e9c.jpg</w:t>
      </w:r>
      <w:r>
        <w:rPr>
          <w:spacing w:val="1"/>
        </w:rPr>
        <w:t xml:space="preserve"> </w:t>
      </w:r>
      <w:r>
        <w:t>inflating: flowers/rose/16258946661_f9739cdc0a.jpg</w:t>
      </w:r>
      <w:r>
        <w:rPr>
          <w:spacing w:val="1"/>
        </w:rPr>
        <w:t xml:space="preserve"> </w:t>
      </w:r>
      <w:r>
        <w:rPr>
          <w:spacing w:val="-2"/>
        </w:rPr>
        <w:t>inflating: flowers/rose/16374919860_4e445de29f_n.jpg</w:t>
      </w:r>
      <w:r>
        <w:rPr>
          <w:spacing w:val="-118"/>
        </w:rPr>
        <w:t xml:space="preserve"> </w:t>
      </w:r>
      <w:r>
        <w:t>inflating: flowers/rose/16424992340_c1d9eb72b4.jpg</w:t>
      </w:r>
      <w:r>
        <w:rPr>
          <w:spacing w:val="1"/>
        </w:rPr>
        <w:t xml:space="preserve"> </w:t>
      </w:r>
      <w:r>
        <w:t>inflating: flowers/rose/1645761726_2b1be95472.jpg</w:t>
      </w:r>
      <w:r>
        <w:rPr>
          <w:spacing w:val="1"/>
        </w:rPr>
        <w:t xml:space="preserve"> </w:t>
      </w:r>
      <w:r>
        <w:t>inflating: flowers/rose/16476788181_0e2ffc719a.jpg</w:t>
      </w:r>
      <w:r>
        <w:rPr>
          <w:spacing w:val="1"/>
        </w:rPr>
        <w:t xml:space="preserve"> </w:t>
      </w:r>
      <w:r>
        <w:t>inflating: flowers/rose/16484100863_979beacb08.jpg</w:t>
      </w:r>
      <w:r>
        <w:rPr>
          <w:spacing w:val="1"/>
        </w:rPr>
        <w:t xml:space="preserve"> </w:t>
      </w:r>
      <w:r>
        <w:rPr>
          <w:spacing w:val="-2"/>
        </w:rPr>
        <w:t>inflating: flowers/rose/16525204061_9b47be3726_m.jpg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flowers/rose/16545641666_2781e542a0_m.jpg</w:t>
      </w:r>
      <w:r>
        <w:rPr>
          <w:spacing w:val="-118"/>
        </w:rPr>
        <w:t xml:space="preserve"> </w:t>
      </w:r>
      <w:r>
        <w:t>inflating: flowers/rose/16552686350_db8db55cd2.jpg</w:t>
      </w:r>
      <w:r>
        <w:rPr>
          <w:spacing w:val="1"/>
        </w:rPr>
        <w:t xml:space="preserve"> </w:t>
      </w:r>
      <w:r>
        <w:rPr>
          <w:spacing w:val="-2"/>
        </w:rPr>
        <w:t>inflating: flowers/rose/16643785404_284c6c23fe_n.jpg</w:t>
      </w:r>
      <w:r>
        <w:rPr>
          <w:spacing w:val="-118"/>
        </w:rPr>
        <w:t xml:space="preserve"> </w:t>
      </w:r>
      <w:r>
        <w:t>inflating: flowers/rose/16643944275_3cd4cd966c.jpg</w:t>
      </w:r>
      <w:r>
        <w:rPr>
          <w:spacing w:val="1"/>
        </w:rPr>
        <w:t xml:space="preserve"> </w:t>
      </w:r>
      <w:r>
        <w:t>inflating: flowers/rose/1666341535_99c6f7509f_n.jpg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flowers/rose/16670921315_0fc48d7ab2_n.jpg</w:t>
      </w:r>
      <w:r>
        <w:rPr>
          <w:spacing w:val="-118"/>
        </w:rPr>
        <w:t xml:space="preserve"> </w:t>
      </w:r>
      <w:r>
        <w:t>inflating: flowers/rose/1667199972_7ba7d999c1_m.jpg</w:t>
      </w:r>
      <w:r>
        <w:rPr>
          <w:spacing w:val="-118"/>
        </w:rPr>
        <w:t xml:space="preserve"> </w:t>
      </w:r>
      <w:r>
        <w:rPr>
          <w:spacing w:val="-2"/>
        </w:rPr>
        <w:t>inflating: flowers/rose/16691277899_9433f39155_n.jpg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flowers/rose/16772483324_09f24813a1_n.jpg</w:t>
      </w:r>
      <w:r>
        <w:rPr>
          <w:spacing w:val="-117"/>
        </w:rPr>
        <w:t xml:space="preserve"> </w:t>
      </w:r>
      <w:r>
        <w:t>inflating: flowers/rose/16903172207_2cd7aca66a.jpg</w:t>
      </w:r>
      <w:r>
        <w:rPr>
          <w:spacing w:val="1"/>
        </w:rPr>
        <w:t xml:space="preserve"> </w:t>
      </w:r>
      <w:r>
        <w:t>inflating: flowers/rose/17040847367_b54d05bf52.jpg</w:t>
      </w:r>
      <w:r>
        <w:rPr>
          <w:spacing w:val="1"/>
        </w:rPr>
        <w:t xml:space="preserve"> </w:t>
      </w:r>
      <w:r>
        <w:rPr>
          <w:spacing w:val="-2"/>
        </w:rPr>
        <w:t>inflating: flowers/rose/17062080069_36ac7907d2_n.jpg</w:t>
      </w:r>
      <w:r>
        <w:rPr>
          <w:spacing w:val="-118"/>
        </w:rPr>
        <w:t xml:space="preserve"> </w:t>
      </w:r>
      <w:r>
        <w:t>inflating: flowers/rose/17090993740_fcc8b60b81.jpg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flowers/rose/17105684129_e2cb69ea24_n.jpg</w:t>
      </w:r>
      <w:r>
        <w:rPr>
          <w:spacing w:val="-118"/>
        </w:rPr>
        <w:t xml:space="preserve"> </w:t>
      </w:r>
      <w:r>
        <w:t>inflating: flowers/rose/17158274118_00ec99a23c.jpg</w:t>
      </w:r>
      <w:r>
        <w:rPr>
          <w:spacing w:val="1"/>
        </w:rPr>
        <w:t xml:space="preserve"> </w:t>
      </w:r>
      <w:r>
        <w:t>inflating: flowers/rose/17165596357_392a12391f.jpg</w:t>
      </w:r>
      <w:r>
        <w:rPr>
          <w:spacing w:val="1"/>
        </w:rPr>
        <w:t xml:space="preserve"> </w:t>
      </w:r>
      <w:r>
        <w:t>inflating: flowers/rose/172311368_49412f881b.jpg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flowers/rose/17291930305_79deae6a90_n.jpg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flowers/rose/17302463621_d82be11f01_n.jpg</w:t>
      </w:r>
      <w:r>
        <w:rPr>
          <w:spacing w:val="-118"/>
        </w:rPr>
        <w:t xml:space="preserve"> </w:t>
      </w:r>
      <w:r>
        <w:t>inflating: flowers/rose/17305246720_1866d6303b.jpg</w:t>
      </w:r>
      <w:r>
        <w:rPr>
          <w:spacing w:val="1"/>
        </w:rPr>
        <w:t xml:space="preserve"> </w:t>
      </w:r>
      <w:r>
        <w:t>inflating: flowers/rose/174109630_3c544b8a2f.jpg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flowers/rose/17449165090_dfb27af360_n.jpg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flowers/rose/17554868955_35f48516cd_m.jpg</w:t>
      </w:r>
      <w:r>
        <w:rPr>
          <w:spacing w:val="-118"/>
        </w:rPr>
        <w:t xml:space="preserve"> </w:t>
      </w:r>
      <w:r>
        <w:t>inflating: flowers/rose/1756973583_4aac7df00d_m.jpg</w:t>
      </w:r>
      <w:r>
        <w:rPr>
          <w:spacing w:val="-118"/>
        </w:rPr>
        <w:t xml:space="preserve"> </w:t>
      </w:r>
      <w:r>
        <w:t>inflating: flowers/rose/1757822526_fe30b9b3ca_m.jpg</w:t>
      </w:r>
      <w:r>
        <w:rPr>
          <w:spacing w:val="-118"/>
        </w:rPr>
        <w:t xml:space="preserve"> </w:t>
      </w:r>
      <w:r>
        <w:t>inflating: flowers/rose/1775233884_12ff5a124f.jpg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flowers/rose/17867791274_25bb3f8a41_n.jpg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flowers/rose/17869810353_c0d9902bc3_n.jpg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flowers/rose/17869839663_1445f1efd0_n.jpg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flowers/rose/17869846573_d6c9c39843_n.jpg</w:t>
      </w:r>
      <w:r>
        <w:rPr>
          <w:spacing w:val="-118"/>
        </w:rPr>
        <w:t xml:space="preserve"> </w:t>
      </w: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 flowers/rose/17990320484_93bba345d2_m.jpg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flowers/rose/1801614110_bb9fa46830.jpg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16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199" name="图片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图片 20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6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01" name="图片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图片 2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flowers/rose/2215318403_06eb99176a.jpg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flowers/rose/22325299158_6e32e599f8_m.jpg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flowers/rose/22385375599_1faf334f5d_n.jpg</w:t>
      </w:r>
      <w:r>
        <w:rPr>
          <w:spacing w:val="-118"/>
        </w:rPr>
        <w:t xml:space="preserve"> </w:t>
      </w: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 flowers/rose/2258973326_03c0145f15_n.jpg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flowers/rose/2265390547_2409007cef_n.jpg</w:t>
      </w:r>
      <w:r>
        <w:rPr>
          <w:spacing w:val="1"/>
          <w:w w:val="95"/>
        </w:rPr>
        <w:t xml:space="preserve"> </w:t>
      </w:r>
      <w:r>
        <w:t>inflating: flowers/rose/2265579414_2e00a8f265_n.jpg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4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03" name="组合 20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4" name="组合 20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06" name="图片 20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07" name="矩形 20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08" o:spid="_x0000_s208" coordorigin="140,120" coordsize="11635,16606" style="position:absolute;&#10;margin-left:7.0000005pt;&#10;margin-top:6.0pt;&#10;width:581.75pt;&#10;height:830.3pt;&#10;z-index:-9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09" o:spid="_x0000_s209" style="position:absolute;&#10;left:140;&#10;top:149;&#10;width:11634;&#10;height:16576;" filled="f" stroked="f" strokeweight="1.0pt">
                  <v:imagedata r:id="rId59" o:title="7887884561667396486191"/>
                  <o:lock aspectratio="t"/>
                  <v:stroke color="#000000"/>
                </v:shape>
                <v:rect type="#_x0000_t1" id="矩形 210" o:spid="_x0000_s210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flowers/rose/2273917656_6d6c038283.jpg</w:t>
      </w:r>
      <w:r>
        <w:rPr>
          <w:spacing w:val="1"/>
        </w:rPr>
        <w:t xml:space="preserve"> </w:t>
      </w:r>
      <w:r>
        <w:t>inflating: flowers/rose/229488796_21ac6ee16d_n.jpg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flowers/rose/22982871191_ec61e36939_n.jpg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flowers/rose/23096513535_f41ddfec19_n.jpg</w:t>
      </w:r>
      <w:r>
        <w:rPr>
          <w:spacing w:val="-118"/>
        </w:rPr>
        <w:t xml:space="preserve"> </w:t>
      </w:r>
      <w:r>
        <w:t>inflating: flowers/rose/23232710191_cc57620cd5.jpg</w:t>
      </w:r>
      <w:r>
        <w:rPr>
          <w:spacing w:val="1"/>
        </w:rPr>
        <w:t xml:space="preserve"> </w:t>
      </w:r>
      <w:r>
        <w:t>inflating: flowers/rose/2325232198_751645d0bb_n.jpg</w:t>
      </w:r>
      <w:r>
        <w:rPr>
          <w:spacing w:val="-118"/>
        </w:rPr>
        <w:t xml:space="preserve"> </w:t>
      </w:r>
      <w:r>
        <w:t>inflating: flowers/rose/2331651885_619653a5d3.jpg</w:t>
      </w:r>
      <w:r>
        <w:rPr>
          <w:spacing w:val="1"/>
        </w:rPr>
        <w:t xml:space="preserve"> </w:t>
      </w:r>
      <w:r>
        <w:t>inflating: flowers/rose/2332478138_28f1d586e4_n.jpg</w:t>
      </w:r>
      <w:r>
        <w:rPr>
          <w:spacing w:val="-118"/>
        </w:rPr>
        <w:t xml:space="preserve"> </w:t>
      </w:r>
      <w:r>
        <w:t>inflating: flowers/rose/2347579838_dd6d2aaefc_n.jpg</w:t>
      </w:r>
      <w:r>
        <w:rPr>
          <w:spacing w:val="-118"/>
        </w:rPr>
        <w:t xml:space="preserve"> </w:t>
      </w:r>
      <w:r>
        <w:t>inflating: flowers/rose/23891005905_17ce9e6936.jpg</w:t>
      </w:r>
      <w:r>
        <w:rPr>
          <w:spacing w:val="1"/>
        </w:rPr>
        <w:t xml:space="preserve"> </w:t>
      </w:r>
      <w:r>
        <w:t>inflating: flowers/rose/2392457180_f02dab5c65.jpg</w:t>
      </w:r>
      <w:r>
        <w:rPr>
          <w:spacing w:val="1"/>
        </w:rPr>
        <w:t xml:space="preserve"> </w:t>
      </w:r>
      <w:r>
        <w:t>inflating: flowers/rose/2414954629_3708a1a04d.jpg</w:t>
      </w:r>
      <w:r>
        <w:rPr>
          <w:spacing w:val="1"/>
        </w:rPr>
        <w:t xml:space="preserve"> </w:t>
      </w:r>
      <w:r>
        <w:t>inflating: flowers/rose/2423565102_2f1a00bb1b_n.jpg</w:t>
      </w:r>
      <w:r>
        <w:rPr>
          <w:spacing w:val="-118"/>
        </w:rPr>
        <w:t xml:space="preserve"> </w:t>
      </w:r>
      <w:r>
        <w:t>inflating: flowers/rose/2471103806_87ba53d997_n.jpg</w:t>
      </w:r>
      <w:r>
        <w:rPr>
          <w:spacing w:val="-118"/>
        </w:rPr>
        <w:t xml:space="preserve"> </w:t>
      </w:r>
      <w:r>
        <w:t>inflating: flowers/rose/2491600761_7e9d6776e8_m.jpg</w:t>
      </w:r>
      <w:r>
        <w:rPr>
          <w:spacing w:val="-118"/>
        </w:rPr>
        <w:t xml:space="preserve"> </w:t>
      </w:r>
      <w:r>
        <w:t>inflating: flowers/rose/2501297526_cbd66a3f7e_m.jpg</w:t>
      </w:r>
      <w:r>
        <w:rPr>
          <w:spacing w:val="-118"/>
        </w:rPr>
        <w:t xml:space="preserve"> </w:t>
      </w:r>
      <w:r>
        <w:t>inflating: flowers/rose/2535466143_5823e48b63.jpg</w:t>
      </w:r>
      <w:r>
        <w:rPr>
          <w:spacing w:val="1"/>
        </w:rPr>
        <w:t xml:space="preserve"> </w:t>
      </w:r>
      <w:r>
        <w:t>inflating: flowers/rose/2535466393_6556afeb2f_m.jpg</w:t>
      </w:r>
      <w:r>
        <w:rPr>
          <w:spacing w:val="-118"/>
        </w:rPr>
        <w:t xml:space="preserve"> </w:t>
      </w:r>
      <w:r>
        <w:t>inflating: flowers/rose/2535495431_e6f950443c.jpg</w:t>
      </w:r>
      <w:r>
        <w:rPr>
          <w:spacing w:val="1"/>
        </w:rPr>
        <w:t xml:space="preserve"> </w:t>
      </w:r>
      <w:r>
        <w:t>inflating: flowers/rose/2536282942_b5ca27577e.jpg</w:t>
      </w:r>
      <w:r>
        <w:rPr>
          <w:spacing w:val="1"/>
        </w:rPr>
        <w:t xml:space="preserve"> </w:t>
      </w:r>
      <w:r>
        <w:t>inflating: flowers/rose/2550860627_998a4fc4c1.jpg</w:t>
      </w:r>
      <w:r>
        <w:rPr>
          <w:spacing w:val="1"/>
        </w:rPr>
        <w:t xml:space="preserve"> </w:t>
      </w:r>
      <w:r>
        <w:t>inflating: flowers/rose/2607130050_9c34310004.jpg</w:t>
      </w:r>
      <w:r>
        <w:rPr>
          <w:spacing w:val="1"/>
        </w:rPr>
        <w:t xml:space="preserve"> </w:t>
      </w:r>
      <w:r>
        <w:t>inflating: flowers/rose/2609353769_dc3654f12f.jpg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flowers/rose/26605779860_50872b454a_n.jpg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flowers/rose/26723815164_d03d4d69cb_n.jpg</w:t>
      </w:r>
      <w:r>
        <w:rPr>
          <w:spacing w:val="-118"/>
        </w:rPr>
        <w:t xml:space="preserve"> </w:t>
      </w:r>
      <w:r>
        <w:t>inflating: flowers/rose/2675221506_5286c0595f.jpg</w:t>
      </w:r>
      <w:r>
        <w:rPr>
          <w:spacing w:val="1"/>
        </w:rPr>
        <w:t xml:space="preserve"> </w:t>
      </w:r>
      <w:r>
        <w:t>inflating: flowers/rose/2677417735_a697052d2d_n.jpg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flowers/rose/26811158051_8f264eea6b_n.jpg</w:t>
      </w:r>
      <w:r>
        <w:rPr>
          <w:spacing w:val="-118"/>
        </w:rPr>
        <w:t xml:space="preserve"> </w:t>
      </w:r>
      <w:r>
        <w:t>inflating: flowers/rose/2682566502_967e7eaa2a.jpg</w:t>
      </w:r>
      <w:r>
        <w:rPr>
          <w:spacing w:val="1"/>
        </w:rPr>
        <w:t xml:space="preserve"> </w:t>
      </w:r>
      <w:r>
        <w:t>inflating: flowers/rose/2713683760_d98cd2a05b_m.jpg</w:t>
      </w:r>
      <w:r>
        <w:rPr>
          <w:spacing w:val="-118"/>
        </w:rPr>
        <w:t xml:space="preserve"> </w:t>
      </w:r>
      <w:r>
        <w:t>inflating: flowers/rose/272481307_1eb47ba3e0_n.jpg</w:t>
      </w:r>
      <w:r>
        <w:rPr>
          <w:spacing w:val="1"/>
        </w:rPr>
        <w:t xml:space="preserve"> </w:t>
      </w:r>
      <w:r>
        <w:t>inflating: flowers/rose/2735666555_01d53e74fe.jpg</w:t>
      </w:r>
      <w:r>
        <w:rPr>
          <w:spacing w:val="1"/>
        </w:rPr>
        <w:t xml:space="preserve"> </w:t>
      </w:r>
      <w:r>
        <w:t>inflating: flowers/rose/2756028421_b3d5eea526_n.jpg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flowers/rose/27619697563_228f5c4677_n.jpg</w:t>
      </w:r>
      <w:r>
        <w:rPr>
          <w:spacing w:val="-118"/>
        </w:rPr>
        <w:t xml:space="preserve"> </w:t>
      </w:r>
      <w:r>
        <w:t>inflating: flowers/rose/2777518561_105abc8cfc_n.jpg</w:t>
      </w:r>
      <w:r>
        <w:rPr>
          <w:spacing w:val="-118"/>
        </w:rPr>
        <w:t xml:space="preserve"> </w:t>
      </w:r>
      <w:r>
        <w:t>inflating: flowers/rose/2788276815_8f730bd942.jpg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flowers/rose/28131227642_e279b5768b_n.jpg</w:t>
      </w:r>
      <w:r>
        <w:rPr>
          <w:spacing w:val="-118"/>
        </w:rPr>
        <w:t xml:space="preserve"> </w:t>
      </w:r>
      <w:r>
        <w:t>inflating: flowers/rose/2850381271_d2f9a470b1_n.jpg</w:t>
      </w:r>
      <w:r>
        <w:rPr>
          <w:spacing w:val="-118"/>
        </w:rPr>
        <w:t xml:space="preserve"> </w:t>
      </w:r>
      <w:r>
        <w:t>inflating: flowers/rose/2888138918_402096c7fb.jpg</w:t>
      </w:r>
      <w:r>
        <w:rPr>
          <w:spacing w:val="1"/>
        </w:rPr>
        <w:t xml:space="preserve"> </w:t>
      </w:r>
      <w:r>
        <w:t>inflating: flowers/rose/2949945463_366bc63079_n.jpg</w:t>
      </w:r>
      <w:r>
        <w:rPr>
          <w:spacing w:val="-118"/>
        </w:rPr>
        <w:t xml:space="preserve"> </w:t>
      </w:r>
      <w:r>
        <w:t>inflating: flowers/rose/295257304_de893fc94d.jpg</w:t>
      </w:r>
      <w:r>
        <w:rPr>
          <w:spacing w:val="1"/>
        </w:rPr>
        <w:t xml:space="preserve"> </w:t>
      </w:r>
      <w:r>
        <w:t>inflating: flowers/rose/2960709681_e95940c0f0_n.jpg</w:t>
      </w:r>
      <w:r>
        <w:rPr>
          <w:spacing w:val="-118"/>
        </w:rPr>
        <w:t xml:space="preserve"> </w:t>
      </w:r>
      <w:r>
        <w:t>inflating: flowers/rose/298670754_f25edda891.jpg</w:t>
      </w:r>
      <w:r>
        <w:rPr>
          <w:spacing w:val="1"/>
        </w:rPr>
        <w:t xml:space="preserve"> </w:t>
      </w:r>
      <w:r>
        <w:t>inflating: flowers/rose/3026375835_a20ecdd140_m.jpg</w:t>
      </w:r>
      <w:r>
        <w:rPr>
          <w:spacing w:val="-118"/>
        </w:rPr>
        <w:t xml:space="preserve"> </w:t>
      </w:r>
      <w:r>
        <w:t>inflating: flowers/rose/3045046293_57f6d52065_m.jpg</w:t>
      </w:r>
      <w:r>
        <w:rPr>
          <w:spacing w:val="-118"/>
        </w:rPr>
        <w:t xml:space="preserve"> </w:t>
      </w:r>
      <w:r>
        <w:t>inflating: flowers/rose/3052753519_d087aaeacb_n.jpg</w:t>
      </w:r>
      <w:r>
        <w:rPr>
          <w:spacing w:val="-118"/>
        </w:rPr>
        <w:t xml:space="preserve"> </w:t>
      </w:r>
      <w:r>
        <w:t>inflating: flowers/rose/3065719996_c16ecd5551.jpg</w:t>
      </w:r>
      <w:r>
        <w:rPr>
          <w:spacing w:val="1"/>
        </w:rPr>
        <w:t xml:space="preserve"> </w:t>
      </w:r>
      <w:r>
        <w:t>inflating: flowers/rose/3072908271_08764c732a_m.jpg</w:t>
      </w:r>
      <w:r>
        <w:rPr>
          <w:spacing w:val="-118"/>
        </w:rPr>
        <w:t xml:space="preserve"> </w:t>
      </w:r>
      <w:r>
        <w:t>inflating: flowers/rose/3074406590_91c697c805_n.jpg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flowers/rose/31050510212_73d570592a_n.jpg</w:t>
      </w:r>
      <w:r>
        <w:rPr>
          <w:spacing w:val="-118"/>
        </w:rPr>
        <w:t xml:space="preserve"> </w:t>
      </w:r>
      <w:r>
        <w:t>inflating: flowers/rose/319298955_0c72bd36bf.jpg</w:t>
      </w:r>
      <w:r>
        <w:rPr>
          <w:spacing w:val="1"/>
        </w:rPr>
        <w:t xml:space="preserve"> </w:t>
      </w:r>
      <w:r>
        <w:t>inflating: flowers/rose/323872063_7264e7e018_m.jpg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flowers/rose/32442998706_ba6cacf354_n.jpg</w:t>
      </w:r>
      <w:r>
        <w:rPr>
          <w:spacing w:val="-118"/>
        </w:rPr>
        <w:t xml:space="preserve"> </w:t>
      </w:r>
      <w:r>
        <w:t>inflating: flowers/rose/3253243865_435c1f2c2b_m.jpg</w:t>
      </w:r>
      <w:r>
        <w:rPr>
          <w:spacing w:val="-118"/>
        </w:rPr>
        <w:t xml:space="preserve"> </w:t>
      </w:r>
      <w:r>
        <w:t>inflating: flowers/rose/3264570182_c7ded528ba_m.jpg</w:t>
      </w:r>
      <w:r>
        <w:rPr>
          <w:spacing w:val="-118"/>
        </w:rPr>
        <w:t xml:space="preserve"> </w:t>
      </w:r>
      <w:r>
        <w:t>inflating: flowers/rose/326541992_d542103ca8_n.jpg</w:t>
      </w:r>
      <w:r>
        <w:rPr>
          <w:spacing w:val="1"/>
        </w:rPr>
        <w:t xml:space="preserve"> </w:t>
      </w:r>
      <w:r>
        <w:t>inflating: flowers/rose/3268459296_a7346c6b2c.jpg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flowers/rose/32724693914_282ccc4f92_n.jpg</w:t>
      </w:r>
      <w:r>
        <w:rPr>
          <w:spacing w:val="-118"/>
        </w:rPr>
        <w:t xml:space="preserve"> </w:t>
      </w:r>
      <w:r>
        <w:t>inflating: flowers/rose/3276552939_8c31b22d3e.jpg</w:t>
      </w:r>
      <w:r>
        <w:rPr>
          <w:spacing w:val="1"/>
        </w:rPr>
        <w:t xml:space="preserve"> </w:t>
      </w:r>
      <w:r>
        <w:t>inflating: flowers/rose/3278709893_ba4956a572_n.jpg</w:t>
      </w:r>
      <w:r>
        <w:rPr>
          <w:spacing w:val="-118"/>
        </w:rPr>
        <w:t xml:space="preserve"> </w:t>
      </w:r>
      <w:r>
        <w:t>inflating: flowers/rose/3292434691_392071d702_n.jpg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flowers/rose/33184832190_e5411d91a4_n.jpg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flowers/rose/33185001420_dc8f571c4f_n.jpg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flowers/rose/33411423082_8150d9254e_n.jpg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flowers/rose/33568244695_7ec846bcc6_n.jpg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flowers/rose/33568345265_e4f7d0fe45_n.jpg</w:t>
      </w:r>
    </w:p>
    <w:p>
      <w:pPr>
        <w:pStyle w:val="15"/>
        <w:spacing w:line="226" w:lineRule="auto"/>
        <w:ind w:right="4953"/>
      </w:pPr>
      <w:r>
        <w:t>inflating:</w:t>
      </w:r>
      <w:r>
        <w:rPr>
          <w:spacing w:val="-30"/>
        </w:rPr>
        <w:t xml:space="preserve"> </w:t>
      </w:r>
      <w:r>
        <w:t>flowers/rose/3407482427_49d5c75291_m.jpg</w:t>
      </w:r>
      <w:r>
        <w:rPr>
          <w:spacing w:val="-117"/>
        </w:rPr>
        <w:t xml:space="preserve"> </w:t>
      </w: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2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34"/>
          <w:w w:val="95"/>
        </w:rPr>
        <w:t xml:space="preserve"> </w:t>
      </w:r>
      <w:r>
        <w:rPr>
          <w:w w:val="95"/>
        </w:rPr>
        <w:t>flowers/rose/3465443774_6b0c75a3b1_n.jpg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974"/>
      </w:pPr>
      <w:r>
        <w:rPr>
          <w:lang w:val="en-GB" w:eastAsia="en-GB"/>
        </w:rPr>
        <w:drawing>
          <wp:anchor distT="0" distB="0" distL="0" distR="0" simplePos="0" relativeHeight="168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11" name="图片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图片 21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69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13" name="图片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图片 21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flowers/rose/3475572132_01ae28e834_n.jpg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flowers/rose/3494252600_29f26e3ff0_n.jpg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flowers/rose/3500121696_5b6a69effb_n.jpg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flowers/rose/3526860692_4c551191b1_m.jpg</w:t>
      </w:r>
      <w:r>
        <w:rPr>
          <w:spacing w:val="1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 flowers/rose/3550491463_3eb092054c_m.jpg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flowers/rose/3554620445_082dd0bec4_n.jpg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flowers/rose/3556123230_936bf084a5_n.jpg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flowers/rose/3576488381_611f3446e0_n.jpg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flowers/rose/3621011057_0d03bd171b_n.jpg</w:t>
      </w:r>
      <w:r>
        <w:rPr>
          <w:spacing w:val="1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 flowers/rose/3634244527_e72c47842c_n.jpg</w:t>
      </w:r>
      <w:r>
        <w:rPr>
          <w:spacing w:val="1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 flowers/rose/3655527028_0fab2b547d_n.jpg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flowers/rose/3661675690_ed2d05fa5f_n.jpg</w:t>
      </w:r>
      <w:r>
        <w:rPr>
          <w:spacing w:val="1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 flowers/rose/3667366832_7a8017c528_n.jpg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flowers/rose/3697780051_83e50a6dd1_m.jpg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flowers/rose/3705716290_cb7d803130_n.jpg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flowers/rose/3742155164_14b557a51c_n.jpg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flowers/rose/3742168238_d961937e68_n.jpg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flowers/rose/3751835302_d5a03f55e8_n.jpg</w:t>
      </w:r>
      <w:r>
        <w:rPr>
          <w:spacing w:val="1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 flowers/rose/3871586333_5a708d5cf4_n.jpg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flowers/rose/3872230296_6c477309f3_n.jpg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flowers/rose/3873271620_1d9d314f01_n.jpg</w:t>
      </w:r>
      <w:r>
        <w:rPr>
          <w:spacing w:val="1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 flowers/rose/3903276582_fe05bf84c7_n.jpg</w:t>
      </w:r>
      <w:r>
        <w:rPr>
          <w:spacing w:val="1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 flowers/rose/3948347096_42261f047a_m.jpg</w:t>
      </w:r>
      <w:r>
        <w:rPr>
          <w:spacing w:val="1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 flowers/rose/3971662839_5cb2963b20_n.jpg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flowers/rose/3997609936_8db20b7141_n.jpg</w:t>
      </w:r>
      <w:r>
        <w:rPr>
          <w:spacing w:val="1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 flowers/rose/4242976586_607a8f9843_n.jpg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 flowers/rose/4267024012_295e7141a3_n.jpg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flowers/rose/4279989256_9a48c0d194_n.jpg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 flowers/rose/4325834819_ab56661dcc_m.jpg</w:t>
      </w:r>
      <w:r>
        <w:rPr>
          <w:spacing w:val="1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 flowers/rose/4360743371_6238b36d8c_m.jpg</w:t>
      </w:r>
      <w:r>
        <w:rPr>
          <w:spacing w:val="1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 flowers/rose/4504731519_9a260b6607_n.jpg</w:t>
      </w:r>
      <w:r>
        <w:rPr>
          <w:spacing w:val="1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 flowers/rose/4553266758_09d4dbdac9_n.jpg</w:t>
      </w:r>
      <w:r>
        <w:rPr>
          <w:spacing w:val="1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 flowers/rose/4588034197_e300b0872a_n.jpg</w:t>
      </w:r>
      <w:r>
        <w:rPr>
          <w:spacing w:val="1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 flowers/rose/4608559939_3487bf3b62_n.jpg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90"/>
          <w:w w:val="90"/>
        </w:rPr>
        <w:t xml:space="preserve"> </w:t>
      </w:r>
      <w:r>
        <w:rPr>
          <w:w w:val="90"/>
        </w:rPr>
        <w:t>flowers/rose/4609166128_b7ed49b40b_m.jpg</w:t>
      </w:r>
    </w:p>
    <w:p>
      <w:pPr>
        <w:pStyle w:val="15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flowers/rose/4609168052_3d4e1d3804_n.jpg</w:t>
      </w:r>
    </w:p>
    <w:p>
      <w:pPr>
        <w:pStyle w:val="15"/>
        <w:spacing w:line="226" w:lineRule="auto"/>
        <w:ind w:right="4960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flowers/rose/4612766755_7d3f047db0_n.jpg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flowers/rose/4612833069_8e48b47aa4_n.jpg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98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5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15" name="组合 2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6" name="组合 21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18" name="图片 2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19" name="矩形 21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0" o:spid="_x0000_s220" coordorigin="140,120" coordsize="11635,16606" style="position:absolute;&#10;margin-left:7.0000005pt;&#10;margin-top:6.0pt;&#10;width:581.75pt;&#10;height:830.3pt;&#10;z-index:-8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21" o:spid="_x0000_s221" style="position:absolute;&#10;left:140;&#10;top:149;&#10;width:11634;&#10;height:16576;" filled="f" stroked="f" strokeweight="1.0pt">
                  <v:imagedata r:id="rId63" o:title="321969441667396486242"/>
                  <o:lock aspectratio="t"/>
                  <v:stroke color="#000000"/>
                </v:shape>
                <v:rect type="#_x0000_t1" id="矩形 222" o:spid="_x0000_s222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flowers/rose/4625089819_55c45a189c.jpg</w:t>
      </w:r>
      <w:r>
        <w:rPr>
          <w:spacing w:val="1"/>
        </w:rPr>
        <w:t xml:space="preserve"> </w:t>
      </w:r>
      <w:r>
        <w:t>inflating: flowers/rose/4644336779_acd973528c.jpg</w:t>
      </w:r>
      <w:r>
        <w:rPr>
          <w:spacing w:val="1"/>
        </w:rPr>
        <w:t xml:space="preserve"> </w:t>
      </w:r>
      <w:r>
        <w:t>inflating: flowers/rose/4648680921_80dfc4f12a.jpg</w:t>
      </w:r>
      <w:r>
        <w:rPr>
          <w:spacing w:val="1"/>
        </w:rPr>
        <w:t xml:space="preserve"> </w:t>
      </w:r>
      <w:r>
        <w:t>inflating: flowers/rose/4654893119_45d232016b.jpg</w:t>
      </w:r>
      <w:r>
        <w:rPr>
          <w:spacing w:val="1"/>
        </w:rPr>
        <w:t xml:space="preserve"> </w:t>
      </w:r>
      <w:r>
        <w:t>inflating: flowers/rose/466486216_ab13b55763.jpg</w:t>
      </w:r>
      <w:r>
        <w:rPr>
          <w:spacing w:val="1"/>
        </w:rPr>
        <w:t xml:space="preserve"> </w:t>
      </w:r>
      <w:r>
        <w:rPr>
          <w:w w:val="95"/>
        </w:rPr>
        <w:t>inflating: flowers/rose/4675532860_890504a4a3_m.jpg</w:t>
      </w:r>
      <w:r>
        <w:rPr>
          <w:spacing w:val="1"/>
          <w:w w:val="95"/>
        </w:rPr>
        <w:t xml:space="preserve"> </w:t>
      </w:r>
      <w:r>
        <w:t>inflating: flowers/rose/4684127262_6c3346188d.jpg</w:t>
      </w:r>
      <w:r>
        <w:rPr>
          <w:spacing w:val="1"/>
        </w:rPr>
        <w:t xml:space="preserve"> </w:t>
      </w:r>
      <w:r>
        <w:rPr>
          <w:w w:val="95"/>
        </w:rPr>
        <w:t>inflating: flowers/rose/4694341873_65fe187a4e_n.jpg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flowers/rose/4702438868_278b9cf41c_n.jpg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flowers/rose/4703837996_d3c1df77cc_n.jpg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flowers/rose/4713531680_1110a2fa07_n.jpg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flowers/rose/4713533500_fcc295de70_n.jpg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flowers/rose/4735314389_94fe1b2a9f_n.jpg</w:t>
      </w:r>
      <w:r>
        <w:rPr>
          <w:spacing w:val="1"/>
          <w:w w:val="95"/>
        </w:rPr>
        <w:t xml:space="preserve"> </w:t>
      </w:r>
      <w:r>
        <w:t>inflating: flowers/rose/4754734410_94d98463a5.jpg</w:t>
      </w:r>
      <w:r>
        <w:rPr>
          <w:spacing w:val="1"/>
        </w:rPr>
        <w:t xml:space="preserve"> </w:t>
      </w:r>
      <w:r>
        <w:t>inflating: flowers/rose/475936554_a2b38aaa8e.jpg</w:t>
      </w:r>
      <w:r>
        <w:rPr>
          <w:spacing w:val="1"/>
        </w:rPr>
        <w:t xml:space="preserve"> </w:t>
      </w:r>
      <w:r>
        <w:t>inflating: flowers/rose/475947979_554062a608_m.jpg</w:t>
      </w:r>
      <w:r>
        <w:rPr>
          <w:spacing w:val="-118"/>
        </w:rPr>
        <w:t xml:space="preserve"> </w:t>
      </w:r>
      <w:r>
        <w:rPr>
          <w:w w:val="95"/>
        </w:rPr>
        <w:t>inflating: flowers/rose/4764674741_82b8f93359_n.jpg</w:t>
      </w:r>
      <w:r>
        <w:rPr>
          <w:spacing w:val="1"/>
          <w:w w:val="95"/>
        </w:rPr>
        <w:t xml:space="preserve"> </w:t>
      </w:r>
      <w:r>
        <w:t>inflating: flowers/rose/4765063233_f64440c20b.jpg</w:t>
      </w:r>
      <w:r>
        <w:rPr>
          <w:spacing w:val="1"/>
        </w:rPr>
        <w:t xml:space="preserve"> </w:t>
      </w:r>
      <w:r>
        <w:rPr>
          <w:w w:val="95"/>
        </w:rPr>
        <w:t>inflating: flowers/rose/4797595918_79887b1229_n.jpg</w:t>
      </w:r>
      <w:r>
        <w:rPr>
          <w:spacing w:val="1"/>
          <w:w w:val="95"/>
        </w:rPr>
        <w:t xml:space="preserve"> </w:t>
      </w:r>
      <w:r>
        <w:t>inflating: flowers/rose/4809566219_88f9a1aea3.jpg</w:t>
      </w:r>
      <w:r>
        <w:rPr>
          <w:spacing w:val="1"/>
        </w:rPr>
        <w:t xml:space="preserve"> </w:t>
      </w:r>
      <w:r>
        <w:t>inflating: flowers/rose/483444865_65962cea07_m.jpg</w:t>
      </w:r>
      <w:r>
        <w:rPr>
          <w:spacing w:val="-118"/>
        </w:rPr>
        <w:t xml:space="preserve"> </w:t>
      </w:r>
      <w:r>
        <w:rPr>
          <w:w w:val="95"/>
        </w:rPr>
        <w:t>inflating: flowers/rose/4860145119_b1c3cbaa4e_n.jpg</w:t>
      </w:r>
      <w:r>
        <w:rPr>
          <w:spacing w:val="1"/>
          <w:w w:val="95"/>
        </w:rPr>
        <w:t xml:space="preserve"> </w:t>
      </w:r>
      <w:r>
        <w:t>inflating: flowers/rose/488849503_63a290a8c2_m.jpg</w:t>
      </w:r>
      <w:r>
        <w:rPr>
          <w:spacing w:val="-118"/>
        </w:rPr>
        <w:t xml:space="preserve"> </w:t>
      </w:r>
      <w:r>
        <w:rPr>
          <w:w w:val="95"/>
        </w:rPr>
        <w:t>inflating: flowers/rose/4900231976_f8ced2b42a_n.jpg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flowers/rose/4910094611_8c7170fc95_n.jpg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flowers/rose/4918137796_21f0922b0c_n.jpg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flowers/rose/4921988677_e2eb0c9a24_m.jpg</w:t>
      </w:r>
      <w:r>
        <w:rPr>
          <w:spacing w:val="1"/>
          <w:w w:val="95"/>
        </w:rPr>
        <w:t xml:space="preserve"> </w:t>
      </w:r>
      <w:r>
        <w:t>inflating: flowers/rose/494803274_f84f21d53a.jpg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flowers/rose/4951581805_b049304f1b_n.jpg</w:t>
      </w:r>
      <w:r>
        <w:rPr>
          <w:spacing w:val="-118"/>
        </w:rPr>
        <w:t xml:space="preserve"> </w:t>
      </w:r>
      <w:r>
        <w:t>inflating: flowers/rose/4979895172_ca06eba616.jpg</w:t>
      </w:r>
      <w:r>
        <w:rPr>
          <w:spacing w:val="1"/>
        </w:rPr>
        <w:t xml:space="preserve"> </w:t>
      </w:r>
      <w:r>
        <w:rPr>
          <w:w w:val="95"/>
        </w:rPr>
        <w:t>inflating: flowers/rose/4998708839_c53ee536a8_n.jpg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flowers/rose/5001843267_ccc0aa7d4d_n.jpg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flowers/rose/5001843683_ac3e5f2c87_n.jpg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flowers/rose/5001844187_0a77b2eed6_n.jpg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flowers/rose/5001844777_d9e1968119_n.jpg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flowers/rose/5001845055_69f04d9779_n.jpg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flowers/rose/5001845289_e5740889b0_n.jpg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flowers/rose/5001846301_9380fbe900_n.jpg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flowers/rose/5001846495_56068de2da_n.jpg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flowers/rose/5001846725_7bb1b9fedf_n.jpg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flowers/rose/5001846963_595da3a5a3_n.jpg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flowers/rose/5001847255_34ff6146ec_n.jpg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flowers/rose/5001847439_83e02981e8_n.jpg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flowers/rose/5001847693_77a9fb4f3c_n.jpg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flowers/rose/5001848135_63300a26a8_n.jpg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flowers/rose/5001848317_b33d17ab7a_n.jpg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flowers/rose/5001850247_33681cc95c_n.jpg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flowers/rose/5001850817_abffea40c9_n.jpg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flowers/rose/5001852101_877cb2ae9b_n.jpg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flowers/rose/5001852517_6a8713ffe2_n.jpg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flowers/rose/5001853739_e293f7b268_n.jpg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flowers/rose/5001853887_0623dd2111_n.jpg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flowers/rose/5001854143_d868390640_n.jpg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flowers/rose/5001854803_cb87747d4a_n.jpg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flowers/rose/5001855107_71351ce785_n.jpg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flowers/rose/5001855689_e07486c44d_n.jpg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flowers/rose/5001856089_4cf8e9c818_n.jpg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flowers/rose/5001856549_7e0a640488_n.jpg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flowers/rose/5001857501_f8b1e3e987_n.jpg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flowers/rose/5001857777_440e725f2f_n.jpg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flowers/rose/5001858821_731d128f20_n.jpg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flowers/rose/5002446424_b86e3c646f_n.jpg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flowers/rose/5002446614_bb2a5b4bc1_n.jpg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flowers/rose/5002446908_150a969334_n.jpg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flowers/rose/5002447434_9b06760f63_n.jpg</w:t>
      </w:r>
    </w:p>
    <w:p>
      <w:pPr>
        <w:pStyle w:val="15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flowers/rose/5002447916_8a7b7b689a_n.jpg</w:t>
      </w:r>
    </w:p>
    <w:p>
      <w:pPr>
        <w:pStyle w:val="15"/>
        <w:spacing w:line="226" w:lineRule="auto"/>
        <w:ind w:right="4961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flowers/rose/5002448396_7ca4d44086_n.jpg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flowers/rose/5002452576_f61a48b2e3_n.jpg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985"/>
      </w:pPr>
      <w:r>
        <w:rPr>
          <w:lang w:val="en-GB" w:eastAsia="en-GB"/>
        </w:rPr>
        <w:drawing>
          <wp:anchor distT="0" distB="0" distL="0" distR="0" simplePos="0" relativeHeight="170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23" name="图片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图片 22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71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25" name="图片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图片 22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flowers/rose/5002452834_167883dbcf_n.jpg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flowers/rose/5002453148_5a7bbcce64_n.jpg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flowers/rose/5002453464_ab2bcb3829_n.jpg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flowers/rose/5002453814_cf37b62acd_n.jpg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flowers/rose/5002454522_300a419273_n.jpg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flowers/rose/5002455332_9de0b1e85f_n.jpg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flowers/rose/5002455602_4286b34dde_n.jpg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flowers/rose/5002456302_e3d2600c17_n.jpg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flowers/rose/5002456992_4da0df247a_n.jpg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flowers/rose/5002457330_b77672da1c_n.jpg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flowers/rose/5002458392_f465ed905e_n.jpg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flowers/rose/5002458616_b1719ccc40_n.jpg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flowers/rose/5002459442_81825061e9_n.jpg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flowers/rose/5002460330_7286e80967_n.jpg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flowers/rose/5002460856_c44a02442f_n.jpg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flowers/rose/5002461124_dc5988bbc9_n.jpg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flowers/rose/5002462640_5bf92142bf_n.jpg</w:t>
      </w:r>
      <w:r>
        <w:rPr>
          <w:spacing w:val="1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 flowers/rose/5060519573_c628547e20_n.jpg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flowers/rose/5060536705_b370a5c543_n.jpg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flowers/rose/5061135742_2870a7b691_n.jpg</w:t>
      </w:r>
      <w:r>
        <w:rPr>
          <w:spacing w:val="1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 flowers/rose/5086249859_d066b37b8a_m.jpg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flowers/rose/5088766459_f81f50e57d_n.jpg</w:t>
      </w:r>
      <w:r>
        <w:rPr>
          <w:spacing w:val="1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 flowers/rose/5156037859_1673720a11_m.jpg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 flowers/rose/5181899042_0a6ffe0c8a_n.jpg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flowers/rose/5182167964_9d1a0be0b8_n.jpg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 flowers/rose/5206847130_ee4bf0e4de_n.jpg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flowers/rose/5212877807_a3ddf06a7c_n.jpg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flowers/rose/5212885371_fe27c406a2_n.jpg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flowers/rose/5223191368_01aedb6547_n.jpg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flowers/rose/5231103167_a03280e9f6_n.jpg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flowers/rose/5234278003_d827fcd73b_m.jpg</w:t>
      </w:r>
      <w:r>
        <w:rPr>
          <w:spacing w:val="1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 flowers/rose/5249566718_6109630c83_m.jpg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flowers/rose/5273722065_c85d8543c2_m.jpg</w:t>
      </w:r>
      <w:r>
        <w:rPr>
          <w:spacing w:val="1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 flowers/rose/5292988046_a10f4b0365_n.jpg</w:t>
      </w:r>
      <w:r>
        <w:rPr>
          <w:spacing w:val="1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 flowers/rose/5333437251_ce0aa6925d_n.jpg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flowers/rose/5335930735_f396f37a81_n.jpg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flowers/rose/5335931029_74c01d3c35_n.jpg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flowers/rose/5335931263_18edb092b0_n.jpg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flowers/rose/5335935585_e4a8435aab_n.jpg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flowers/rose/5335935851_53634d6aed_n.jpg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flowers/rose/5335936115_0292d0beef_n.jpg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flowers/rose/5335936311_390e8ed5d9_n.jpg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flowers/rose/5335937199_2c83d46a57_n.jpg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flowers/rose/5335937417_74a03b52ec_n.jpg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flowers/rose/5335944093_a00b28c4ff_n.jpg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flowers/rose/5335944839_a3b6168534_n.jpg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flowers/rose/5335945309_852d018a27_n.jpg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flowers/rose/5335945781_e45852fa49_n.jpg</w:t>
      </w:r>
    </w:p>
    <w:p>
      <w:pPr>
        <w:pStyle w:val="15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flowers/rose/5335946155_be70e11cf2_n.jpg</w:t>
      </w:r>
    </w:p>
    <w:p>
      <w:pPr>
        <w:pStyle w:val="15"/>
        <w:spacing w:line="226" w:lineRule="auto"/>
        <w:ind w:right="4961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flowers/rose/5335946401_f49bfbe3f9_n.jpg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flowers/rose/5336551618_16d4eea9c4_n.jpg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985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6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27" name="组合 22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8" name="组合 22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30" name="图片 230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31" name="矩形 23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2" o:spid="_x0000_s232" coordorigin="140,120" coordsize="11635,16606" style="position:absolute;&#10;margin-left:7.0000005pt;&#10;margin-top:6.0pt;&#10;width:581.75pt;&#10;height:830.3pt;&#10;z-index:-8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33" o:spid="_x0000_s233" style="position:absolute;&#10;left:140;&#10;top:149;&#10;width:11634;&#10;height:16576;" filled="f" stroked="f" strokeweight="1.0pt">
                  <v:imagedata r:id="rId67" o:title="6613319491667396486295"/>
                  <o:lock aspectratio="t"/>
                  <v:stroke color="#000000"/>
                </v:shape>
                <v:rect type="#_x0000_t1" id="矩形 234" o:spid="_x0000_s23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 xml:space="preserve">inflating: </w:t>
      </w:r>
      <w:r>
        <w:rPr>
          <w:spacing w:val="-1"/>
        </w:rPr>
        <w:t>flowers/rose/5336555402_4f6f03f5a5_n.jpg</w:t>
      </w:r>
      <w:r>
        <w:rPr>
          <w:spacing w:val="-118"/>
        </w:rPr>
        <w:t xml:space="preserve"> </w:t>
      </w:r>
      <w:r>
        <w:rPr>
          <w:w w:val="95"/>
        </w:rPr>
        <w:t>inflating: flowers/rose/5336558870_22d0a6a318_n.jpg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flowers/rose/5336559428_71e8b58ab5_n.jpg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flowers/rose/5336560370_f994cb35a1_n.jpg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flowers/rose/5336561772_61a0ca4b22_n.jpg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flowers/rose/5336562212_d014ddf9ca_n.jpg</w:t>
      </w:r>
      <w:r>
        <w:rPr>
          <w:spacing w:val="-118"/>
        </w:rPr>
        <w:t xml:space="preserve"> </w:t>
      </w:r>
      <w:r>
        <w:rPr>
          <w:w w:val="95"/>
        </w:rPr>
        <w:t>inflating: flowers/rose/5336562502_d697a3f0b2_n.jpg</w:t>
      </w:r>
      <w:r>
        <w:rPr>
          <w:spacing w:val="1"/>
          <w:w w:val="95"/>
        </w:rPr>
        <w:t xml:space="preserve"> </w:t>
      </w:r>
      <w:r>
        <w:t>inflating: flowers/rose/534228982_4afbcece9b_m.jpg</w:t>
      </w:r>
      <w:r>
        <w:rPr>
          <w:spacing w:val="-118"/>
        </w:rPr>
        <w:t xml:space="preserve"> </w:t>
      </w:r>
      <w:r>
        <w:rPr>
          <w:w w:val="95"/>
        </w:rPr>
        <w:t>inflating: flowers/rose/5349248481_6445341842_n.jpg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flowers/rose/5349248997_4b23a7344d_n.jpg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flowers/rose/5349249357_d4c0523f7e_n.jpg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flowers/rose/5349249547_5cde2db97c_n.jpg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flowers/rose/5349249729_be6b2cac86_n.jpg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flowers/rose/5349249933_f02c8ea7de_n.jpg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flowers/rose/5349250145_960c51d4fc_n.jpg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flowers/rose/5349250331_05501d6557_n.jpg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flowers/rose/5349251139_92539c279a_n.jpg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flowers/rose/5349254467_388ff94f8b_n.jpg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flowers/rose/5349859602_1ab3356c64_n.jpg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flowers/rose/5349860036_389d912fb7_n.jpg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flowers/rose/5349861432_96137002c4_n.jpg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flowers/rose/5349861636_4101a36923_n.jpg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flowers/rose/5349865018_99cd7f985a_n.jpg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flowers/rose/5349865556_e3263fbdc0_n.jpg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flowers/rose/5360769702_ec28c53b9e_n.jpg</w:t>
      </w:r>
      <w:r>
        <w:rPr>
          <w:spacing w:val="1"/>
          <w:w w:val="95"/>
        </w:rPr>
        <w:t xml:space="preserve"> </w:t>
      </w:r>
      <w:r>
        <w:t>inflating: flowers/rose/537207677_f96a0507bb.jpg</w:t>
      </w:r>
      <w:r>
        <w:rPr>
          <w:spacing w:val="1"/>
        </w:rPr>
        <w:t xml:space="preserve"> </w:t>
      </w:r>
      <w:r>
        <w:t>inflating: flowers/rose/537625768_791e973b40.jpg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3"/>
          <w:w w:val="95"/>
        </w:rPr>
        <w:t xml:space="preserve"> </w:t>
      </w:r>
      <w:r>
        <w:rPr>
          <w:w w:val="95"/>
        </w:rPr>
        <w:t>flowers/rose/5398569540_7d134c42cb_n.jpg</w:t>
      </w:r>
      <w:r>
        <w:rPr>
          <w:spacing w:val="1"/>
          <w:w w:val="95"/>
        </w:rPr>
        <w:t xml:space="preserve"> </w:t>
      </w:r>
      <w:r>
        <w:t>inflating: flowers/rose/5398974188_799753449c.jpg</w:t>
      </w:r>
      <w:r>
        <w:rPr>
          <w:spacing w:val="1"/>
        </w:rPr>
        <w:t xml:space="preserve"> </w:t>
      </w:r>
      <w:r>
        <w:rPr>
          <w:w w:val="95"/>
        </w:rPr>
        <w:t>inflating: flowers/rose/5402157745_a384f0583d_n.jpg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flowers/rose/5415173021_ec34517d84_n.jpg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flowers/rose/5415782938_6ce6e4a90d_n.jpg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flowers/rose/5415783734_b002ebce24_n.jpg</w:t>
      </w:r>
      <w:r>
        <w:rPr>
          <w:spacing w:val="1"/>
          <w:w w:val="95"/>
        </w:rPr>
        <w:t xml:space="preserve"> </w:t>
      </w:r>
      <w:r>
        <w:t>inflating: flowers/rose/5419629292_2f06e4b295.jpg</w:t>
      </w:r>
      <w:r>
        <w:rPr>
          <w:spacing w:val="1"/>
        </w:rPr>
        <w:t xml:space="preserve"> </w:t>
      </w:r>
      <w:r>
        <w:rPr>
          <w:w w:val="95"/>
        </w:rPr>
        <w:t>inflating: flowers/rose/5487945052_bcb8e9fc8b_m.jpg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flowers/rose/5492988531_574cdc2bf0_n.jpg</w:t>
      </w:r>
      <w:r>
        <w:rPr>
          <w:spacing w:val="1"/>
          <w:w w:val="95"/>
        </w:rPr>
        <w:t xml:space="preserve"> </w:t>
      </w:r>
      <w:r>
        <w:t>inflating: flowers/rose/5497730366_44d758d8f5.jpg</w:t>
      </w:r>
      <w:r>
        <w:rPr>
          <w:spacing w:val="1"/>
        </w:rPr>
        <w:t xml:space="preserve"> </w:t>
      </w:r>
      <w:r>
        <w:rPr>
          <w:w w:val="95"/>
        </w:rPr>
        <w:t>inflating: flowers/rose/5502949025_96d11a17ff_n.jpg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flowers/rose/5526964611_76ef13025c_n.jpg</w:t>
      </w:r>
      <w:r>
        <w:rPr>
          <w:spacing w:val="1"/>
          <w:w w:val="90"/>
        </w:rPr>
        <w:t xml:space="preserve"> </w:t>
      </w:r>
      <w:r>
        <w:t>inflating: flowers/rose/5529341024_0c35f2657d.jpg</w:t>
      </w:r>
      <w:r>
        <w:rPr>
          <w:spacing w:val="1"/>
        </w:rPr>
        <w:t xml:space="preserve"> </w:t>
      </w:r>
      <w:r>
        <w:rPr>
          <w:w w:val="95"/>
        </w:rPr>
        <w:t>inflating: flowers/rose/5537794501_a0767743fd_n.jpg</w:t>
      </w:r>
      <w:r>
        <w:rPr>
          <w:spacing w:val="1"/>
          <w:w w:val="95"/>
        </w:rPr>
        <w:t xml:space="preserve"> </w:t>
      </w:r>
      <w:r>
        <w:t>inflating: flowers/rose/5570018782_c56bee942f.jpg</w:t>
      </w:r>
      <w:r>
        <w:rPr>
          <w:spacing w:val="1"/>
        </w:rPr>
        <w:t xml:space="preserve"> </w:t>
      </w:r>
      <w:r>
        <w:rPr>
          <w:w w:val="95"/>
        </w:rPr>
        <w:t>inflating: flowers/rose/5578760521_e54aca6bed_n.jpg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flowers/rose/5578766623_542c91dfaa_n.jpg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flowers/rose/5602220566_5cdde8fa6c_n.jpg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flowers/rose/5628552852_60bbe8d9b0_n.jpg</w:t>
      </w:r>
      <w:r>
        <w:rPr>
          <w:spacing w:val="1"/>
          <w:w w:val="95"/>
        </w:rPr>
        <w:t xml:space="preserve"> </w:t>
      </w:r>
      <w:r>
        <w:t>inflating: flowers/rose/563847503_89e9756c80.jpg</w:t>
      </w:r>
      <w:r>
        <w:rPr>
          <w:spacing w:val="1"/>
        </w:rPr>
        <w:t xml:space="preserve"> </w:t>
      </w:r>
      <w:r>
        <w:t>inflating: flowers/rose/568715474_bdb64ccc32.jpg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flowers/rose/5693486585_cf64d87519_n.jpg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flowers/rose/5693489465_2d0b2e4eb2_n.jpg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flowers/rose/5693492187_dc46424be3_n.jpg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flowers/rose/5693495337_0e42b4d9f0_n.jpg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flowers/rose/5693502877_41c11295b6_n.jpg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flowers/rose/5694071486_90c2b1aee5_n.jpg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flowers/rose/5694090698_1f0c218250_n.jpg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flowers/rose/5717319579_190e85c7d1_m.jpg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flowers/rose/5721768347_2ec4d2247b_n.jpg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flowers/rose/5731750490_ba3325b7ee_n.jpg</w:t>
      </w:r>
      <w:r>
        <w:rPr>
          <w:spacing w:val="1"/>
          <w:w w:val="95"/>
        </w:rPr>
        <w:t xml:space="preserve"> </w:t>
      </w:r>
      <w:r>
        <w:t>inflating: flowers/rose/5736328472_8f25e6f6e7.jpg</w:t>
      </w:r>
      <w:r>
        <w:rPr>
          <w:spacing w:val="1"/>
        </w:rPr>
        <w:t xml:space="preserve"> </w:t>
      </w:r>
      <w:r>
        <w:t>inflating: flowers/rose/5777669976_a205f61e5b.jpg</w:t>
      </w:r>
      <w:r>
        <w:rPr>
          <w:spacing w:val="1"/>
        </w:rPr>
        <w:t xml:space="preserve"> </w:t>
      </w:r>
      <w:r>
        <w:t>inflating: flowers/rose/5799616059_0ffda02e54.jpg</w:t>
      </w:r>
      <w:r>
        <w:rPr>
          <w:spacing w:val="1"/>
        </w:rPr>
        <w:t xml:space="preserve"> </w:t>
      </w:r>
      <w:r>
        <w:rPr>
          <w:w w:val="95"/>
        </w:rPr>
        <w:t>inflating: flowers/rose/5835539224_75967fc400_m.jpg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flowers/rose/5863698305_04a4277401_n.jpg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flowers/rose/5897035797_e67bf68124_n.jpg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flowers/rose/5960270643_1b8a94822e_m.jpg</w:t>
      </w:r>
    </w:p>
    <w:p>
      <w:pPr>
        <w:pStyle w:val="15"/>
        <w:spacing w:line="171" w:lineRule="exact"/>
      </w:pPr>
      <w:r>
        <w:rPr>
          <w:w w:val="90"/>
        </w:rPr>
        <w:t>inflating:</w:t>
      </w:r>
      <w:r>
        <w:rPr>
          <w:spacing w:val="262"/>
        </w:rPr>
        <w:t xml:space="preserve"> </w:t>
      </w:r>
      <w:r>
        <w:rPr>
          <w:w w:val="90"/>
        </w:rPr>
        <w:t>flowers/rose/5961803532_9368212949_m.jpg</w:t>
      </w:r>
    </w:p>
    <w:p>
      <w:pPr>
        <w:pStyle w:val="15"/>
        <w:spacing w:line="226" w:lineRule="auto"/>
        <w:ind w:right="4717"/>
      </w:pPr>
      <w:r>
        <w:t>inflating: flowers/rose/5979193298_639e877248.jpg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flowers/rose/5990626258_697f007308_n.jpg</w:t>
      </w:r>
      <w:r>
        <w:rPr>
          <w:spacing w:val="1"/>
          <w:w w:val="90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flowers/rose/6111589202_8b9555364c_m.jpg</w:t>
      </w:r>
      <w:r>
        <w:rPr>
          <w:spacing w:val="1"/>
          <w:w w:val="90"/>
        </w:rPr>
        <w:t xml:space="preserve"> </w:t>
      </w:r>
      <w:r>
        <w:rPr>
          <w:spacing w:val="-3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flowers/rose/6125332325_b768e08bd9_n.jpg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5163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7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35" name="组合 23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6" name="组合 23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38" name="图片 23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39" name="矩形 23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0" o:spid="_x0000_s240" coordorigin="140,120" coordsize="11635,16606" style="position:absolute;&#10;margin-left:7.0000005pt;&#10;margin-top:6.0pt;&#10;width:581.75pt;&#10;height:830.3pt;&#10;z-index:-8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41" o:spid="_x0000_s241" style="position:absolute;&#10;left:140;&#10;top:149;&#10;width:11634;&#10;height:16576;" filled="f" stroked="f" strokeweight="1.0pt">
                  <v:imagedata r:id="rId69" o:title="6617484621667396486328"/>
                  <o:lock aspectratio="t"/>
                  <v:stroke color="#000000"/>
                </v:shape>
                <v:rect type="#_x0000_t1" id="矩形 242" o:spid="_x0000_s242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flowers/rose/6163179241_f093f45d95_n.jpg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flowers/rose/6209630964_e8de48fe04_m.jpg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flowers/rose/6231418894_7946a7712b_n.jpg</w:t>
      </w:r>
      <w:r>
        <w:rPr>
          <w:spacing w:val="1"/>
          <w:w w:val="90"/>
        </w:rPr>
        <w:t xml:space="preserve"> </w:t>
      </w:r>
      <w:r>
        <w:t>inflating: flowers/rose/6241886381_cc722785af.jpg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flowers/rose/6255593451_b8a3aa8f7a_m.jpg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flowers/rose/6280787884_141cd7b382_n.jpg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flowers/rose/6309548569_932fee8313_m.jpg</w:t>
      </w:r>
      <w:r>
        <w:rPr>
          <w:spacing w:val="1"/>
          <w:w w:val="90"/>
        </w:rPr>
        <w:t xml:space="preserve"> </w:t>
      </w:r>
      <w:r>
        <w:t>inflating: flowers/rose/6347846687_3f0a7c3176.jpg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flowers/rose/6347846935_51e3dc2481_n.jpg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flowers/rose/6347847065_83cf87333b_n.jpg</w:t>
      </w:r>
      <w:r>
        <w:rPr>
          <w:spacing w:val="1"/>
          <w:w w:val="90"/>
        </w:rPr>
        <w:t xml:space="preserve"> </w:t>
      </w:r>
      <w:r>
        <w:t>inflating: flowers/rose/6363951285_a802238d4e.jpg</w:t>
      </w:r>
      <w:r>
        <w:rPr>
          <w:spacing w:val="-118"/>
        </w:rPr>
        <w:t xml:space="preserve"> </w:t>
      </w:r>
      <w:r>
        <w:t>inflating: flowers/rose/6363976189_e7155e5f9c.jpg</w:t>
      </w:r>
      <w:r>
        <w:rPr>
          <w:spacing w:val="-118"/>
        </w:rPr>
        <w:t xml:space="preserve"> </w:t>
      </w:r>
      <w:r>
        <w:t>inflating: flowers/rose/6409000675_6eb6806e59.jpg</w:t>
      </w:r>
      <w:r>
        <w:rPr>
          <w:spacing w:val="-118"/>
        </w:rPr>
        <w:t xml:space="preserve"> </w:t>
      </w:r>
      <w:r>
        <w:t>inflating: flowers/rose/6473543547_4fefdbd5dc.jpg</w:t>
      </w:r>
      <w:r>
        <w:rPr>
          <w:spacing w:val="-118"/>
        </w:rPr>
        <w:t xml:space="preserve"> </w:t>
      </w:r>
      <w:r>
        <w:t>inflating: flowers/rose/6653567281_768a1fd160.jpg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flowers/rose/6690926183_afedba9f15_n.jpg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flowers/rose/6732261031_861a1026fa_n.jpg</w:t>
      </w:r>
      <w:r>
        <w:rPr>
          <w:spacing w:val="1"/>
          <w:w w:val="90"/>
        </w:rPr>
        <w:t xml:space="preserve"> </w:t>
      </w:r>
      <w:r>
        <w:t>inflating: flowers/rose/685724528_6cd5cbe203.jpg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flowers/rose/6864417932_36fa4ceecf_n.jpg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flowers/rose/6867597533_d65d1c39fb_n.jpg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flowers/rose/6879112993_5a29208438_n.jpg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flowers/rose/6936225976_a91b60d8c2_m.jpg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flowers/rose/6950609394_c53b8c6ac0_m.jpg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flowers/rose/6969041818_a505baa68e_m.jpg</w:t>
      </w:r>
      <w:r>
        <w:rPr>
          <w:spacing w:val="1"/>
          <w:w w:val="90"/>
        </w:rPr>
        <w:t xml:space="preserve"> </w:t>
      </w:r>
      <w:r>
        <w:t>inflating: flowers/rose/7147367479_f7a6ef0798.jpg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flowers/rose/7186509956_c37c02fb43_n.jpg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flowers/rose/7187035716_5d0fb95c31_n.jpg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flowers/rose/7211616670_2d49ecb3a5_m.jpg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flowers/rose/7251352826_69b62cba2c_m.jpg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flowers/rose/7285188160_49d84b95a3_m.jpg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flowers/rose/7302931078_30054c1970_n.jpg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flowers/rose/7304710956_015b41f802_m.jpg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flowers/rose/7316409504_7cf3707f8a_m.jpg</w:t>
      </w:r>
      <w:r>
        <w:rPr>
          <w:spacing w:val="1"/>
          <w:w w:val="90"/>
        </w:rPr>
        <w:t xml:space="preserve"> </w:t>
      </w:r>
      <w:r>
        <w:t>inflating: flowers/rose/7345657862_689366e79a.jpg</w:t>
      </w:r>
      <w:r>
        <w:rPr>
          <w:spacing w:val="-118"/>
        </w:rPr>
        <w:t xml:space="preserve"> </w:t>
      </w:r>
      <w:r>
        <w:t>inflating: flowers/rose/7376471712_e1be793f94.jpg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flowers/rose/7376473742_532364cee5_n.jpg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flowers/rose/7409458444_0bfc9a0682_n.jpg</w:t>
      </w:r>
      <w:r>
        <w:rPr>
          <w:spacing w:val="1"/>
          <w:w w:val="90"/>
        </w:rPr>
        <w:t xml:space="preserve"> </w:t>
      </w:r>
      <w:r>
        <w:t>inflating: flowers/rose/7419966772_d6c1c22a81.jpg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flowers/rose/7420699022_60fa574524_m.jpg</w:t>
      </w:r>
      <w:r>
        <w:rPr>
          <w:spacing w:val="1"/>
          <w:w w:val="90"/>
        </w:rPr>
        <w:t xml:space="preserve"> </w:t>
      </w:r>
      <w:r>
        <w:t>inflating: flowers/rose/7455236056_b6d71a8dab.jpg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flowers/rose/7456196174_f9de97ba73_n.jpg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flowers/rose/7456196534_f69c17efa3_n.jpg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flowers/rose/7456196908_d34b9b76c4_n.jpg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flowers/rose/7456197696_7e1558cc22_n.jpg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flowers/rose/7456198272_f5d0c6bc7e_n.jpg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flowers/rose/7456439188_c2ba954a5d_n.jpg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flowers/rose/7456439862_8b1ae909b7_n.jpg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flowers/rose/7456492140_478b48ef8e_n.jpg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flowers/rose/7456611336_52fec6b57e_n.jpg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flowers/rose/7456771390_c2505e08a2_n.jpg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flowers/rose/7456887736_54e4ebac03_n.jpg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flowers/rose/7456914664_cdee3170c5_n.jpg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flowers/rose/7461878736_a55f749faf_n.jpg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flowers/rose/7461896668_cfef58f894_n.jpg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flowers/rose/7461897058_3c955efe2a_n.jpg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flowers/rose/7461897398_0053093145_n.jpg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flowers/rose/7461897646_3203dbe067_n.jpg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flowers/rose/7461898018_7e12128f14_n.jpg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flowers/rose/7461898754_9032a38963_n.jpg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flowers/rose/7461899002_a3b21d0770_n.jpg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flowers/rose/7461899330_3b72976570_n.jpg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flowers/rose/7470985338_a1f3bba601_n.jpg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flowers/rose/7470985688_c1ee9105fa_n.jpg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flowers/rose/7470985840_a93e958554_n.jpg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40"/>
          <w:w w:val="90"/>
        </w:rPr>
        <w:t xml:space="preserve"> </w:t>
      </w:r>
      <w:r>
        <w:rPr>
          <w:w w:val="90"/>
        </w:rPr>
        <w:t>flowers/rose/7471890480_498910f3e3_n.jpg</w:t>
      </w:r>
    </w:p>
    <w:p>
      <w:pPr>
        <w:pStyle w:val="15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flowers/rose/7471890644_92a004ea92_n.jpg</w:t>
      </w:r>
    </w:p>
    <w:p>
      <w:pPr>
        <w:pStyle w:val="15"/>
        <w:spacing w:line="226" w:lineRule="auto"/>
        <w:ind w:right="495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flowers/rose/7471890786_aaff777641_n.jpg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flowers/rose/7471891698_072c1de52f_n.jpg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985"/>
      </w:pPr>
      <w:r>
        <w:rPr>
          <w:lang w:val="en-GB" w:eastAsia="en-GB"/>
        </w:rPr>
        <w:drawing>
          <wp:anchor distT="0" distB="0" distL="0" distR="0" simplePos="0" relativeHeight="172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43" name="图片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图片 24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73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45" name="图片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图片 24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flowers/rose/7474124984_ca015e8c10_n.jpg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flowers/rose/7474125638_332be2863e_n.jpg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flowers/rose/7474126248_889a026929_n.jpg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flowers/rose/7474126688_5f888ace5b_n.jpg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flowers/rose/7481117422_66e73115ac_n.jpg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flowers/rose/7481118128_b2de9538b4_n.jpg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flowers/rose/7481118556_6c209b9b7d_n.jpg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flowers/rose/7481118926_43fa291306_n.jpg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flowers/rose/7481119180_7be71a322a_n.jpg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flowers/rose/7481119492_a0016cb059_n.jpg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flowers/rose/7481119854_b4bb358f0b_n.jpg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flowers/rose/7502389724_85b4a6c855_n.jpg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flowers/rose/7525783408_0999483bf4_m.jpg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flowers/rose/7551637034_55ae047756_n.jpg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flowers/rose/7683456068_02644b8382_m.jpg</w:t>
      </w:r>
      <w:r>
        <w:rPr>
          <w:spacing w:val="1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 flowers/rose/8032328803_30afac8b07_m.jpg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flowers/rose/8035908422_87220425d2_n.jpg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flowers/rose/8035910225_125beceb98_n.jpg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flowers/rose/8036594516_69a7da5f73_m.jpg</w:t>
      </w:r>
      <w:r>
        <w:rPr>
          <w:spacing w:val="1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 flowers/rose/8060338380_eb6c806624_n.jpg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flowers/rose/8063462557_e0a8bd6c64_n.jpg</w:t>
      </w:r>
      <w:r>
        <w:rPr>
          <w:spacing w:val="1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 flowers/rose/8181940917_1ac63937d5_n.jpg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flowers/rose/8209458141_38f38be65c_m.jpg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flowers/rose/8241471746_5d81fdd3c0_n.jpg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flowers/rose/8269247725_4b56cd860d_n.jpg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flowers/rose/8272822550_fc49484186_n.jpg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flowers/rose/8273451349_acd4748da6_n.jpg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flowers/rose/8279801891_5369a6c3c1_n.jpg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flowers/rose/8301512319_45185c447f_n.jpg</w:t>
      </w:r>
      <w:r>
        <w:rPr>
          <w:spacing w:val="1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flowers/rose/8388497874_1fe750cc95_m.jpg</w:t>
      </w:r>
      <w:r>
        <w:rPr>
          <w:spacing w:val="1"/>
          <w:w w:val="90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 flowers/rose/8437935944_aab997560a_n.jpg</w:t>
      </w:r>
      <w:r>
        <w:rPr>
          <w:spacing w:val="1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 flowers/rose/8516036987_8a06dfe1b5_n.jpg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flowers/rose/8523394349_61b31fdd8f_m.jpg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flowers/rose/8524505682_bda885af3a_n.jpg</w:t>
      </w:r>
      <w:r>
        <w:rPr>
          <w:spacing w:val="1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 flowers/rose/8642943283_47e44d049d_m.jpg</w:t>
      </w:r>
      <w:r>
        <w:rPr>
          <w:spacing w:val="1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 flowers/rose/8667746487_781af9e615_n.jpg</w:t>
      </w:r>
      <w:r>
        <w:rPr>
          <w:spacing w:val="1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 flowers/rose/8692040971_826614516f_n.jpg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 flowers/rose/8742493617_c2a9bf854f_m.jpg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flowers/rose/8742493689_fb852f0228_n.jpg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 flowers/rose/8775267816_726ddc6d92_n.jpg</w:t>
      </w:r>
      <w:r>
        <w:rPr>
          <w:spacing w:val="1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 flowers/rose/8926641787_d2515dfe8f_m.jpg</w:t>
      </w:r>
      <w:r>
        <w:rPr>
          <w:spacing w:val="1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flowers/rose/8983268106_dc913d17d8_m.jpg</w:t>
      </w:r>
    </w:p>
    <w:p>
      <w:pPr>
        <w:pStyle w:val="15"/>
        <w:spacing w:line="171" w:lineRule="exact"/>
      </w:pPr>
      <w:r>
        <w:rPr>
          <w:w w:val="90"/>
        </w:rPr>
        <w:t>inflating:</w:t>
      </w:r>
      <w:r>
        <w:rPr>
          <w:spacing w:val="262"/>
        </w:rPr>
        <w:t xml:space="preserve"> </w:t>
      </w:r>
      <w:r>
        <w:rPr>
          <w:w w:val="90"/>
        </w:rPr>
        <w:t>flowers/rose/8987479080_32ab912d10_n.jpg</w:t>
      </w:r>
    </w:p>
    <w:p>
      <w:pPr>
        <w:pStyle w:val="15"/>
        <w:spacing w:line="226" w:lineRule="auto"/>
        <w:ind w:right="5043"/>
      </w:pPr>
      <w:r>
        <w:t>inflating: flowers/rose/909277823_e6fb8cb5c8_n.jpg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flowers/rose/9159362388_c6f4cf3812_n.jpg</w:t>
      </w:r>
      <w:r>
        <w:rPr>
          <w:spacing w:val="1"/>
          <w:w w:val="90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flowers/rose/9167147034_0a66ee3616_n.jpg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8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47" name="组合 2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8" name="组合 24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50" name="图片 25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51" name="矩形 25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2" o:spid="_x0000_s252" coordorigin="140,120" coordsize="11635,16606" style="position:absolute;&#10;margin-left:7.0000005pt;&#10;margin-top:6.0pt;&#10;width:581.75pt;&#10;height:830.3pt;&#10;z-index:-8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53" o:spid="_x0000_s253" style="position:absolute;&#10;left:140;&#10;top:149;&#10;width:11634;&#10;height:16576;" filled="f" stroked="f" strokeweight="1.0pt">
                  <v:imagedata r:id="rId73" o:title="3011656641667396486398"/>
                  <o:lock aspectratio="t"/>
                  <v:stroke color="#000000"/>
                </v:shape>
                <v:rect type="#_x0000_t1" id="矩形 254" o:spid="_x0000_s25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flowers/rose/921138131_9e1393eb2b_m.jpg</w:t>
      </w:r>
      <w:r>
        <w:rPr>
          <w:spacing w:val="1"/>
        </w:rPr>
        <w:t xml:space="preserve"> </w:t>
      </w:r>
      <w:r>
        <w:t>inflating: flowers/rose/9216321995_83df405ea9.jpg</w:t>
      </w:r>
      <w:r>
        <w:rPr>
          <w:spacing w:val="1"/>
        </w:rPr>
        <w:t xml:space="preserve"> </w:t>
      </w:r>
      <w:r>
        <w:t>inflating: flowers/rose/9216323421_f737c1d50e.jpg</w:t>
      </w:r>
      <w:r>
        <w:rPr>
          <w:spacing w:val="1"/>
        </w:rPr>
        <w:t xml:space="preserve"> </w:t>
      </w:r>
      <w:r>
        <w:t>inflating: flowers/rose/9216324117_5fa1e2bc25_n.jpg</w:t>
      </w:r>
      <w:r>
        <w:rPr>
          <w:spacing w:val="1"/>
        </w:rPr>
        <w:t xml:space="preserve"> </w:t>
      </w:r>
      <w:r>
        <w:t>inflating: flowers/rose/921984328_a60076f070_m.jpg</w:t>
      </w:r>
      <w:r>
        <w:rPr>
          <w:spacing w:val="1"/>
        </w:rPr>
        <w:t xml:space="preserve"> </w:t>
      </w:r>
      <w:r>
        <w:t>inflating: flowers/rose/9298314004_c1a8146521.jpg</w:t>
      </w:r>
      <w:r>
        <w:rPr>
          <w:spacing w:val="1"/>
        </w:rPr>
        <w:t xml:space="preserve"> </w:t>
      </w:r>
      <w:r>
        <w:t>inflating: flowers/rose/9300754115_dd79670066_n.jpg</w:t>
      </w:r>
      <w:r>
        <w:rPr>
          <w:spacing w:val="1"/>
        </w:rPr>
        <w:t xml:space="preserve"> </w:t>
      </w:r>
      <w:r>
        <w:t>inflating: flowers/rose/9309388105_12c0b8dd54_m.jpg</w:t>
      </w:r>
      <w:r>
        <w:rPr>
          <w:spacing w:val="1"/>
        </w:rPr>
        <w:t xml:space="preserve"> </w:t>
      </w:r>
      <w:r>
        <w:t>inflating: flowers/rose/9320934277_4fb95aef5d_n.jpg</w:t>
      </w:r>
      <w:r>
        <w:rPr>
          <w:spacing w:val="1"/>
        </w:rPr>
        <w:t xml:space="preserve"> </w:t>
      </w:r>
      <w:r>
        <w:t>inflating: flowers/rose/9337528427_3d09b7012b.jpg</w:t>
      </w:r>
      <w:r>
        <w:rPr>
          <w:spacing w:val="1"/>
        </w:rPr>
        <w:t xml:space="preserve"> </w:t>
      </w:r>
      <w:r>
        <w:t>inflating: flowers/rose/9338237628_4d2547608c.jpg</w:t>
      </w:r>
      <w:r>
        <w:rPr>
          <w:spacing w:val="1"/>
        </w:rPr>
        <w:t xml:space="preserve"> </w:t>
      </w:r>
      <w:r>
        <w:t>inflating: flowers/rose/9353111163_7a89b2df35_n.jpg</w:t>
      </w:r>
      <w:r>
        <w:rPr>
          <w:spacing w:val="1"/>
        </w:rPr>
        <w:t xml:space="preserve"> </w:t>
      </w:r>
      <w:r>
        <w:t>inflating: flowers/rose/9355706808_a9a723a8e8_n.jpg</w:t>
      </w:r>
      <w:r>
        <w:rPr>
          <w:spacing w:val="1"/>
        </w:rPr>
        <w:t xml:space="preserve"> </w:t>
      </w:r>
      <w:r>
        <w:t>inflating: flowers/rose/9369421752_db1ab2a6a4_m.jpg</w:t>
      </w:r>
      <w:r>
        <w:rPr>
          <w:spacing w:val="1"/>
        </w:rPr>
        <w:t xml:space="preserve"> </w:t>
      </w:r>
      <w:r>
        <w:t>inflating: flowers/rose/9404876600_04f6d37685.jpg</w:t>
      </w:r>
      <w:r>
        <w:rPr>
          <w:spacing w:val="1"/>
        </w:rPr>
        <w:t xml:space="preserve"> </w:t>
      </w:r>
      <w:r>
        <w:t>inflating: flowers/rose/9423755543_edb35141a3_n.jpg</w:t>
      </w:r>
      <w:r>
        <w:rPr>
          <w:spacing w:val="1"/>
        </w:rPr>
        <w:t xml:space="preserve"> </w:t>
      </w:r>
      <w:r>
        <w:t>inflating: flowers/rose/9433167170_fa056d3175.jpg</w:t>
      </w:r>
      <w:r>
        <w:rPr>
          <w:spacing w:val="1"/>
        </w:rPr>
        <w:t xml:space="preserve"> </w:t>
      </w:r>
      <w:r>
        <w:t>inflating: flowers/rose/9458445402_79e4dfa89c.jpg</w:t>
      </w:r>
      <w:r>
        <w:rPr>
          <w:spacing w:val="1"/>
        </w:rPr>
        <w:t xml:space="preserve"> </w:t>
      </w:r>
      <w:r>
        <w:t>inflating: flowers/rose/9609569441_eeb8566e94.jpg</w:t>
      </w:r>
      <w:r>
        <w:rPr>
          <w:spacing w:val="1"/>
        </w:rPr>
        <w:t xml:space="preserve"> </w:t>
      </w:r>
      <w:r>
        <w:t>inflating: flowers/rose/9614492283_66020fb4eb_n.jpg</w:t>
      </w:r>
      <w:r>
        <w:rPr>
          <w:spacing w:val="1"/>
        </w:rPr>
        <w:t xml:space="preserve"> </w:t>
      </w:r>
      <w:r>
        <w:t>inflating: flowers/rose/9633056561_6f1b7e8faf_m.jpg</w:t>
      </w:r>
      <w:r>
        <w:rPr>
          <w:spacing w:val="1"/>
        </w:rPr>
        <w:t xml:space="preserve"> </w:t>
      </w:r>
      <w:r>
        <w:t>inflating: flowers/rose/9702378513_229a96b754_m.jpg</w:t>
      </w:r>
      <w:r>
        <w:rPr>
          <w:spacing w:val="1"/>
        </w:rPr>
        <w:t xml:space="preserve"> </w:t>
      </w:r>
      <w:r>
        <w:t>inflating: flowers/rose/99383371_37a5ac12a3_n.jpg</w:t>
      </w:r>
      <w:r>
        <w:rPr>
          <w:spacing w:val="1"/>
        </w:rPr>
        <w:t xml:space="preserve"> </w:t>
      </w:r>
      <w:r>
        <w:t>inflating: flowers/sunflower/1008566138_6927679c8a.jpg</w:t>
      </w:r>
      <w:r>
        <w:rPr>
          <w:spacing w:val="1"/>
        </w:rPr>
        <w:t xml:space="preserve"> </w:t>
      </w:r>
      <w:r>
        <w:t>inflating: flowers/sunflower/1022552002_2b93faf9e7_n.jpg</w:t>
      </w:r>
      <w:r>
        <w:rPr>
          <w:spacing w:val="-118"/>
        </w:rPr>
        <w:t xml:space="preserve"> </w:t>
      </w:r>
      <w:r>
        <w:t>inflating: flowers/sunflower/1022552036_67d33d5bd8_n.jpg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flowers/sunflower/10386503264_e05387e1f7_m.jpg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flowers/sunflower/10386522775_4f8c616999_m.jpg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flowers/sunflower/10386525005_fd0b7d6c55_n.jpg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flowers/sunflower/10386525695_2c38fea555_n.jpg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flowers/sunflower/10386540106_1431e73086_m.jpg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flowers/sunflower/10386540696_0a95ee53a8_n.jpg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flowers/sunflower/10386702973_e74a34c806_n.jpg</w:t>
      </w:r>
      <w:r>
        <w:rPr>
          <w:spacing w:val="-118"/>
        </w:rPr>
        <w:t xml:space="preserve"> </w:t>
      </w:r>
      <w:r>
        <w:t>inflating: flowers/sunflower/1043442695_4556c4c13d_n.jpg</w:t>
      </w:r>
      <w:r>
        <w:rPr>
          <w:spacing w:val="-118"/>
        </w:rPr>
        <w:t xml:space="preserve"> </w:t>
      </w:r>
      <w:r>
        <w:t>inflating: flowers/sunflower/1044296388_912143e1d4.jpg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flowers/sunflower/10541580714_ff6b171abd_n.jpg</w:t>
      </w:r>
      <w:r>
        <w:rPr>
          <w:spacing w:val="-118"/>
        </w:rPr>
        <w:t xml:space="preserve"> </w:t>
      </w:r>
      <w:r>
        <w:t>inflating: flowers/sunflower/1064662314_c5a7891b9f_m.jpg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flowers/sunflower/10862313945_e8ed9202d9_m.jpg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flowers/sunflower/11881770944_22b4f2f8f6_n.jpg</w:t>
      </w:r>
      <w:r>
        <w:rPr>
          <w:spacing w:val="-118"/>
        </w:rPr>
        <w:t xml:space="preserve"> </w:t>
      </w:r>
      <w:r>
        <w:t>inflating: flowers/sunflower/1217254584_4b3028b93d.jpg</w:t>
      </w:r>
      <w:r>
        <w:rPr>
          <w:spacing w:val="1"/>
        </w:rPr>
        <w:t xml:space="preserve"> </w:t>
      </w:r>
      <w:r>
        <w:rPr>
          <w:spacing w:val="-2"/>
        </w:rPr>
        <w:t>inflating: flowers/sunflower/12282924083_fb80aa17d4_n.jpg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flowers/sunflower/12323859023_447387dbf0_n.jpg</w:t>
      </w:r>
      <w:r>
        <w:rPr>
          <w:spacing w:val="-118"/>
        </w:rPr>
        <w:t xml:space="preserve"> </w:t>
      </w:r>
      <w:r>
        <w:t>inflating: flowers/sunflower/1240624822_4111dde542.jpg</w:t>
      </w:r>
      <w:r>
        <w:rPr>
          <w:spacing w:val="1"/>
        </w:rPr>
        <w:t xml:space="preserve"> </w:t>
      </w:r>
      <w:r>
        <w:t>inflating: flowers/sunflower/1240625276_fb3bd0c7b1.jpg</w:t>
      </w:r>
      <w:r>
        <w:rPr>
          <w:spacing w:val="1"/>
        </w:rPr>
        <w:t xml:space="preserve"> </w:t>
      </w:r>
      <w:r>
        <w:t>inflating: flowers/sunflower/1240626292_52cd5d7fb1_m.jpg</w:t>
      </w:r>
      <w:r>
        <w:rPr>
          <w:spacing w:val="-118"/>
        </w:rPr>
        <w:t xml:space="preserve"> </w:t>
      </w:r>
      <w:r>
        <w:t>inflating: flowers/sunflower/1244774242_25a20d99a9.jpg</w:t>
      </w:r>
      <w:r>
        <w:rPr>
          <w:spacing w:val="1"/>
        </w:rPr>
        <w:t xml:space="preserve"> </w:t>
      </w:r>
      <w:r>
        <w:rPr>
          <w:spacing w:val="-2"/>
        </w:rPr>
        <w:t>inflating: flowers/sunflower/12471290635_1f9e3aae16_n.jpg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flowers/sunflower/12471441503_d188b5f31a_m.jpg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flowers/sunflower/12471443383_b71e7a7480_m.jpg</w:t>
      </w:r>
      <w:r>
        <w:rPr>
          <w:spacing w:val="-118"/>
        </w:rPr>
        <w:t xml:space="preserve"> </w:t>
      </w:r>
      <w:r>
        <w:t>inflating: flowers/sunflower/12471791574_bb1be83df4.jpg</w:t>
      </w:r>
      <w:r>
        <w:rPr>
          <w:spacing w:val="1"/>
        </w:rPr>
        <w:t xml:space="preserve"> </w:t>
      </w:r>
      <w:r>
        <w:t>inflating: flowers/sunflower/1267876087_a1b3c63dc9.jpg</w:t>
      </w:r>
      <w:r>
        <w:rPr>
          <w:spacing w:val="1"/>
        </w:rPr>
        <w:t xml:space="preserve"> </w:t>
      </w:r>
      <w:r>
        <w:t>inflating: flowers/sunflower/127192624_afa3d9cb84.jpg</w:t>
      </w:r>
      <w:r>
        <w:rPr>
          <w:spacing w:val="1"/>
        </w:rPr>
        <w:t xml:space="preserve"> </w:t>
      </w:r>
      <w:r>
        <w:t>inflating: flowers/sunflower/1297092593_e573c0a3d6.jpg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flowers/sunflower/13095941995_9a66faa713_n.jpg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flowers/sunflower/13096076565_72c2c60875_n.jpg</w:t>
      </w:r>
      <w:r>
        <w:rPr>
          <w:spacing w:val="-118"/>
        </w:rPr>
        <w:t xml:space="preserve"> </w:t>
      </w:r>
      <w:r>
        <w:t>inflating: flowers/sunflower/13117907313_86c99c6441.jpg</w:t>
      </w:r>
      <w:r>
        <w:rPr>
          <w:spacing w:val="1"/>
        </w:rPr>
        <w:t xml:space="preserve"> </w:t>
      </w:r>
      <w:r>
        <w:t>inflating: flowers/sunflower/1314584013_fe935fdeb1_n.jpg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flowers/sunflower/13568621944_d575324b8c_n.jpg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flowers/sunflower/13648603305_1268eda8b7_n.jpg</w:t>
      </w:r>
      <w:r>
        <w:rPr>
          <w:spacing w:val="-118"/>
        </w:rPr>
        <w:t xml:space="preserve"> </w:t>
      </w:r>
      <w:r>
        <w:t>inflating: flowers/sunflower/1379256773_bb2eb0d95b_n.jpg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flowers/sunflower/13959937305_2f5c532886_n.jpg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flowers/sunflower/14121915990_4b76718077_m.jpg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flowers/sunflower/14144522269_bc20029375_m.jpg</w:t>
      </w:r>
      <w:r>
        <w:rPr>
          <w:spacing w:val="-118"/>
        </w:rPr>
        <w:t xml:space="preserve"> </w:t>
      </w:r>
      <w:r>
        <w:t>inflating: flowers/sunflower/1419608016_707b887337_n.jpg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flowers/sunflower/14244273988_a7484f18b7_m.jpg</w:t>
      </w:r>
    </w:p>
    <w:p>
      <w:pPr>
        <w:pStyle w:val="15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flowers/sunflower/14244410747_22691ece4a_n.jpg</w:t>
      </w:r>
    </w:p>
    <w:p>
      <w:pPr>
        <w:pStyle w:val="15"/>
        <w:spacing w:line="226" w:lineRule="auto"/>
        <w:ind w:right="4316"/>
      </w:pPr>
      <w:r>
        <w:t>inflating: flowers/sunflower/14266917699_91b207888e.jpg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flowers/sunflower/14348961225_09bd803317_n.jpg</w:t>
      </w:r>
      <w:r>
        <w:rPr>
          <w:spacing w:val="-118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flowers/sunflower/14460081668_eda8795693_m.jpg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flowers/sunflower/14472246629_72373111e6_m.jpg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w:drawing>
          <wp:anchor distT="0" distB="0" distL="0" distR="0" simplePos="0" relativeHeight="174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55" name="图片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图片 25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75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257" name="图片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图片 25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flowers/sunflower/14623719696_1bb7970208_n.jpg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flowers/sunflower/14623720226_aeeac66e0a_n.jpg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flowers/sunflower/14646279002_9cdf97be97_n.jpg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flowers/sunflower/14646280372_dd50be16e4_n.jpg</w:t>
      </w:r>
      <w:r>
        <w:rPr>
          <w:spacing w:val="-118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flowers/sunflower/14678298676_6db8831ee6_m.jpg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flowers/sunflower/14698136411_23bdcff7bf_n.jpg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flowers/sunflower/14741812319_e1d32ffb84_n.jpg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flowers/sunflower/14741813010_5d44e33088_n.jpg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flowers/sunflower/14741813110_94964c39e2_n.jpg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flowers/sunflower/14741866338_bdc8bfc8d5_n.jpg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flowers/sunflower/14741907467_fab96f3b2b_n.jpg</w:t>
      </w:r>
      <w:r>
        <w:rPr>
          <w:spacing w:val="-118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flowers/sunflower/14814264272_4b39a102f9_n.jpg</w:t>
      </w:r>
      <w:r>
        <w:rPr>
          <w:spacing w:val="-118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flowers/sunflower/14889392928_9742aed45b_m.jpg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flowers/sunflower/14889779907_3d401bbac7_m.jpg</w:t>
      </w:r>
      <w:r>
        <w:rPr>
          <w:spacing w:val="-118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flowers/sunflower/14921668662_3ffc5b9db3_n.jpg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flowers/sunflower/14925397351_c7f209d804_n.jpg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flowers/sunflower/14925397651_97dcddc383_n.jpg</w:t>
      </w:r>
      <w:r>
        <w:rPr>
          <w:spacing w:val="-118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flowers/sunflower/14925398301_55a180f919_n.jpg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flowers/sunflower/14925398441_107f3e0304_n.jpg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flowers/sunflower/14928117202_139d2142cc_n.jpg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flowers/sunflower/14932787983_d6e05f2434_m.jpg</w:t>
      </w:r>
      <w:r>
        <w:rPr>
          <w:spacing w:val="-118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flowers/sunflower/14969295739_c132a08663_n.jpg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flowers/sunflower/15026703621_e15e9d55f0_n.jpg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flowers/sunflower/15030133005_9728102622_z.jpg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flowers/sunflower/15042911059_b6153d94e7_n.jpg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flowers/sunflower/15043962658_dcf9dff5e9_n.jpg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flowers/sunflower/15054750690_198b6ab0f2_n.jpg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flowers/sunflower/15054751430_5af76f6096_n.jpg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flowers/sunflower/15054752730_fcf54d475e_m.jpg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flowers/sunflower/15054753070_4f6ae0e763_m.jpg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flowers/sunflower/15054864058_2edca122a9_n.jpg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flowers/sunflower/15054864508_0334b892be_m.jpg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flowers/sunflower/15054865217_e398d0dc9f_n.jpg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flowers/sunflower/15054865768_2cc87ac9d4_m.jpg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flowers/sunflower/15054866658_c1a6223403_m.jpg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flowers/sunflower/15054866898_60ee50ec6b_n.jpg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flowers/sunflower/15066430311_fb57fa92b0_m.jpg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flowers/sunflower/15069459615_7e0fd61914_n.jpg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flowers/sunflower/15081164641_45a7b92b3a_m.jpg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flowers/sunflower/15108515192_f686dce398_n.jpg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flowers/sunflower/15118243470_7e0a7f159c_n.jpg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flowers/sunflower/15118397087_bfb7ea70d5_n.jpg</w:t>
      </w:r>
      <w:r>
        <w:rPr>
          <w:spacing w:val="-118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flowers/sunflower/15122622946_1707cfd8a5_n.jpg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flowers/sunflower/15122871130_6a7d0b4372_n.jpg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flowers/sunflower/15145607875_e87204d78c_n.jpg</w:t>
      </w:r>
      <w:r>
        <w:rPr>
          <w:spacing w:val="-118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flowers/sunflower/15207507116_8b7f894508_m.jpg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flowers/sunflower/15218421476_9d5f38e732_m.jpg</w:t>
      </w:r>
      <w:r>
        <w:rPr>
          <w:spacing w:val="-118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flowers/sunflower/15238348741_c2fb12ecf2_m.jpg</w:t>
      </w:r>
    </w:p>
    <w:p>
      <w:pPr>
        <w:pStyle w:val="15"/>
        <w:spacing w:line="171" w:lineRule="exact"/>
      </w:pPr>
      <w:r>
        <w:rPr>
          <w:spacing w:val="-3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flowers/sunflower/15240466871_ec45b65554_m.jpg</w:t>
      </w:r>
    </w:p>
    <w:p>
      <w:pPr>
        <w:pStyle w:val="15"/>
        <w:spacing w:line="226" w:lineRule="auto"/>
        <w:ind w:right="4316"/>
      </w:pPr>
      <w:r>
        <w:rPr>
          <w:spacing w:val="-2"/>
        </w:rPr>
        <w:t>inflating: flowers/sunflower/15243175532_ac28c48e14_m.jpg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flowers/sunflower/15266715291_dfa3f1d49f_n.jpg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flowers/sunflower/15472217046_2699b25584.jpg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9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59" name="组合 2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0" name="组合 260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62" name="图片 262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63" name="矩形 263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4" o:spid="_x0000_s264" coordorigin="140,120" coordsize="11635,16606" style="position:absolute;&#10;margin-left:7.0000005pt;&#10;margin-top:6.0pt;&#10;width:581.75pt;&#10;height:830.3pt;&#10;z-index:-8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65" o:spid="_x0000_s265" style="position:absolute;&#10;left:140;&#10;top:149;&#10;width:11634;&#10;height:16576;" filled="f" stroked="f" strokeweight="1.0pt">
                  <v:imagedata r:id="rId77" o:title="2036467691667396486455"/>
                  <o:lock aspectratio="t"/>
                  <v:stroke color="#000000"/>
                </v:shape>
                <v:rect type="#_x0000_t1" id="矩形 266" o:spid="_x0000_s266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flowers/sunflower/15493195788_60530f2398_m.jpg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flowers/sunflower/15495578821_92c6d14252_n.jpg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flowers/sunflower/15495579081_661cb260d1_n.jpg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flowers/sunflower/15683877266_42e0fe3782_n.jpg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flowers/sunflower/15745084272_36402f5ee6_n.jpg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flowers/sunflower/15839183375_49bf4f75e8_m.jpg</w:t>
      </w:r>
      <w:r>
        <w:rPr>
          <w:spacing w:val="-118"/>
        </w:rPr>
        <w:t xml:space="preserve"> </w:t>
      </w:r>
      <w:r>
        <w:t>inflating: flowers/sunflower/1596293240_2d5b53495a_m.jpg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flowers/sunflower/15973657966_d6f6005539_n.jpg</w:t>
      </w:r>
      <w:r>
        <w:rPr>
          <w:spacing w:val="-118"/>
        </w:rPr>
        <w:t xml:space="preserve"> </w:t>
      </w:r>
      <w:r>
        <w:t>inflating: flowers/sunflower/16143151468_4f3c033e33.jpg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flowers/sunflower/16153267338_2f39906bcb_n.jpg</w:t>
      </w:r>
      <w:r>
        <w:rPr>
          <w:spacing w:val="-118"/>
        </w:rPr>
        <w:t xml:space="preserve"> </w:t>
      </w:r>
      <w:r>
        <w:t>inflating: flowers/sunflower/164668737_aeab0cb55e_n.jpg</w:t>
      </w:r>
      <w:r>
        <w:rPr>
          <w:spacing w:val="1"/>
        </w:rPr>
        <w:t xml:space="preserve"> </w:t>
      </w:r>
      <w:r>
        <w:t>inflating: flowers/sunflower/164670176_9f5b9c7965.jpg</w:t>
      </w:r>
      <w:r>
        <w:rPr>
          <w:spacing w:val="1"/>
        </w:rPr>
        <w:t xml:space="preserve"> </w:t>
      </w:r>
      <w:r>
        <w:t>inflating: flowers/sunflower/164670455_29d8e02bbd_n.jpg</w:t>
      </w:r>
      <w:r>
        <w:rPr>
          <w:spacing w:val="1"/>
        </w:rPr>
        <w:t xml:space="preserve"> </w:t>
      </w:r>
      <w:r>
        <w:t>inflating: flowers/sunflower/164671753_ab36d9cbb7_n.jpg</w:t>
      </w:r>
      <w:r>
        <w:rPr>
          <w:spacing w:val="1"/>
        </w:rPr>
        <w:t xml:space="preserve"> </w:t>
      </w:r>
      <w:r>
        <w:t>inflating: flowers/sunflower/164672339_f2b5b164f6.jpg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flowers/sunflower/16616096711_12375a0260_n.jpg</w:t>
      </w:r>
      <w:r>
        <w:rPr>
          <w:spacing w:val="-118"/>
        </w:rPr>
        <w:t xml:space="preserve"> </w:t>
      </w:r>
      <w:r>
        <w:t>inflating: flowers/sunflower/16656015339_2ccb7cd18d.jpg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flowers/sunflower/16832961488_5f7e70eb5e_n.jpg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flowers/sunflower/16967372357_15b1b9a812_n.jpg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flowers/sunflower/16975010069_7afd290657_m.jpg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flowers/sunflower/16988605969_570329ff20_n.jpg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flowers/sunflower/17148843706_df148301ac_n.jpg</w:t>
      </w:r>
      <w:r>
        <w:rPr>
          <w:spacing w:val="-118"/>
        </w:rPr>
        <w:t xml:space="preserve"> </w:t>
      </w:r>
      <w:r>
        <w:t>inflating: flowers/sunflower/1715303025_e7065327e2.jpg</w:t>
      </w:r>
      <w:r>
        <w:rPr>
          <w:spacing w:val="1"/>
        </w:rPr>
        <w:t xml:space="preserve"> </w:t>
      </w:r>
      <w:r>
        <w:rPr>
          <w:spacing w:val="-2"/>
        </w:rPr>
        <w:t>inflating: flowers/sunflower/17433282043_441b0a07f4_n.jpg</w:t>
      </w:r>
      <w:r>
        <w:rPr>
          <w:spacing w:val="-118"/>
        </w:rPr>
        <w:t xml:space="preserve"> </w:t>
      </w:r>
      <w:r>
        <w:t>inflating: flowers/sunflower/175638423_058c07afb9.jpg</w:t>
      </w:r>
      <w:r>
        <w:rPr>
          <w:spacing w:val="1"/>
        </w:rPr>
        <w:t xml:space="preserve"> </w:t>
      </w:r>
      <w:r>
        <w:t>inflating: flowers/sunflower/1788133737_b1133d1aa7.jpg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flowers/sunflower/18097401209_910a46fae1_n.jpg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flowers/sunflower/18237156988_9ceb46a8de_n.jpg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flowers/sunflower/18237215308_a158d49f28_n.jpg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flowers/sunflower/18250039435_7654bc11be_n.jpg</w:t>
      </w:r>
      <w:r>
        <w:rPr>
          <w:spacing w:val="-118"/>
        </w:rPr>
        <w:t xml:space="preserve"> </w:t>
      </w:r>
      <w:r>
        <w:t>inflating: flowers/sunflower/184682095_46f8607278.jpg</w:t>
      </w:r>
      <w:r>
        <w:rPr>
          <w:spacing w:val="1"/>
        </w:rPr>
        <w:t xml:space="preserve"> </w:t>
      </w:r>
      <w:r>
        <w:t>inflating: flowers/sunflower/184682320_73ccf74710.jpg</w:t>
      </w:r>
      <w:r>
        <w:rPr>
          <w:spacing w:val="1"/>
        </w:rPr>
        <w:t xml:space="preserve"> </w:t>
      </w:r>
      <w:r>
        <w:t>inflating: flowers/sunflower/184682506_8a9b8c662d.jpg</w:t>
      </w:r>
      <w:r>
        <w:rPr>
          <w:spacing w:val="1"/>
        </w:rPr>
        <w:t xml:space="preserve"> </w:t>
      </w:r>
      <w:r>
        <w:t>inflating: flowers/sunflower/184682652_c927a49226_m.jpg</w:t>
      </w:r>
      <w:r>
        <w:rPr>
          <w:spacing w:val="1"/>
        </w:rPr>
        <w:t xml:space="preserve"> </w:t>
      </w:r>
      <w:r>
        <w:t>inflating: flowers/sunflower/184682920_97ae41ce60_m.jpg</w:t>
      </w:r>
      <w:r>
        <w:rPr>
          <w:spacing w:val="1"/>
        </w:rPr>
        <w:t xml:space="preserve"> </w:t>
      </w:r>
      <w:r>
        <w:t>inflating: flowers/sunflower/184683023_737fec5b18.jpg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flowers/sunflower/18766965343_9f42d4bedc_m.jpg</w:t>
      </w:r>
      <w:r>
        <w:rPr>
          <w:spacing w:val="-118"/>
        </w:rPr>
        <w:t xml:space="preserve"> </w:t>
      </w:r>
      <w:r>
        <w:t>inflating: flowers/sunflower/1880606744_23e3dc4f6b_n.jpg</w:t>
      </w:r>
      <w:r>
        <w:rPr>
          <w:spacing w:val="-118"/>
        </w:rPr>
        <w:t xml:space="preserve"> </w:t>
      </w:r>
      <w:r>
        <w:t>inflating: flowers/sunflower/18828277053_1493158b28.jpg</w:t>
      </w:r>
      <w:r>
        <w:rPr>
          <w:spacing w:val="1"/>
        </w:rPr>
        <w:t xml:space="preserve"> </w:t>
      </w:r>
      <w:r>
        <w:t>inflating: flowers/sunflower/18828283553_e46504ae38.jpg</w:t>
      </w:r>
      <w:r>
        <w:rPr>
          <w:spacing w:val="1"/>
        </w:rPr>
        <w:t xml:space="preserve"> </w:t>
      </w:r>
      <w:r>
        <w:t>inflating: flowers/sunflower/18843967474_9cb552716b.jpg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flowers/sunflower/18972803569_1a0634f398_m.jpg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flowers/sunflower/19349582128_68a662075e_n.jpg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flowers/sunflower/19359539074_d7e32e6616_n.jpg</w:t>
      </w:r>
      <w:r>
        <w:rPr>
          <w:spacing w:val="-118"/>
        </w:rPr>
        <w:t xml:space="preserve"> </w:t>
      </w:r>
      <w:r>
        <w:t>inflating: flowers/sunflower/193874852_fb633d8d00_n.jpg</w:t>
      </w:r>
      <w:r>
        <w:rPr>
          <w:spacing w:val="1"/>
        </w:rPr>
        <w:t xml:space="preserve"> </w:t>
      </w:r>
      <w:r>
        <w:t>inflating: flowers/sunflower/193878348_43571127b9_n.jpg</w:t>
      </w:r>
      <w:r>
        <w:rPr>
          <w:spacing w:val="1"/>
        </w:rPr>
        <w:t xml:space="preserve"> </w:t>
      </w:r>
      <w:r>
        <w:t>inflating: flowers/sunflower/19442589512_e733cfea0f.jpg</w:t>
      </w:r>
      <w:r>
        <w:rPr>
          <w:spacing w:val="1"/>
        </w:rPr>
        <w:t xml:space="preserve"> </w:t>
      </w:r>
      <w:r>
        <w:t>inflating: flowers/sunflower/19453165201_2aa747e0bf.jpg</w:t>
      </w:r>
      <w:r>
        <w:rPr>
          <w:spacing w:val="1"/>
        </w:rPr>
        <w:t xml:space="preserve"> </w:t>
      </w:r>
      <w:r>
        <w:rPr>
          <w:spacing w:val="-2"/>
        </w:rPr>
        <w:t>inflating: flowers/sunflower/19504937128_a4ae90fcbd_m.jpg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flowers/sunflower/19508264965_d1dfb565ea_n.jpg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flowers/sunflower/19519101829_46af0b4547_m.jpg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flowers/sunflower/19595718862_c68896370c_m.jpg</w:t>
      </w:r>
      <w:r>
        <w:rPr>
          <w:spacing w:val="-118"/>
        </w:rPr>
        <w:t xml:space="preserve"> </w:t>
      </w:r>
      <w:r>
        <w:t>inflating: flowers/sunflower/19697910486_0086d893a2.jpg</w:t>
      </w:r>
      <w:r>
        <w:rPr>
          <w:spacing w:val="1"/>
        </w:rPr>
        <w:t xml:space="preserve"> </w:t>
      </w:r>
      <w:r>
        <w:t>inflating: flowers/sunflower/197011740_21825de2bf.jpg</w:t>
      </w:r>
      <w:r>
        <w:rPr>
          <w:spacing w:val="1"/>
        </w:rPr>
        <w:t xml:space="preserve"> </w:t>
      </w:r>
      <w:r>
        <w:t>inflating: flowers/sunflower/19710076021_f5bb162540.jpg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flowers/sunflower/19710925313_31682fa22b_m.jpg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flowers/sunflower/19756232959_17cde3b9f0_m.jpg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flowers/sunflower/19784656639_cd7f0a4a26_m.jpg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flowers/sunflower/19915160340_ec904edbdf_n.jpg</w:t>
      </w:r>
      <w:r>
        <w:rPr>
          <w:spacing w:val="-118"/>
        </w:rPr>
        <w:t xml:space="preserve"> </w:t>
      </w:r>
      <w:r>
        <w:t>inflating: flowers/sunflower/200011914_93f57ed68b.jpg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flowers/sunflower/20022771089_3cc7e5086d_m.jpg</w:t>
      </w:r>
      <w:r>
        <w:rPr>
          <w:spacing w:val="-118"/>
        </w:rPr>
        <w:t xml:space="preserve"> </w:t>
      </w:r>
      <w:r>
        <w:t>inflating: flowers/sunflower/200288046_0032f322ff_n.jpg</w:t>
      </w:r>
      <w:r>
        <w:rPr>
          <w:spacing w:val="1"/>
        </w:rPr>
        <w:t xml:space="preserve"> </w:t>
      </w:r>
      <w:r>
        <w:t>inflating: flowers/sunflower/200557977_bf24d9550b.jpg</w:t>
      </w:r>
      <w:r>
        <w:rPr>
          <w:spacing w:val="1"/>
        </w:rPr>
        <w:t xml:space="preserve"> </w:t>
      </w:r>
      <w:r>
        <w:t>inflating: flowers/sunflower/200557979_a16112aac1_n.jpg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flowers/sunflower/200557981_f800fa1af9.jpg</w:t>
      </w:r>
    </w:p>
    <w:p>
      <w:pPr>
        <w:pStyle w:val="15"/>
        <w:spacing w:line="171" w:lineRule="exact"/>
      </w:pPr>
      <w:r>
        <w:t>inflating:</w:t>
      </w:r>
      <w:r>
        <w:rPr>
          <w:spacing w:val="-8"/>
        </w:rPr>
        <w:t xml:space="preserve"> </w:t>
      </w:r>
      <w:r>
        <w:t>flowers/sunflower/200557983_10a88672fc.jpg</w:t>
      </w:r>
    </w:p>
    <w:p>
      <w:pPr>
        <w:pStyle w:val="15"/>
        <w:spacing w:line="226" w:lineRule="auto"/>
        <w:ind w:right="4316"/>
      </w:pPr>
      <w:r>
        <w:rPr>
          <w:spacing w:val="-2"/>
        </w:rPr>
        <w:t>inflating: flowers/sunflower/20078317834_6e0983c0f5_n.jpg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flowers/sunflower/20078409301_aa8061bd0b_n.jpg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flowers/sunflower/20171662239_f69b6c12bd_n.jpg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0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67" name="组合 26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8" name="组合 268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70" name="图片 27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71" name="矩形 271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72" o:spid="_x0000_s272" coordorigin="140,120" coordsize="11635,16606" style="position:absolute;&#10;margin-left:7.0000005pt;&#10;margin-top:6.0pt;&#10;width:581.75pt;&#10;height:830.3pt;&#10;z-index:-8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73" o:spid="_x0000_s273" style="position:absolute;&#10;left:140;&#10;top:149;&#10;width:11634;&#10;height:16576;" filled="f" stroked="f" strokeweight="1.0pt">
                  <v:imagedata r:id="rId79" o:title="9284246501667396486479"/>
                  <o:lock aspectratio="t"/>
                  <v:stroke color="#000000"/>
                </v:shape>
                <v:rect type="#_x0000_t1" id="矩形 274" o:spid="_x0000_s274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flowers/sunflower/201809908_0ef84bb351.jpg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flowers/sunflower/20183028616_beb937e75c_m.jpg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flowers/sunflower/20183071136_c297e74fcc_m.jpg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flowers/sunflower/20258015499_93b9951800_m.jpg</w:t>
      </w:r>
      <w:r>
        <w:rPr>
          <w:spacing w:val="-118"/>
        </w:rPr>
        <w:t xml:space="preserve"> </w:t>
      </w:r>
      <w:r>
        <w:t>inflating: flowers/sunflower/20342824594_9740b7b160.jpg</w:t>
      </w:r>
      <w:r>
        <w:rPr>
          <w:spacing w:val="1"/>
        </w:rPr>
        <w:t xml:space="preserve"> </w:t>
      </w:r>
      <w:r>
        <w:t>inflating: flowers/sunflower/20344282483_05abb0b837.jpg</w:t>
      </w:r>
      <w:r>
        <w:rPr>
          <w:spacing w:val="1"/>
        </w:rPr>
        <w:t xml:space="preserve"> </w:t>
      </w:r>
      <w:r>
        <w:t>inflating: flowers/sunflower/20344366953_44fb51051b.jpg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flowers/sunflower/20406385204_469f6749e2_n.jpg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flowers/sunflower/20407896403_a50fef58ac_n.jpg</w:t>
      </w:r>
      <w:r>
        <w:rPr>
          <w:spacing w:val="-118"/>
        </w:rPr>
        <w:t xml:space="preserve"> </w:t>
      </w:r>
      <w:r>
        <w:t>inflating: flowers/sunflower/20410533613_56da1cce7c.jpg</w:t>
      </w:r>
      <w:r>
        <w:rPr>
          <w:spacing w:val="1"/>
        </w:rPr>
        <w:t xml:space="preserve"> </w:t>
      </w:r>
      <w:r>
        <w:t>inflating: flowers/sunflower/20410697750_c43973d1eb.jpg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flowers/sunflower/20481273479_d459834a3e_n.jpg</w:t>
      </w:r>
      <w:r>
        <w:rPr>
          <w:spacing w:val="-118"/>
        </w:rPr>
        <w:t xml:space="preserve"> </w:t>
      </w:r>
      <w:r>
        <w:t>inflating: flowers/sunflower/20621698991_dcb323911d.jpg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flowers/sunflower/20658775992_1619cd0a9b_n.jpg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flowers/sunflower/20667988875_6e73ac2879_n.jpg</w:t>
      </w:r>
      <w:r>
        <w:rPr>
          <w:spacing w:val="-118"/>
        </w:rPr>
        <w:t xml:space="preserve"> </w:t>
      </w:r>
      <w:r>
        <w:t>inflating: flowers/sunflower/2067882323_8de6623ffd.jpg</w:t>
      </w:r>
      <w:r>
        <w:rPr>
          <w:spacing w:val="1"/>
        </w:rPr>
        <w:t xml:space="preserve"> </w:t>
      </w:r>
      <w:r>
        <w:t>inflating: flowers/sunflower/20704967595_a9c9b8d431.jpg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flowers/sunflower/20753711039_0b11d24b50_n.jpg</w:t>
      </w:r>
      <w:r>
        <w:rPr>
          <w:spacing w:val="-118"/>
        </w:rPr>
        <w:t xml:space="preserve"> </w:t>
      </w:r>
      <w:r>
        <w:t>inflating: flowers/sunflower/20777358950_c63ea569a1.jpg</w:t>
      </w:r>
      <w:r>
        <w:rPr>
          <w:spacing w:val="1"/>
        </w:rPr>
        <w:t xml:space="preserve"> </w:t>
      </w:r>
      <w:r>
        <w:t>inflating: flowers/sunflower/20777375650_ef854bf645.jpg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flowers/sunflower/20812318934_82f10c45a1_n.jpg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flowers/sunflower/20871601265_daa4be4291_n.jpg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flowers/sunflower/20905163782_312e2c3bda_n.jpg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flowers/sunflower/20938724084_7fe6bf87ae_n.jpg</w:t>
      </w:r>
      <w:r>
        <w:rPr>
          <w:spacing w:val="-118"/>
        </w:rPr>
        <w:t xml:space="preserve"> </w:t>
      </w:r>
      <w:r>
        <w:t>inflating: flowers/sunflower/20965412955_2c640b13bd.jpg</w:t>
      </w:r>
      <w:r>
        <w:rPr>
          <w:spacing w:val="1"/>
        </w:rPr>
        <w:t xml:space="preserve"> </w:t>
      </w:r>
      <w:r>
        <w:t>inflating: flowers/sunflower/20972862281_5367f4af88.jpg</w:t>
      </w:r>
      <w:r>
        <w:rPr>
          <w:spacing w:val="1"/>
        </w:rPr>
        <w:t xml:space="preserve"> </w:t>
      </w:r>
      <w:r>
        <w:t>inflating: flowers/sunflower/20972866151_e6a928b00a.jpg</w:t>
      </w:r>
      <w:r>
        <w:rPr>
          <w:spacing w:val="1"/>
        </w:rPr>
        <w:t xml:space="preserve"> </w:t>
      </w:r>
      <w:r>
        <w:t>inflating: flowers/sunflower/210076535_80951bc5d5.jpg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flowers/sunflower/21134000558_d7d6c9b1fe_n.jpg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flowers/sunflower/21349789961_18ba1af5b7_n.jpg</w:t>
      </w:r>
      <w:r>
        <w:rPr>
          <w:spacing w:val="-118"/>
        </w:rPr>
        <w:t xml:space="preserve"> </w:t>
      </w:r>
      <w:r>
        <w:t>inflating: flowers/sunflower/21374127408_5ffbe87bb2.jpg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flowers/sunflower/21518663809_3d69f5b995_n.jpg</w:t>
      </w:r>
      <w:r>
        <w:rPr>
          <w:spacing w:val="-118"/>
        </w:rPr>
        <w:t xml:space="preserve"> </w:t>
      </w:r>
      <w:r>
        <w:t>inflating: flowers/sunflower/215798352_184d8040d1.jpg</w:t>
      </w:r>
      <w:r>
        <w:rPr>
          <w:spacing w:val="1"/>
        </w:rPr>
        <w:t xml:space="preserve"> </w:t>
      </w:r>
      <w:r>
        <w:t>inflating: flowers/sunflower/215798354_429de28c2d.jpg</w:t>
      </w:r>
      <w:r>
        <w:rPr>
          <w:spacing w:val="1"/>
        </w:rPr>
        <w:t xml:space="preserve"> </w:t>
      </w:r>
      <w:r>
        <w:t>inflating: flowers/sunflower/215798357_3f4bfa27b7.jpg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flowers/sunflower/21728822928_9f6817325a_n.jpg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flowers/sunflower/21796333524_38fc8e0ab5_n.jpg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flowers/sunflower/21821266773_7113d34c35_m.jpg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flowers/sunflower/21899501660_7065d1c1fa_n.jpg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flowers/sunflower/21984860006_20dfacea1c_m.jpg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flowers/sunflower/21995435890_e5672244a4_m.jpg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flowers/sunflower/22183521655_56221bf2a4_n.jpg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flowers/sunflower/22183529245_ce13557515_m.jpg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flowers/sunflower/22203670478_9ec5c2700b_n.jpg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flowers/sunflower/22255608949_172d7c8d22_m.jpg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flowers/sunflower/22405882322_d4561f8469_n.jpg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flowers/sunflower/22405887122_75eda1872f_m.jpg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flowers/sunflower/22416421196_caf131c9fa_m.jpg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flowers/sunflower/22419079265_8902cddb7d_n.jpg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flowers/sunflower/22429146402_332fa2fc72_m.jpg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flowers/sunflower/22429946721_e17a12cb39_n.jpg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flowers/sunflower/22478719251_276cb094f9_n.jpg</w:t>
      </w:r>
      <w:r>
        <w:rPr>
          <w:spacing w:val="-118"/>
        </w:rPr>
        <w:t xml:space="preserve"> </w:t>
      </w:r>
      <w:r>
        <w:t>inflating: flowers/sunflower/22686342422_c0b9e2f38e.jpg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flowers/sunflower/22992257000_76dbc599e7_m.jpg</w:t>
      </w:r>
      <w:r>
        <w:rPr>
          <w:spacing w:val="-118"/>
        </w:rPr>
        <w:t xml:space="preserve"> </w:t>
      </w:r>
      <w:r>
        <w:t>inflating: flowers/sunflower/2307673262_e1e1aefd29.jpg</w:t>
      </w:r>
      <w:r>
        <w:rPr>
          <w:spacing w:val="1"/>
        </w:rPr>
        <w:t xml:space="preserve"> </w:t>
      </w:r>
      <w:r>
        <w:t>inflating: flowers/sunflower/23204123212_ef32fbafbe.jpg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flowers/sunflower/23247483352_0defc7a6dc_n.jpg</w:t>
      </w:r>
      <w:r>
        <w:rPr>
          <w:spacing w:val="-118"/>
        </w:rPr>
        <w:t xml:space="preserve"> </w:t>
      </w:r>
      <w:r>
        <w:t>inflating: flowers/sunflower/2328600790_90e2942557_n.jpg</w:t>
      </w:r>
      <w:r>
        <w:rPr>
          <w:spacing w:val="-118"/>
        </w:rPr>
        <w:t xml:space="preserve"> </w:t>
      </w:r>
      <w:r>
        <w:t>inflating: flowers/sunflower/23286304156_3635f7de05.jpg</w:t>
      </w:r>
      <w:r>
        <w:rPr>
          <w:spacing w:val="1"/>
        </w:rPr>
        <w:t xml:space="preserve"> </w:t>
      </w:r>
      <w:r>
        <w:t>inflating: flowers/sunflower/23356825566_f5885875f2.jpg</w:t>
      </w:r>
      <w:r>
        <w:rPr>
          <w:spacing w:val="1"/>
        </w:rPr>
        <w:t xml:space="preserve"> </w:t>
      </w:r>
      <w:r>
        <w:t>inflating: flowers/sunflower/235651658_a7b3e7cbdd.jpg</w:t>
      </w:r>
      <w:r>
        <w:rPr>
          <w:spacing w:val="1"/>
        </w:rPr>
        <w:t xml:space="preserve"> </w:t>
      </w:r>
      <w:r>
        <w:t>inflating: flowers/sunflower/23645265812_24352ff6bf.jpg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flowers/sunflower/23894449029_bf0f34d35d_n.jpg</w:t>
      </w:r>
      <w:r>
        <w:rPr>
          <w:spacing w:val="-118"/>
        </w:rPr>
        <w:t xml:space="preserve"> </w:t>
      </w:r>
      <w:r>
        <w:t>inflating: flowers/sunflower/2425164088_4a5d2cdf21_n.jpg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flowers/sunflower/244074259_47ce6d3ef9.jpg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flowers/sunflower/2442985637_8748180f69.jpg</w:t>
      </w:r>
    </w:p>
    <w:p>
      <w:pPr>
        <w:pStyle w:val="15"/>
        <w:spacing w:line="226" w:lineRule="auto"/>
        <w:ind w:right="4358"/>
      </w:pP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flowers/sunflower/2443095419_17b920d155_m.jpg</w:t>
      </w:r>
      <w:r>
        <w:rPr>
          <w:spacing w:val="-117"/>
        </w:rPr>
        <w:t xml:space="preserve"> </w:t>
      </w:r>
      <w:r>
        <w:t>inflating: flowers/sunflower/2443921986_d4582c123a.jpg</w:t>
      </w:r>
      <w:r>
        <w:rPr>
          <w:spacing w:val="1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 flowers/sunflower/24459750_eb49f6e4cb_m.jpg</w:t>
      </w:r>
      <w:r>
        <w:rPr>
          <w:spacing w:val="1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49"/>
          <w:w w:val="95"/>
        </w:rPr>
        <w:t xml:space="preserve"> </w:t>
      </w:r>
      <w:r>
        <w:rPr>
          <w:w w:val="95"/>
        </w:rPr>
        <w:t>flowers/sunflower/2575272111_f04d79b9af_n.jpg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1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1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275" name="组合 2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6" name="组合 27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78" name="图片 27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79" name="矩形 27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0" o:spid="_x0000_s280" coordorigin="140,119" coordsize="11635,16606" style="position:absolute;&#10;margin-left:7.0000005pt;&#10;margin-top:5.9500003pt;&#10;width:581.75pt;&#10;height:830.3pt;&#10;z-index:-8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81" o:spid="_x0000_s281" style="position:absolute;&#10;left:140;&#10;top:149;&#10;width:11634;&#10;height:16576;" filled="f" stroked="f" strokeweight="1.0pt">
                  <v:imagedata r:id="rId81" o:title="6397457791667396486502"/>
                  <o:lock aspectratio="t"/>
                  <v:stroke color="#000000"/>
                </v:shape>
                <v:rect type="#_x0000_t1" id="矩形 282" o:spid="_x0000_s282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flowers/sunflower/2588234269_c4bfd0d8b9_n.jpg</w:t>
      </w:r>
      <w:r>
        <w:rPr>
          <w:spacing w:val="-118"/>
        </w:rPr>
        <w:t xml:space="preserve"> </w:t>
      </w:r>
      <w:r>
        <w:t>inflating: flowers/sunflower/2588453601_66f2a03cca_n.jpg</w:t>
      </w:r>
      <w:r>
        <w:rPr>
          <w:spacing w:val="-118"/>
        </w:rPr>
        <w:t xml:space="preserve"> </w:t>
      </w:r>
      <w:r>
        <w:t>inflating: flowers/sunflower/2598973480_07de93e91d_n.jpg</w:t>
      </w:r>
      <w:r>
        <w:rPr>
          <w:spacing w:val="-118"/>
        </w:rPr>
        <w:t xml:space="preserve"> </w:t>
      </w:r>
      <w:r>
        <w:t>inflating: flowers/sunflower/2619000556_6634478e64_n.jpg</w:t>
      </w:r>
      <w:r>
        <w:rPr>
          <w:spacing w:val="-118"/>
        </w:rPr>
        <w:t xml:space="preserve"> </w:t>
      </w:r>
      <w:r>
        <w:t>inflating: flowers/sunflower/26254755_1bfc494ef1_n.jpg</w:t>
      </w:r>
      <w:r>
        <w:rPr>
          <w:spacing w:val="1"/>
        </w:rPr>
        <w:t xml:space="preserve"> </w:t>
      </w:r>
      <w:r>
        <w:t>inflating: flowers/sunflower/265422922_bbbde781d2_m.jpg</w:t>
      </w:r>
      <w:r>
        <w:rPr>
          <w:spacing w:val="1"/>
        </w:rPr>
        <w:t xml:space="preserve"> </w:t>
      </w:r>
      <w:r>
        <w:t>inflating: flowers/sunflower/265450085_6e9f276e2e.jpg</w:t>
      </w:r>
      <w:r>
        <w:rPr>
          <w:spacing w:val="1"/>
        </w:rPr>
        <w:t xml:space="preserve"> </w:t>
      </w:r>
      <w:r>
        <w:t>inflating: flowers/sunflower/2678588376_6ca64a4a54_n.jpg</w:t>
      </w:r>
      <w:r>
        <w:rPr>
          <w:spacing w:val="-118"/>
        </w:rPr>
        <w:t xml:space="preserve"> </w:t>
      </w:r>
      <w:r>
        <w:t>inflating: flowers/sunflower/2689228449_e0be72cf00_n.jpg</w:t>
      </w:r>
      <w:r>
        <w:rPr>
          <w:spacing w:val="-118"/>
        </w:rPr>
        <w:t xml:space="preserve"> </w:t>
      </w:r>
      <w:r>
        <w:t>inflating: flowers/sunflower/2694860538_b95d60122c_m.jpg</w:t>
      </w:r>
      <w:r>
        <w:rPr>
          <w:spacing w:val="-118"/>
        </w:rPr>
        <w:t xml:space="preserve"> </w:t>
      </w:r>
      <w:r>
        <w:t>inflating: flowers/sunflower/2697194548_ec8f8de97c_n.jpg</w:t>
      </w:r>
      <w:r>
        <w:rPr>
          <w:spacing w:val="-118"/>
        </w:rPr>
        <w:t xml:space="preserve"> </w:t>
      </w:r>
      <w:r>
        <w:t>inflating: flowers/sunflower/2706304885_4916102704_n.jpg</w:t>
      </w:r>
      <w:r>
        <w:rPr>
          <w:spacing w:val="-118"/>
        </w:rPr>
        <w:t xml:space="preserve"> </w:t>
      </w:r>
      <w:r>
        <w:t>inflating: flowers/sunflower/2706736074_b0fba20b3e.jpg</w:t>
      </w:r>
      <w:r>
        <w:rPr>
          <w:spacing w:val="1"/>
        </w:rPr>
        <w:t xml:space="preserve"> </w:t>
      </w:r>
      <w:r>
        <w:t>inflating: flowers/sunflower/2720698862_486d3ec079_m.jpg</w:t>
      </w:r>
      <w:r>
        <w:rPr>
          <w:spacing w:val="-118"/>
        </w:rPr>
        <w:t xml:space="preserve"> </w:t>
      </w:r>
      <w:r>
        <w:t>inflating: flowers/sunflower/2721638730_34a9b7a78b.jpg</w:t>
      </w:r>
      <w:r>
        <w:rPr>
          <w:spacing w:val="1"/>
        </w:rPr>
        <w:t xml:space="preserve"> </w:t>
      </w:r>
      <w:r>
        <w:t>inflating: flowers/sunflower/2723995667_31f32294b4.jpg</w:t>
      </w:r>
      <w:r>
        <w:rPr>
          <w:spacing w:val="1"/>
        </w:rPr>
        <w:t xml:space="preserve"> </w:t>
      </w:r>
      <w:r>
        <w:t>inflating: flowers/sunflower/2729206569_9dd2b5a3ed.jpg</w:t>
      </w:r>
      <w:r>
        <w:rPr>
          <w:spacing w:val="1"/>
        </w:rPr>
        <w:t xml:space="preserve"> </w:t>
      </w:r>
      <w:r>
        <w:t>inflating: flowers/sunflower/2733109082_1351f6738a_n.jpg</w:t>
      </w:r>
      <w:r>
        <w:rPr>
          <w:spacing w:val="-118"/>
        </w:rPr>
        <w:t xml:space="preserve"> </w:t>
      </w:r>
      <w:r>
        <w:t>inflating: flowers/sunflower/27465811_9477c9d044.jpg</w:t>
      </w:r>
      <w:r>
        <w:rPr>
          <w:spacing w:val="1"/>
        </w:rPr>
        <w:t xml:space="preserve"> </w:t>
      </w:r>
      <w:r>
        <w:t>inflating: flowers/sunflower/27466794_57e4fe5656.jpg</w:t>
      </w:r>
      <w:r>
        <w:rPr>
          <w:spacing w:val="1"/>
        </w:rPr>
        <w:t xml:space="preserve"> </w:t>
      </w:r>
      <w:r>
        <w:t>inflating: flowers/sunflower/274846229_990e976683_n.jpg</w:t>
      </w:r>
      <w:r>
        <w:rPr>
          <w:spacing w:val="1"/>
        </w:rPr>
        <w:t xml:space="preserve"> </w:t>
      </w:r>
      <w:r>
        <w:t>inflating: flowers/sunflower/274848710_5185cf33b1_n.jpg</w:t>
      </w:r>
      <w:r>
        <w:rPr>
          <w:spacing w:val="1"/>
        </w:rPr>
        <w:t xml:space="preserve"> </w:t>
      </w:r>
      <w:r>
        <w:t>inflating: flowers/sunflower/2759796022_55bd47bfa2_n.jpg</w:t>
      </w:r>
      <w:r>
        <w:rPr>
          <w:spacing w:val="-118"/>
        </w:rPr>
        <w:t xml:space="preserve"> </w:t>
      </w:r>
      <w:r>
        <w:t>inflating: flowers/sunflower/2767658405_1e2043f44c_n.jpg</w:t>
      </w:r>
      <w:r>
        <w:rPr>
          <w:spacing w:val="-118"/>
        </w:rPr>
        <w:t xml:space="preserve"> </w:t>
      </w:r>
      <w:r>
        <w:t>inflating: flowers/sunflower/2767688889_b176b0c3fb.jpg</w:t>
      </w:r>
      <w:r>
        <w:rPr>
          <w:spacing w:val="1"/>
        </w:rPr>
        <w:t xml:space="preserve"> </w:t>
      </w:r>
      <w:r>
        <w:t>inflating: flowers/sunflower/2803725948_5fd1f2fc99_n.jpg</w:t>
      </w:r>
      <w:r>
        <w:rPr>
          <w:spacing w:val="-118"/>
        </w:rPr>
        <w:t xml:space="preserve"> </w:t>
      </w:r>
      <w:r>
        <w:t>inflating: flowers/sunflower/2807106374_f422b5f00c.jpg</w:t>
      </w:r>
      <w:r>
        <w:rPr>
          <w:spacing w:val="1"/>
        </w:rPr>
        <w:t xml:space="preserve"> </w:t>
      </w:r>
      <w:r>
        <w:t>inflating: flowers/sunflower/2816256710_a2d3616fae.jpg</w:t>
      </w:r>
      <w:r>
        <w:rPr>
          <w:spacing w:val="1"/>
        </w:rPr>
        <w:t xml:space="preserve"> </w:t>
      </w:r>
      <w:r>
        <w:t>inflating: flowers/sunflower/2816503473_580306e772.jpg</w:t>
      </w:r>
      <w:r>
        <w:rPr>
          <w:spacing w:val="1"/>
        </w:rPr>
        <w:t xml:space="preserve"> </w:t>
      </w:r>
      <w:r>
        <w:t>inflating: flowers/sunflower/2823659190_afdabee45c.jpg</w:t>
      </w:r>
      <w:r>
        <w:rPr>
          <w:spacing w:val="1"/>
        </w:rPr>
        <w:t xml:space="preserve"> </w:t>
      </w:r>
      <w:r>
        <w:rPr>
          <w:spacing w:val="-2"/>
        </w:rPr>
        <w:t>inflating: flowers/sunflower/28661674053_44f8034570_n.jpg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flowers/sunflower/28664252816_1f24388ee6_n.jpg</w:t>
      </w:r>
      <w:r>
        <w:rPr>
          <w:spacing w:val="-118"/>
        </w:rPr>
        <w:t xml:space="preserve"> </w:t>
      </w:r>
      <w:r>
        <w:t>inflating: flowers/sunflower/287233531_74d4605814_m.jpg</w:t>
      </w:r>
      <w:r>
        <w:rPr>
          <w:spacing w:val="1"/>
        </w:rPr>
        <w:t xml:space="preserve"> </w:t>
      </w:r>
      <w:r>
        <w:t>inflating: flowers/sunflower/2883115609_5a69357b5d_m.jpg</w:t>
      </w:r>
      <w:r>
        <w:rPr>
          <w:spacing w:val="-118"/>
        </w:rPr>
        <w:t xml:space="preserve"> </w:t>
      </w:r>
      <w:r>
        <w:t>inflating: flowers/sunflower/2883115621_4837267ea1_m.jpg</w:t>
      </w:r>
      <w:r>
        <w:rPr>
          <w:spacing w:val="-118"/>
        </w:rPr>
        <w:t xml:space="preserve"> </w:t>
      </w:r>
      <w:r>
        <w:t>inflating: flowers/sunflower/2894191705_a1d2d80c80.jpg</w:t>
      </w:r>
      <w:r>
        <w:rPr>
          <w:spacing w:val="1"/>
        </w:rPr>
        <w:t xml:space="preserve"> </w:t>
      </w:r>
      <w:r>
        <w:t>inflating: flowers/sunflower/2895404754_6d9f9416d7_n.jpg</w:t>
      </w:r>
      <w:r>
        <w:rPr>
          <w:spacing w:val="-118"/>
        </w:rPr>
        <w:t xml:space="preserve"> </w:t>
      </w:r>
      <w:r>
        <w:t>inflating: flowers/sunflower/2927020075_54c9186797_n.jpg</w:t>
      </w:r>
      <w:r>
        <w:rPr>
          <w:spacing w:val="-118"/>
        </w:rPr>
        <w:t xml:space="preserve"> </w:t>
      </w:r>
      <w:r>
        <w:t>inflating: flowers/sunflower/2940221732_3507f3e927_n.jpg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flowers/sunflower/29429430522_b7a22cd3df_n.jpg</w:t>
      </w:r>
      <w:r>
        <w:rPr>
          <w:spacing w:val="-118"/>
        </w:rPr>
        <w:t xml:space="preserve"> </w:t>
      </w:r>
      <w:r>
        <w:t>inflating: flowers/sunflower/2944298800_1984bd4f8a_m.jpg</w:t>
      </w:r>
      <w:r>
        <w:rPr>
          <w:spacing w:val="-118"/>
        </w:rPr>
        <w:t xml:space="preserve"> </w:t>
      </w:r>
      <w:r>
        <w:t>inflating: flowers/sunflower/2949654221_909b0c86a1_n.jpg</w:t>
      </w:r>
      <w:r>
        <w:rPr>
          <w:spacing w:val="-118"/>
        </w:rPr>
        <w:t xml:space="preserve"> </w:t>
      </w:r>
      <w:r>
        <w:t>inflating: flowers/sunflower/2950505226_529e013bf7_m.jpg</w:t>
      </w:r>
      <w:r>
        <w:rPr>
          <w:spacing w:val="-118"/>
        </w:rPr>
        <w:t xml:space="preserve"> </w:t>
      </w:r>
      <w:r>
        <w:t>inflating: flowers/sunflower/2960610406_b61930727f_n.jpg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flowers/sunflower/29744655960_c0868b43da_n.jpg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flowers/sunflower/29744656500_f17578f7e3_n.jpg</w:t>
      </w:r>
      <w:r>
        <w:rPr>
          <w:spacing w:val="-118"/>
        </w:rPr>
        <w:t xml:space="preserve"> </w:t>
      </w:r>
      <w:r>
        <w:t>inflating: flowers/sunflower/2979133707_84aab35b5d.jpg</w:t>
      </w:r>
      <w:r>
        <w:rPr>
          <w:spacing w:val="1"/>
        </w:rPr>
        <w:t xml:space="preserve"> </w:t>
      </w:r>
      <w:r>
        <w:t>inflating: flowers/sunflower/2979297519_17a08b37f6_m.jpg</w:t>
      </w:r>
      <w:r>
        <w:rPr>
          <w:spacing w:val="-118"/>
        </w:rPr>
        <w:t xml:space="preserve"> </w:t>
      </w:r>
      <w:r>
        <w:t>inflating: flowers/sunflower/2980154410_bffd7a3452_n.jpg</w:t>
      </w:r>
      <w:r>
        <w:rPr>
          <w:spacing w:val="-118"/>
        </w:rPr>
        <w:t xml:space="preserve"> </w:t>
      </w:r>
      <w:r>
        <w:t>inflating: flowers/sunflower/2996573407_5e473b9359.jpg</w:t>
      </w:r>
      <w:r>
        <w:rPr>
          <w:spacing w:val="1"/>
        </w:rPr>
        <w:t xml:space="preserve"> </w:t>
      </w:r>
      <w:r>
        <w:t>inflating: flowers/sunflower/29972905_4cc537ff4b_n.jpg</w:t>
      </w:r>
      <w:r>
        <w:rPr>
          <w:spacing w:val="1"/>
        </w:rPr>
        <w:t xml:space="preserve"> </w:t>
      </w:r>
      <w:r>
        <w:t>inflating: flowers/sunflower/3001531316_efae24d37d_n.jpg</w:t>
      </w:r>
      <w:r>
        <w:rPr>
          <w:spacing w:val="-118"/>
        </w:rPr>
        <w:t xml:space="preserve"> </w:t>
      </w:r>
      <w:r>
        <w:t>inflating: flowers/sunflower/3001533700_1c62fb8b4a_n.jpg</w:t>
      </w:r>
      <w:r>
        <w:rPr>
          <w:spacing w:val="-118"/>
        </w:rPr>
        <w:t xml:space="preserve"> </w:t>
      </w:r>
      <w:r>
        <w:t>inflating: flowers/sunflower/3001536784_3bfd101b23_n.jpg</w:t>
      </w:r>
      <w:r>
        <w:rPr>
          <w:spacing w:val="-118"/>
        </w:rPr>
        <w:t xml:space="preserve"> </w:t>
      </w:r>
      <w:r>
        <w:t>inflating: flowers/sunflower/3062794421_295f8c2c4e.jpg</w:t>
      </w:r>
      <w:r>
        <w:rPr>
          <w:spacing w:val="1"/>
        </w:rPr>
        <w:t xml:space="preserve"> </w:t>
      </w:r>
      <w:r>
        <w:t>inflating: flowers/sunflower/310380634_60e6c79989.jpg</w:t>
      </w:r>
      <w:r>
        <w:rPr>
          <w:spacing w:val="1"/>
        </w:rPr>
        <w:t xml:space="preserve"> </w:t>
      </w:r>
      <w:r>
        <w:t>inflating: flowers/sunflower/3146795631_d062f233c1.jpg</w:t>
      </w:r>
      <w:r>
        <w:rPr>
          <w:spacing w:val="1"/>
        </w:rPr>
        <w:t xml:space="preserve"> </w:t>
      </w:r>
      <w:r>
        <w:t>inflating: flowers/sunflower/3154932076_eff5c38231_n.jpg</w:t>
      </w:r>
      <w:r>
        <w:rPr>
          <w:spacing w:val="-118"/>
        </w:rPr>
        <w:t xml:space="preserve"> </w:t>
      </w:r>
      <w:r>
        <w:t>inflating: flowers/sunflower/3154932290_4bf43bd34f_n.jpg</w:t>
      </w:r>
      <w:r>
        <w:rPr>
          <w:spacing w:val="-118"/>
        </w:rPr>
        <w:t xml:space="preserve"> </w:t>
      </w:r>
      <w:r>
        <w:t>inflating: flowers/sunflower/3196753837_411b03682d_n.jpg</w:t>
      </w:r>
      <w:r>
        <w:rPr>
          <w:spacing w:val="-118"/>
        </w:rPr>
        <w:t xml:space="preserve"> </w:t>
      </w:r>
      <w:r>
        <w:t>inflating: flowers/sunflower/3311874685_7b9ef10f7e_m.jpg</w:t>
      </w:r>
      <w:r>
        <w:rPr>
          <w:spacing w:val="-118"/>
        </w:rPr>
        <w:t xml:space="preserve"> </w:t>
      </w:r>
      <w:r>
        <w:t>inflating: flowers/sunflower/3334350831_f8755a2095_n.jpg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flowers/sunflower/34312487015_66a635fd71_n.jpg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flowers/sunflower/34571133752_0a9337993c_n.jpg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flowers/sunflower/34571252122_b3b1f45fac_n.jpg</w:t>
      </w:r>
    </w:p>
    <w:p>
      <w:pPr>
        <w:pStyle w:val="15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flowers/sunflower/34572755322_b43e90cae2_n.jpg</w:t>
      </w:r>
    </w:p>
    <w:p>
      <w:pPr>
        <w:pStyle w:val="15"/>
        <w:spacing w:line="226" w:lineRule="auto"/>
        <w:ind w:right="4316"/>
      </w:pPr>
      <w:r>
        <w:rPr>
          <w:spacing w:val="-1"/>
        </w:rPr>
        <w:t xml:space="preserve">inflating: </w:t>
      </w:r>
      <w:r>
        <w:t>flowers/sunflower/3466923719_b4b6df7f8b_n.jpg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flowers/sunflower/34692938506_efda47f39a_n.jpg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6"/>
          <w:w w:val="95"/>
        </w:rPr>
        <w:t xml:space="preserve"> </w:t>
      </w:r>
      <w:r>
        <w:rPr>
          <w:w w:val="95"/>
        </w:rPr>
        <w:t>flowers/sunflower/3568114325_d6b1363497.jpg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2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283" name="组合 2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4" name="组合 28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86" name="图片 28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87" name="矩形 28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8" o:spid="_x0000_s288" coordorigin="140,119" coordsize="11635,16606" style="position:absolute;&#10;margin-left:7.0000005pt;&#10;margin-top:5.9500003pt;&#10;width:581.75pt;&#10;height:830.3pt;&#10;z-index:-8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89" o:spid="_x0000_s289" style="position:absolute;&#10;left:140;&#10;top:149;&#10;width:11634;&#10;height:16576;" filled="f" stroked="f" strokeweight="1.0pt">
                  <v:imagedata r:id="rId83" o:title="1881079091667396486528"/>
                  <o:lock aspectratio="t"/>
                  <v:stroke color="#000000"/>
                </v:shape>
                <v:rect type="#_x0000_t1" id="矩形 290" o:spid="_x0000_s290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flowers/sunflower/3568925290_faf7aec3a0.jpg</w:t>
      </w:r>
      <w:r>
        <w:rPr>
          <w:spacing w:val="1"/>
        </w:rPr>
        <w:t xml:space="preserve"> </w:t>
      </w:r>
      <w:r>
        <w:t>inflating: flowers/sunflower/3575811488_a31714472a.jpg</w:t>
      </w:r>
      <w:r>
        <w:rPr>
          <w:spacing w:val="1"/>
        </w:rPr>
        <w:t xml:space="preserve"> </w:t>
      </w:r>
      <w:r>
        <w:rPr>
          <w:spacing w:val="-2"/>
        </w:rPr>
        <w:t>inflating: flowers/sunflower/3594967811_697184b026_n.jpg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flowers/sunflower/3596902268_049e33a2cb_n.jpg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flowers/sunflower/3665455426_9cd1c3af4a_n.jpg</w:t>
      </w:r>
      <w:r>
        <w:rPr>
          <w:spacing w:val="-118"/>
        </w:rPr>
        <w:t xml:space="preserve"> </w:t>
      </w:r>
      <w:r>
        <w:t>inflating: flowers/sunflower/3681233294_4f06cd8903.jpg</w:t>
      </w:r>
      <w:r>
        <w:rPr>
          <w:spacing w:val="1"/>
        </w:rPr>
        <w:t xml:space="preserve"> </w:t>
      </w:r>
      <w:r>
        <w:t>inflating: flowers/sunflower/3683873444_be4a609c46.jpg</w:t>
      </w:r>
      <w:r>
        <w:rPr>
          <w:spacing w:val="1"/>
        </w:rPr>
        <w:t xml:space="preserve"> </w:t>
      </w:r>
      <w:r>
        <w:rPr>
          <w:spacing w:val="-2"/>
        </w:rPr>
        <w:t>inflating: flowers/sunflower/3731075939_6c92d7fe68_m.jpg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flowers/sunflower/3734999477_7f454081aa_n.jpg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flowers/sunflower/3749090865_b90f28a585_n.jpg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flowers/sunflower/3749091071_c146b33c74_n.jpg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flowers/sunflower/3766264038_ea701c7131_n.jpg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flowers/sunflower/3784815653_5df39aa9c2_m.jpg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flowers/sunflower/3798841385_38142ea3c6_n.jpg</w:t>
      </w:r>
      <w:r>
        <w:rPr>
          <w:spacing w:val="-118"/>
        </w:rPr>
        <w:t xml:space="preserve"> </w:t>
      </w:r>
      <w:r>
        <w:t>inflating: flowers/sunflower/3815322974_52c12dbde3.jpg</w:t>
      </w:r>
      <w:r>
        <w:rPr>
          <w:spacing w:val="1"/>
        </w:rPr>
        <w:t xml:space="preserve"> </w:t>
      </w:r>
      <w:r>
        <w:t>inflating: flowers/sunflower/3832945398_96509d192b.jpg</w:t>
      </w:r>
      <w:r>
        <w:rPr>
          <w:spacing w:val="1"/>
        </w:rPr>
        <w:t xml:space="preserve"> </w:t>
      </w:r>
      <w:r>
        <w:rPr>
          <w:spacing w:val="-2"/>
        </w:rPr>
        <w:t>inflating: flowers/sunflower/3838274225_36010c6254_n.jpg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flowers/sunflower/3840761441_7c648abf4d_n.jpg</w:t>
      </w:r>
      <w:r>
        <w:rPr>
          <w:spacing w:val="-118"/>
        </w:rPr>
        <w:t xml:space="preserve"> </w:t>
      </w:r>
      <w:r>
        <w:t>inflating: flowers/sunflower/3846717708_ea11383ed8.jpg</w:t>
      </w:r>
      <w:r>
        <w:rPr>
          <w:spacing w:val="1"/>
        </w:rPr>
        <w:t xml:space="preserve"> </w:t>
      </w:r>
      <w:r>
        <w:t>inflating: flowers/sunflower/3846907701_e13b66aa87.jpg</w:t>
      </w:r>
      <w:r>
        <w:rPr>
          <w:spacing w:val="1"/>
        </w:rPr>
        <w:t xml:space="preserve"> </w:t>
      </w:r>
      <w:r>
        <w:t>inflating: flowers/sunflower/3848405800_8eea982c40.jpg</w:t>
      </w:r>
      <w:r>
        <w:rPr>
          <w:spacing w:val="1"/>
        </w:rPr>
        <w:t xml:space="preserve"> </w:t>
      </w:r>
      <w:r>
        <w:t>inflating: flowers/sunflower/3858508462_db2b9692d1.jpg</w:t>
      </w:r>
      <w:r>
        <w:rPr>
          <w:spacing w:val="1"/>
        </w:rPr>
        <w:t xml:space="preserve"> </w:t>
      </w:r>
      <w:r>
        <w:t>inflating: flowers/sunflower/3865206264_5d81584bba.jpg</w:t>
      </w:r>
      <w:r>
        <w:rPr>
          <w:spacing w:val="1"/>
        </w:rPr>
        <w:t xml:space="preserve"> </w:t>
      </w:r>
      <w:r>
        <w:t>inflating: flowers/sunflower/3883895985_bd20198371.jpg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flowers/sunflower/3884437548_ca8c36be3f_n.jpg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flowers/sunflower/3888908087_462d0045f2_n.jpg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flowers/sunflower/3889694330_6f84d123d5_n.jpg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flowers/sunflower/3889699518_77bf85bf44_n.jpg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flowers/sunflower/3893436870_034b79d118_n.jpg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flowers/sunflower/3894586562_5dbbdc4354_n.jpg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flowers/sunflower/3897174387_07aac6bf5f_n.jpg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flowers/sunflower/3912497870_a2f91c3a65_n.jpg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flowers/sunflower/3912497888_e7a5905bc3_n.jpg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flowers/sunflower/3920137864_e922ab25b4_n.jpg</w:t>
      </w:r>
      <w:r>
        <w:rPr>
          <w:spacing w:val="-118"/>
        </w:rPr>
        <w:t xml:space="preserve"> </w:t>
      </w:r>
      <w:r>
        <w:t>inflating: flowers/sunflower/3922005347_7b6fb82fcd.jpg</w:t>
      </w:r>
      <w:r>
        <w:rPr>
          <w:spacing w:val="1"/>
        </w:rPr>
        <w:t xml:space="preserve"> </w:t>
      </w:r>
      <w:r>
        <w:t>inflating: flowers/sunflower/39271782_b4335d09ae_n.jpg</w:t>
      </w:r>
      <w:r>
        <w:rPr>
          <w:spacing w:val="1"/>
        </w:rPr>
        <w:t xml:space="preserve"> </w:t>
      </w:r>
      <w:r>
        <w:rPr>
          <w:spacing w:val="-2"/>
        </w:rPr>
        <w:t>inflating: flowers/sunflower/3946535195_9382dcb951_n.jpg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flowers/sunflower/3946535709_78613461cb_n.jpg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flowers/sunflower/3950020811_dab89bebc0_n.jpg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flowers/sunflower/3951246342_930138610b_n.jpg</w:t>
      </w:r>
      <w:r>
        <w:rPr>
          <w:spacing w:val="-117"/>
        </w:rPr>
        <w:t xml:space="preserve"> </w:t>
      </w:r>
      <w:r>
        <w:t>inflating: flowers/sunflower/4019748730_ee09b39a43.jpg</w:t>
      </w:r>
      <w:r>
        <w:rPr>
          <w:spacing w:val="1"/>
        </w:rPr>
        <w:t xml:space="preserve"> </w:t>
      </w:r>
      <w:r>
        <w:t>inflating: flowers/sunflower/40410686_272bc66faf_m.jpg</w:t>
      </w:r>
      <w:r>
        <w:rPr>
          <w:spacing w:val="1"/>
        </w:rPr>
        <w:t xml:space="preserve"> </w:t>
      </w:r>
      <w:r>
        <w:t>inflating: flowers/sunflower/40410814_fba3837226_n.jpg</w:t>
      </w:r>
      <w:r>
        <w:rPr>
          <w:spacing w:val="1"/>
        </w:rPr>
        <w:t xml:space="preserve"> </w:t>
      </w:r>
      <w:r>
        <w:t>inflating: flowers/sunflower/40410963_3ac280f23a_n.jpg</w:t>
      </w:r>
      <w:r>
        <w:rPr>
          <w:spacing w:val="1"/>
        </w:rPr>
        <w:t xml:space="preserve"> </w:t>
      </w:r>
      <w:r>
        <w:t>inflating: flowers/sunflower/40411019_526f3fc8d9_m.jpg</w:t>
      </w:r>
      <w:r>
        <w:rPr>
          <w:spacing w:val="1"/>
        </w:rPr>
        <w:t xml:space="preserve"> </w:t>
      </w:r>
      <w:r>
        <w:t>inflating: flowers/sunflower/40411100_7fbe10ec0f_n.jpg</w:t>
      </w:r>
      <w:r>
        <w:rPr>
          <w:spacing w:val="1"/>
        </w:rPr>
        <w:t xml:space="preserve"> </w:t>
      </w:r>
      <w:r>
        <w:t>inflating: flowers/sunflower/4042816698_578a1d599e.jpg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flowers/sunflower/4080112931_cb20b3d51a_n.jpg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flowers/sunflower/4110787181_f73f12d107_m.jpg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flowers/sunflower/4160805260_cf758daeae_n.jpg</w:t>
      </w:r>
      <w:r>
        <w:rPr>
          <w:spacing w:val="-118"/>
        </w:rPr>
        <w:t xml:space="preserve"> </w:t>
      </w:r>
      <w:r>
        <w:t>inflating: flowers/sunflower/417251603_69f0ee57a9_m.jpg</w:t>
      </w:r>
      <w:r>
        <w:rPr>
          <w:spacing w:val="-118"/>
        </w:rPr>
        <w:t xml:space="preserve"> </w:t>
      </w:r>
      <w:r>
        <w:t>inflating: flowers/sunflower/418056361_1dfac1c151_n.jpg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flowers/sunflower/4186808407_06688641e2_n.jpg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flowers/sunflower/4191299785_a4faca9b74_n.jpg</w:t>
      </w:r>
      <w:r>
        <w:rPr>
          <w:spacing w:val="-118"/>
        </w:rPr>
        <w:t xml:space="preserve"> </w:t>
      </w:r>
      <w:r>
        <w:t>inflating: flowers/sunflower/4235259239_21f2eb4f2e.jpg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flowers/sunflower/4271193206_666ef60aa0_m.jpg</w:t>
      </w:r>
      <w:r>
        <w:rPr>
          <w:spacing w:val="-118"/>
        </w:rPr>
        <w:t xml:space="preserve"> </w:t>
      </w:r>
      <w:r>
        <w:t>inflating: flowers/sunflower/4341530649_c17bbc5d01.jpg</w:t>
      </w:r>
      <w:r>
        <w:rPr>
          <w:spacing w:val="1"/>
        </w:rPr>
        <w:t xml:space="preserve"> </w:t>
      </w:r>
      <w:r>
        <w:rPr>
          <w:spacing w:val="-2"/>
        </w:rPr>
        <w:t>inflating: flowers/sunflower/4398771472_44f2a0c162_n.jpg</w:t>
      </w:r>
      <w:r>
        <w:rPr>
          <w:spacing w:val="-118"/>
        </w:rPr>
        <w:t xml:space="preserve"> </w:t>
      </w:r>
      <w:r>
        <w:t>inflating: flowers/sunflower/44079668_34dfee3da1_n.jpg</w:t>
      </w:r>
      <w:r>
        <w:rPr>
          <w:spacing w:val="1"/>
        </w:rPr>
        <w:t xml:space="preserve"> </w:t>
      </w:r>
      <w:r>
        <w:t>inflating: flowers/sunflower/4414080766_5116e8084e.jpg</w:t>
      </w:r>
      <w:r>
        <w:rPr>
          <w:spacing w:val="1"/>
        </w:rPr>
        <w:t xml:space="preserve"> </w:t>
      </w:r>
      <w:r>
        <w:t>inflating: flowers/sunflower/4414081772_8a0e8a1327.jpg</w:t>
      </w:r>
      <w:r>
        <w:rPr>
          <w:spacing w:val="1"/>
        </w:rPr>
        <w:t xml:space="preserve"> </w:t>
      </w:r>
      <w:r>
        <w:t>inflating: flowers/sunflower/4414083164_3f285f8ac5.jpg</w:t>
      </w:r>
      <w:r>
        <w:rPr>
          <w:spacing w:val="1"/>
        </w:rPr>
        <w:t xml:space="preserve"> </w:t>
      </w:r>
      <w:r>
        <w:t>inflating: flowers/sunflower/4414084638_03d2db38ae.jpg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flowers/sunflower/4489516263_e49fe82637_n.jpg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flowers/sunflower/45045003_30bbd0a142_m.jpg</w:t>
      </w:r>
    </w:p>
    <w:p>
      <w:pPr>
        <w:pStyle w:val="15"/>
        <w:spacing w:line="171" w:lineRule="exact"/>
        <w:jc w:val="both"/>
      </w:pPr>
      <w:r>
        <w:t>inflating:</w:t>
      </w:r>
      <w:r>
        <w:rPr>
          <w:spacing w:val="-7"/>
        </w:rPr>
        <w:t xml:space="preserve"> </w:t>
      </w:r>
      <w:r>
        <w:t>flowers/sunflower/45045005_57354ee844.jpg</w:t>
      </w:r>
    </w:p>
    <w:p>
      <w:pPr>
        <w:pStyle w:val="15"/>
        <w:spacing w:line="226" w:lineRule="auto"/>
        <w:ind w:right="4400"/>
        <w:jc w:val="both"/>
      </w:pPr>
      <w:r>
        <w:rPr>
          <w:spacing w:val="-2"/>
        </w:rPr>
        <w:t>inflating: flowers/sunflower/4528959364_fa544b0f4e_m.jpg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9"/>
        </w:rPr>
        <w:t xml:space="preserve"> </w:t>
      </w:r>
      <w:r>
        <w:rPr>
          <w:spacing w:val="-3"/>
        </w:rPr>
        <w:t>flowers/sunflower/4664767140_fe01231322_n.jpg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3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291" name="组合 29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2" name="组合 292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94" name="图片 29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95" name="矩形 295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6" o:spid="_x0000_s296" coordorigin="140,120" coordsize="11635,16606" style="position:absolute;&#10;margin-left:7.0000005pt;&#10;margin-top:6.0pt;&#10;width:581.75pt;&#10;height:830.3pt;&#10;z-index:-8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297" o:spid="_x0000_s297" style="position:absolute;&#10;left:140;&#10;top:149;&#10;width:11634;&#10;height:16576;" filled="f" stroked="f" strokeweight="1.0pt">
                  <v:imagedata r:id="rId85" o:title="2581647811667396486553"/>
                  <o:lock aspectratio="t"/>
                  <v:stroke color="#000000"/>
                </v:shape>
                <v:rect type="#_x0000_t1" id="矩形 298" o:spid="_x0000_s298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flowers/sunflower/4673984698_6ec14d5b79.jpg</w:t>
      </w:r>
      <w:r>
        <w:rPr>
          <w:spacing w:val="1"/>
        </w:rPr>
        <w:t xml:space="preserve"> </w:t>
      </w:r>
      <w:r>
        <w:t>inflating: flowers/sunflower/4689061249_6498da5013.jpg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flowers/sunflower/4745980581_a0b7585258_n.jpg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flowers/sunflower/4745985619_249078cafa_n.jpg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flowers/sunflower/4745991955_6804568ae0_n.jpg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flowers/sunflower/4746638094_f5336788a0_n.jpg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flowers/sunflower/4746643626_02b2d056a2_n.jpg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flowers/sunflower/4746648726_e37a2de16d_n.jpg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flowers/sunflower/4746668678_0e2693b1b9_n.jpg</w:t>
      </w:r>
      <w:r>
        <w:rPr>
          <w:spacing w:val="-118"/>
        </w:rPr>
        <w:t xml:space="preserve"> </w:t>
      </w:r>
      <w:r>
        <w:t>inflating: flowers/sunflower/4755075329_1fccc69d4e.jpg</w:t>
      </w:r>
      <w:r>
        <w:rPr>
          <w:spacing w:val="1"/>
        </w:rPr>
        <w:t xml:space="preserve"> </w:t>
      </w:r>
      <w:r>
        <w:t>inflating: flowers/sunflower/4755705724_976621a1e7.jpg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flowers/sunflower/4794180388_c7b9294aef_n.jpg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flowers/sunflower/4795924955_202448d8ea_n.jpg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flowers/sunflower/4798378647_ca199b18c0_n.jpg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flowers/sunflower/4804434999_bf2187e96a_n.jpg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flowers/sunflower/4805544785_a63241f6d0_n.jpg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flowers/sunflower/4806174512_e04475b766_n.jpg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flowers/sunflower/4813483281_f3707a71e7_n.jpg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flowers/sunflower/4814106562_7c3564d2d9_n.jpg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flowers/sunflower/4816636411_0135bfe2c9_n.jpg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flowers/sunflower/4818994715_9d90527d18_n.jpg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flowers/sunflower/4821232343_7e0bcfbfdf_n.jpg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flowers/sunflower/4823873762_5f79b0c656_n.jpg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flowers/sunflower/4831577091_f56157a5d5_n.jpg</w:t>
      </w:r>
      <w:r>
        <w:rPr>
          <w:spacing w:val="-118"/>
        </w:rPr>
        <w:t xml:space="preserve"> </w:t>
      </w:r>
      <w:r>
        <w:t>inflating: flowers/sunflower/4846786944_2832c5c8b8.jpg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flowers/sunflower/4847062576_bae870479c_n.jpg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flowers/sunflower/4848279231_c4960e28b2_n.jpg</w:t>
      </w:r>
      <w:r>
        <w:rPr>
          <w:spacing w:val="-118"/>
        </w:rPr>
        <w:t xml:space="preserve"> </w:t>
      </w:r>
      <w:r>
        <w:t>inflating: flowers/sunflower/4868595281_1e58083785.jpg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flowers/sunflower/4869189730_f47c124cda_n.jpg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flowers/sunflower/4871455214_8b5fb87ab6_n.jpg</w:t>
      </w:r>
      <w:r>
        <w:rPr>
          <w:spacing w:val="-118"/>
        </w:rPr>
        <w:t xml:space="preserve"> </w:t>
      </w:r>
      <w:r>
        <w:t>inflating: flowers/sunflower/4872284527_ff52128b97.jpg</w:t>
      </w:r>
      <w:r>
        <w:rPr>
          <w:spacing w:val="1"/>
        </w:rPr>
        <w:t xml:space="preserve"> </w:t>
      </w:r>
      <w:r>
        <w:t>inflating: flowers/sunflower/4872892690_52dc25b0b4.jpg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flowers/sunflower/4877195645_791c3a83b9_m.jpg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flowers/sunflower/4878447831_e904c60cf8_n.jpg</w:t>
      </w:r>
      <w:r>
        <w:rPr>
          <w:spacing w:val="-118"/>
        </w:rPr>
        <w:t xml:space="preserve"> </w:t>
      </w:r>
      <w:r>
        <w:t>inflating: flowers/sunflower/4890268276_563f40a193.jpg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flowers/sunflower/4893660821_eb7f02bef3_n.jpg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flowers/sunflower/4895122831_83db2ba2d0_n.jpg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flowers/sunflower/4895124535_11a2bb704c_m.jpg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flowers/sunflower/4895718876_0246882882_n.jpg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flowers/sunflower/4895719476_bd3b6bd6fd_n.jpg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flowers/sunflower/4895720722_8247f2015b_n.jpg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flowers/sunflower/4895721242_89014e723c_n.jpg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flowers/sunflower/4895721788_f10208ab77_n.jpg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flowers/sunflower/4902448474_6850b85765_n.jpg</w:t>
      </w:r>
      <w:r>
        <w:rPr>
          <w:spacing w:val="-118"/>
        </w:rPr>
        <w:t xml:space="preserve"> </w:t>
      </w:r>
      <w:r>
        <w:t>inflating: flowers/sunflower/4914793782_d0ea760791.jpg</w:t>
      </w:r>
      <w:r>
        <w:rPr>
          <w:spacing w:val="1"/>
        </w:rPr>
        <w:t xml:space="preserve"> </w:t>
      </w:r>
      <w:r>
        <w:t>inflating: flowers/sunflower/4932143849_018486cbf7.jpg</w:t>
      </w:r>
      <w:r>
        <w:rPr>
          <w:spacing w:val="1"/>
        </w:rPr>
        <w:t xml:space="preserve"> </w:t>
      </w:r>
      <w:r>
        <w:t>inflating: flowers/sunflower/4932144003_cbffc89bf0.jpg</w:t>
      </w:r>
      <w:r>
        <w:rPr>
          <w:spacing w:val="1"/>
        </w:rPr>
        <w:t xml:space="preserve"> </w:t>
      </w:r>
      <w:r>
        <w:t>inflating: flowers/sunflower/4932735362_6e1017140f.jpg</w:t>
      </w:r>
      <w:r>
        <w:rPr>
          <w:spacing w:val="1"/>
        </w:rPr>
        <w:t xml:space="preserve"> </w:t>
      </w:r>
      <w:r>
        <w:t>inflating: flowers/sunflower/4932735566_2327bf319a.jpg</w:t>
      </w:r>
      <w:r>
        <w:rPr>
          <w:spacing w:val="1"/>
        </w:rPr>
        <w:t xml:space="preserve"> </w:t>
      </w:r>
      <w:r>
        <w:t>inflating: flowers/sunflower/4932736136_0115955987.jpg</w:t>
      </w:r>
      <w:r>
        <w:rPr>
          <w:spacing w:val="1"/>
        </w:rPr>
        <w:t xml:space="preserve"> </w:t>
      </w:r>
      <w:r>
        <w:t>inflating: flowers/sunflower/4932736308_827012cff2.jpg</w:t>
      </w:r>
      <w:r>
        <w:rPr>
          <w:spacing w:val="1"/>
        </w:rPr>
        <w:t xml:space="preserve"> </w:t>
      </w:r>
      <w:r>
        <w:t>inflating: flowers/sunflower/4933228903_9ae82d0b9d.jpg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flowers/sunflower/4933229357_1c5cc03f65_m.jpg</w:t>
      </w:r>
      <w:r>
        <w:rPr>
          <w:spacing w:val="-118"/>
        </w:rPr>
        <w:t xml:space="preserve"> </w:t>
      </w:r>
      <w:r>
        <w:t>inflating: flowers/sunflower/4933823194_33f6e32c5a.jpg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flowers/sunflower/4940287066_385afd9c18_m.jpg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flowers/sunflower/4942258704_c4146b710a_n.jpg</w:t>
      </w:r>
      <w:r>
        <w:rPr>
          <w:spacing w:val="-118"/>
        </w:rPr>
        <w:t xml:space="preserve"> </w:t>
      </w:r>
      <w:r>
        <w:t>inflating: flowers/sunflower/4977385375_e271e282f9.jpg</w:t>
      </w:r>
      <w:r>
        <w:rPr>
          <w:spacing w:val="1"/>
        </w:rPr>
        <w:t xml:space="preserve"> </w:t>
      </w:r>
      <w:r>
        <w:t>inflating: flowers/sunflower/4980406384_791774d953.jpg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flowers/sunflower/4989952542_35f2cdd5e2_n.jpg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flowers/sunflower/5004121118_e9393e60d0_n.jpg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flowers/sunflower/5007598545_90e08e81c1_n.jpg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flowers/sunflower/5015462205_440898fe41_n.jpg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flowers/sunflower/5018120483_cc0421b176_m.jpg</w:t>
      </w:r>
      <w:r>
        <w:rPr>
          <w:spacing w:val="-118"/>
        </w:rPr>
        <w:t xml:space="preserve"> </w:t>
      </w:r>
      <w:r>
        <w:t>inflating: flowers/sunflower/5020805135_1219d7523d.jpg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flowers/sunflower/5020805619_6c710793f7.jpg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flowers/sunflower/5025805406_033cb03475_n.jpg</w:t>
      </w:r>
    </w:p>
    <w:p>
      <w:pPr>
        <w:pStyle w:val="15"/>
        <w:spacing w:line="226" w:lineRule="auto"/>
        <w:ind w:right="4434"/>
      </w:pPr>
      <w:r>
        <w:rPr>
          <w:spacing w:val="-2"/>
        </w:rPr>
        <w:t>inflating: flowers/sunflower/5027895361_ace3b731e5_n.jpg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flowers/sunflower/5028817729_f04d32bac8_n.jpg</w:t>
      </w:r>
      <w:r>
        <w:rPr>
          <w:spacing w:val="-118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 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12"/>
        </w:rPr>
        <w:t xml:space="preserve"> </w:t>
      </w:r>
      <w:r>
        <w:rPr>
          <w:spacing w:val="-3"/>
        </w:rPr>
        <w:t>flowers/sunflower/5042785753_392cc4e74d_n.jpg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7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299" name="图片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图片 30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7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01" name="图片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图片 30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flowers/sunflower/5043404000_9bc16cb7e5_m.jpg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flowers/sunflower/5043409092_5b12cc985a_m.jpg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flowers/sunflower/5043409856_395300dbe5_m.jpg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flowers/sunflower/5067864967_19928ca94c_m.jpg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flowers/sunflower/5076821914_c21b58fd4c_m.jpg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flowers/sunflower/5091281256_648c37d7c1_n.jpg</w:t>
      </w:r>
      <w:r>
        <w:rPr>
          <w:spacing w:val="-118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flowers/sunflower/5115925320_ed9ca5b2d1_n.jpg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flowers/sunflower/5139969631_743880e01d_n.jpg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flowers/sunflower/5139969871_c9046bdaa7_n.jpg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flowers/sunflower/5139971615_434ff8ed8b_n.jpg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flowers/sunflower/5139977283_530c508603_n.jpg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flowers/sunflower/5139977423_d413b23fde_m.jpg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flowers/sunflower/5139977579_ea2dd6a322_m.jpg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flowers/sunflower/5180260869_1db7ff98e4_n.jpg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flowers/sunflower/5180859236_60aa57ff9b_n.jpg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flowers/sunflower/5180861654_0741222c62_n.jpg</w:t>
      </w:r>
      <w:r>
        <w:rPr>
          <w:spacing w:val="-118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 flowers/sunflower/5231868667_f0baa71feb_n.jpg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flowers/sunflower/5293283002_9b17f085f7_m.jpg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flowers/sunflower/5330608174_b49f7a4c48_m.jpg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flowers/sunflower/5339004958_a0a6f385fd_m.jpg</w:t>
      </w:r>
      <w:r>
        <w:rPr>
          <w:spacing w:val="-118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 flowers/sunflower/5437996076_cf7e2ac32e_n.jpg</w:t>
      </w:r>
      <w:r>
        <w:rPr>
          <w:spacing w:val="-118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flowers/sunflower/5526324308_b333da0e57_n.jpg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flowers/sunflower/5556633113_0a04f5ed8a_n.jpg</w:t>
      </w:r>
      <w:r>
        <w:rPr>
          <w:spacing w:val="-118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flowers/sunflower/5917253022_4e3142d48b_n.jpg</w:t>
      </w:r>
      <w:r>
        <w:rPr>
          <w:spacing w:val="-118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flowers/sunflower/5927432662_3ffd2461c2_n.jpg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flowers/sunflower/5933438337_b26a81ea81_n.jpg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flowers/sunflower/5933438461_7607cf06e2_n.jpg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flowers/sunflower/5933438547_0dea1fddd6_n.jpg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flowers/sunflower/5937355165_1dc7b2cbf9_n.jpg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flowers/sunflower/5937914300_bfca430439_n.jpg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flowers/sunflower/5951665793_8ae4807cbd_n.jpg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flowers/sunflower/5952223760_85972671d6_n.jpg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flowers/sunflower/5955475577_3d923874d9_n.jpg</w:t>
      </w:r>
      <w:r>
        <w:rPr>
          <w:spacing w:val="-118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flowers/sunflower/5955501969_e42f038a6f_n.jpg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flowers/sunflower/5956626941_2885465093_n.jpg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flowers/sunflower/5956627065_075880a1cc_n.jpg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flowers/sunflower/5956627147_4d51393479_n.jpg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flowers/sunflower/5957007921_62333981d2_n.jpg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flowers/sunflower/5957186948_b2afd80d70_n.jpg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flowers/sunflower/5963905278_6a8efc6b27_n.jpg</w:t>
      </w:r>
      <w:r>
        <w:rPr>
          <w:spacing w:val="-118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flowers/sunflower/5967283168_90dd4daf28_n.jpg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flowers/sunflower/5967284308_85714d8cf7_m.jpg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flowers/sunflower/5970300143_36b42437de_n.jpg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flowers/sunflower/5970301989_fe3a68aac8_m.jpg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flowers/sunflower/5970868068_fe1c8b282e_n.jpg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flowers/sunflower/5970869550_d7d9fabebd_n.jpg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flowers/sunflower/5973935729_2868f2db1f_n.jpg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flowers/sunflower/5979111025_3bcae48ae6_n.jpg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flowers/sunflower/5979111199_495884b578_n.jpg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flowers/sunflower/5979111555_61b400c070_n.jpg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flowers/sunflower/5979668702_fdaec9e164_n.jpg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flowers/sunflower/5979669004_d9736206c9_n.jpg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flowers/sunflower/5991628433_e1d853e40d_n.jpg</w:t>
      </w:r>
    </w:p>
    <w:p>
      <w:pPr>
        <w:pStyle w:val="15"/>
        <w:spacing w:line="226" w:lineRule="auto"/>
        <w:ind w:right="4434"/>
      </w:pPr>
      <w:r>
        <w:rPr>
          <w:spacing w:val="-2"/>
        </w:rPr>
        <w:t>inflating: flowers/sunflower/5994569021_749d5e2da3_n.jpg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flowers/sunflower/5994572653_ea98afa3af_n.jpg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flowers/sunflower/5999024446_5721493894.jpg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4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09"/>
                <wp:effectExtent l="0" t="0" r="0" b="0"/>
                <wp:wrapNone/>
                <wp:docPr id="303" name="组合 30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4" name="组合 304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06" name="图片 30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07" name="矩形 307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08" o:spid="_x0000_s308" coordorigin="140,119" coordsize="11635,16606" style="position:absolute;&#10;margin-left:7.0000005pt;&#10;margin-top:5.9500003pt;&#10;width:581.75pt;&#10;height:830.3pt;&#10;z-index:-8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309" o:spid="_x0000_s309" style="position:absolute;&#10;left:140;&#10;top:149;&#10;width:11634;&#10;height:16576;" filled="f" stroked="f" strokeweight="1.0pt">
                  <v:imagedata r:id="rId89" o:title="7113120761667396486601"/>
                  <o:lock aspectratio="t"/>
                  <v:stroke color="#000000"/>
                </v:shape>
                <v:rect type="#_x0000_t1" id="矩形 310" o:spid="_x0000_s310" style="position:absolute;&#10;left:227;&#10;top:119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rPr>
          <w:spacing w:val="-2"/>
        </w:rPr>
        <w:t>inflating: flowers/sunflower/6002598514_22a9a404c7_n.jpg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flowers/sunflower/6042014768_b57f0bfc79_n.jpg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flowers/sunflower/6050020905_881295ac72_n.jpg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flowers/sunflower/6053739964_a1d9ab3ed1_n.jpg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flowers/sunflower/6056460102_f5569092a6_n.jpg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flowers/sunflower/6061175433_95fdb12f32_n.jpg</w:t>
      </w:r>
      <w:r>
        <w:rPr>
          <w:spacing w:val="-118"/>
        </w:rPr>
        <w:t xml:space="preserve"> </w:t>
      </w:r>
      <w:r>
        <w:t>inflating: flowers/sunflower/6061177447_d8ce96aee0.jpg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flowers/sunflower/6074427492_1b5bab7848_n.jpg</w:t>
      </w:r>
      <w:r>
        <w:rPr>
          <w:spacing w:val="-118"/>
        </w:rPr>
        <w:t xml:space="preserve"> </w:t>
      </w:r>
      <w:r>
        <w:t>inflating: flowers/sunflower/6080086410_17a02dcfb8.jpg</w:t>
      </w:r>
      <w:r>
        <w:rPr>
          <w:spacing w:val="1"/>
        </w:rPr>
        <w:t xml:space="preserve"> </w:t>
      </w:r>
      <w:r>
        <w:t>inflating: flowers/sunflower/6104713425_8a3277e34a.jpg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flowers/sunflower/6112510436_9fe06e695a_n.jpg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flowers/sunflower/6113021380_7546bf7ac7_n.jpg</w:t>
      </w:r>
      <w:r>
        <w:rPr>
          <w:spacing w:val="-118"/>
        </w:rPr>
        <w:t xml:space="preserve"> </w:t>
      </w:r>
      <w:r>
        <w:t>inflating: flowers/sunflower/6116210027_61923f4b64.jpg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flowers/sunflower/6122711533_2c219f0392_n.jpg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flowers/sunflower/6125761554_4e72819ce4_m.jpg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flowers/sunflower/6133988570_9dc778e622_m.jpg</w:t>
      </w:r>
      <w:r>
        <w:rPr>
          <w:spacing w:val="-118"/>
        </w:rPr>
        <w:t xml:space="preserve"> </w:t>
      </w:r>
      <w:r>
        <w:t>inflating: flowers/sunflower/6140661443_bb48344226.jpg</w:t>
      </w:r>
      <w:r>
        <w:rPr>
          <w:spacing w:val="1"/>
        </w:rPr>
        <w:t xml:space="preserve"> </w:t>
      </w:r>
      <w:r>
        <w:t>inflating: flowers/sunflower/6140693467_211a135b6d.jpg</w:t>
      </w:r>
      <w:r>
        <w:rPr>
          <w:spacing w:val="1"/>
        </w:rPr>
        <w:t xml:space="preserve"> </w:t>
      </w:r>
      <w:r>
        <w:t>inflating: flowers/sunflower/6140808687_88df0fd733.jpg</w:t>
      </w:r>
      <w:r>
        <w:rPr>
          <w:spacing w:val="1"/>
        </w:rPr>
        <w:t xml:space="preserve"> </w:t>
      </w:r>
      <w:r>
        <w:t>inflating: flowers/sunflower/6140892289_92805cc590.jpg</w:t>
      </w:r>
      <w:r>
        <w:rPr>
          <w:spacing w:val="1"/>
        </w:rPr>
        <w:t xml:space="preserve"> </w:t>
      </w:r>
      <w:r>
        <w:t>inflating: flowers/sunflower/6141150299_b46a64e4de.jpg</w:t>
      </w:r>
      <w:r>
        <w:rPr>
          <w:spacing w:val="1"/>
        </w:rPr>
        <w:t xml:space="preserve"> </w:t>
      </w:r>
      <w:r>
        <w:t>inflating: flowers/sunflower/6141199476_9b6d383fd9.jpg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flowers/sunflower/6145005439_ef6e07f9c6_n.jpg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flowers/sunflower/6166888942_7058198713_m.jpg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flowers/sunflower/6198569425_e953b9e6cc_m.jpg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flowers/sunflower/6198569587_23c3693328_m.jpg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flowers/sunflower/6199086734_b7ddc65816_m.jpg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flowers/sunflower/6204049536_1ac4f09232_n.jpg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flowers/sunflower/6239758929_50e5e5a476_m.jpg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flowers/sunflower/6250692311_cb60c85ee9_n.jpg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flowers/sunflower/6265084065_7a8b30cc6e_n.jpg</w:t>
      </w:r>
      <w:r>
        <w:rPr>
          <w:spacing w:val="-118"/>
        </w:rPr>
        <w:t xml:space="preserve"> </w:t>
      </w:r>
      <w:r>
        <w:t>inflating: flowers/sunflower/6482016425_d8fab362f6.jpg</w:t>
      </w:r>
      <w:r>
        <w:rPr>
          <w:spacing w:val="1"/>
        </w:rPr>
        <w:t xml:space="preserve"> </w:t>
      </w:r>
      <w:r>
        <w:t>inflating: flowers/sunflower/6482016439_b0d06dac04.jpg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flowers/sunflower/6495554833_86eb8faa8e_n.jpg</w:t>
      </w:r>
      <w:r>
        <w:rPr>
          <w:spacing w:val="-118"/>
        </w:rPr>
        <w:t xml:space="preserve"> </w:t>
      </w:r>
      <w:r>
        <w:t>inflating: flowers/sunflower/6495559397_61d01c0c57.jpg</w:t>
      </w:r>
      <w:r>
        <w:rPr>
          <w:spacing w:val="1"/>
        </w:rPr>
        <w:t xml:space="preserve"> </w:t>
      </w:r>
      <w:r>
        <w:t>inflating: flowers/sunflower/6606741847_f0198d83ff.jpg</w:t>
      </w:r>
      <w:r>
        <w:rPr>
          <w:spacing w:val="1"/>
        </w:rPr>
        <w:t xml:space="preserve"> </w:t>
      </w:r>
      <w:r>
        <w:t>inflating: flowers/sunflower/6606743797_c90c669757.jpg</w:t>
      </w:r>
      <w:r>
        <w:rPr>
          <w:spacing w:val="1"/>
        </w:rPr>
        <w:t xml:space="preserve"> </w:t>
      </w:r>
      <w:r>
        <w:t>inflating: flowers/sunflower/6606746467_a668c8d417.jpg</w:t>
      </w:r>
      <w:r>
        <w:rPr>
          <w:spacing w:val="1"/>
        </w:rPr>
        <w:t xml:space="preserve"> </w:t>
      </w:r>
      <w:r>
        <w:t>inflating: flowers/sunflower/6606749757_b98a4ba403.jpg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flowers/sunflower/6606753075_72ee32aa30_m.jpg</w:t>
      </w:r>
      <w:r>
        <w:rPr>
          <w:spacing w:val="-118"/>
        </w:rPr>
        <w:t xml:space="preserve"> </w:t>
      </w:r>
      <w:r>
        <w:t>inflating: flowers/sunflower/6606806621_5267acdd38.jpg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flowers/sunflower/6606809995_edee55b770_m.jpg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flowers/sunflower/6606813305_c992231d29_m.jpg</w:t>
      </w:r>
      <w:r>
        <w:rPr>
          <w:spacing w:val="-117"/>
        </w:rPr>
        <w:t xml:space="preserve"> </w:t>
      </w:r>
      <w:r>
        <w:t>inflating: flowers/sunflower/6606815161_3c4372760f.jpg</w:t>
      </w:r>
      <w:r>
        <w:rPr>
          <w:spacing w:val="1"/>
        </w:rPr>
        <w:t xml:space="preserve"> </w:t>
      </w:r>
      <w:r>
        <w:t>inflating: flowers/sunflower/6606817351_10f6e43a09.jpg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flowers/sunflower/6606820461_952c450f90_n.jpg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flowers/sunflower/6606823367_e89dc52a95_n.jpg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flowers/sunflower/6627521877_6e43fb3c49_m.jpg</w:t>
      </w:r>
      <w:r>
        <w:rPr>
          <w:spacing w:val="-118"/>
        </w:rPr>
        <w:t xml:space="preserve"> </w:t>
      </w:r>
      <w:r>
        <w:t>inflating: flowers/sunflower/678714585_addc9aaaef.jpg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flowers/sunflower/6866250080_ae80df0cd5_m.jpg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flowers/sunflower/6908789145_814d448bb1_n.jpg</w:t>
      </w:r>
      <w:r>
        <w:rPr>
          <w:spacing w:val="-118"/>
        </w:rPr>
        <w:t xml:space="preserve"> </w:t>
      </w:r>
      <w:r>
        <w:t>inflating: flowers/sunflower/6953297_8576bf4ea3.jpg</w:t>
      </w:r>
      <w:r>
        <w:rPr>
          <w:spacing w:val="1"/>
        </w:rPr>
        <w:t xml:space="preserve"> </w:t>
      </w:r>
      <w:r>
        <w:t>inflating: flowers/sunflower/6958724008_12259943a7.jpg</w:t>
      </w:r>
      <w:r>
        <w:rPr>
          <w:spacing w:val="1"/>
        </w:rPr>
        <w:t xml:space="preserve"> </w:t>
      </w:r>
      <w:r>
        <w:rPr>
          <w:spacing w:val="-2"/>
        </w:rPr>
        <w:t>inflating: flowers/sunflower/7012364067_5ffc7654c9_m.jpg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flowers/sunflower/7012366081_019c8a17a4_m.jpg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flowers/sunflower/7176723954_e41618edc1_n.jpg</w:t>
      </w:r>
      <w:r>
        <w:rPr>
          <w:spacing w:val="-118"/>
        </w:rPr>
        <w:t xml:space="preserve"> </w:t>
      </w:r>
      <w:r>
        <w:t>inflating: flowers/sunflower/7176729016_d73ff2211e.jpg</w:t>
      </w:r>
      <w:r>
        <w:rPr>
          <w:spacing w:val="1"/>
        </w:rPr>
        <w:t xml:space="preserve"> </w:t>
      </w:r>
      <w:r>
        <w:rPr>
          <w:spacing w:val="-2"/>
        </w:rPr>
        <w:t>inflating: flowers/sunflower/7176729812_7c053921fb_m.jpg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flowers/sunflower/7176736574_14446539cb_n.jpg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flowers/sunflower/7270375648_79f0caef42_n.jpg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flowers/sunflower/7369484298_332f69bd88_n.jpg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flowers/sunflower/7492109308_bbbb982ebe_n.jpg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flowers/sunflower/7510240282_87554c7418_n.jpg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flowers/sunflower/7510262868_cf7d6f6f25_n.jpg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flowers/sunflower/7510285306_ba8f80c382_n.jpg</w:t>
      </w:r>
    </w:p>
    <w:p>
      <w:pPr>
        <w:pStyle w:val="15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flowers/sunflower/7581713708_8eae6794f2.jpg</w:t>
      </w:r>
    </w:p>
    <w:p>
      <w:pPr>
        <w:pStyle w:val="15"/>
        <w:tabs>
          <w:tab w:val="left" w:pos="2380"/>
        </w:tabs>
        <w:spacing w:line="226" w:lineRule="auto"/>
        <w:ind w:right="4424"/>
      </w:pPr>
      <w:r>
        <w:rPr>
          <w:spacing w:val="-2"/>
        </w:rPr>
        <w:t>inflating: flowers/sunflower/7586498522_4dcab1c8d2_m.jpg</w:t>
      </w:r>
      <w:r>
        <w:rPr>
          <w:spacing w:val="-118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flowers/sunflower/7603036176_9e8967cd21.jpg</w:t>
      </w:r>
      <w:r>
        <w:rPr>
          <w:spacing w:val="1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flowers/sunflower/7652532108_01ef94c476.jpg</w:t>
      </w:r>
      <w:r>
        <w:rPr>
          <w:spacing w:val="1"/>
        </w:rPr>
        <w:t xml:space="preserve"> </w:t>
      </w:r>
      <w:r>
        <w:rPr>
          <w:w w:val="95"/>
        </w:rPr>
        <w:t>inflating:</w:t>
        <w:tab/>
        <w:t>flowers/sunflower/7654774598_6b715a8d3e.jpg</w:t>
      </w:r>
      <w:r>
        <w:rPr>
          <w:spacing w:val="1"/>
          <w:w w:val="95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flowers/sunflower/7721658400_0dec46d225.jpg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9"/>
          <w:w w:val="95"/>
        </w:rPr>
        <w:t xml:space="preserve"> </w:t>
      </w:r>
      <w:r>
        <w:rPr>
          <w:w w:val="95"/>
        </w:rPr>
        <w:t>flowers/sunflower/7728953426_abd179ab63.jpg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78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11" name="图片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图片 31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79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13" name="图片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图片 31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flowers/sunflower/7791014076_07a897cb85_n.jpg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flowers/sunflower/7804213238_1d92ae5edb_m.jpg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flowers/sunflower/7820305664_82148f3bfb_n.jpg</w:t>
      </w:r>
      <w:r>
        <w:rPr>
          <w:spacing w:val="-118"/>
        </w:rPr>
        <w:t xml:space="preserve"> </w:t>
      </w:r>
      <w:r>
        <w:t>inflating: flowers/sunflower/7820398908_4316bbba45.jpg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 flowers/sunflower/7820626738_3be6a52e4e_n.jpg</w:t>
      </w:r>
      <w:r>
        <w:rPr>
          <w:spacing w:val="-118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 flowers/sunflower/7935826214_9b57628203_m.jpg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flowers/sunflower/8014735546_3db46bb1fe_n.jpg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flowers/sunflower/8021568040_f891223c44_n.jpg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flowers/sunflower/8038712786_5bdeed3c7f_m.jpg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flowers/sunflower/8041242566_752def876e_n.jpg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flowers/sunflower/8071460469_a7c2c34b97_n.jpg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flowers/sunflower/8081530919_c882d46bb0_n.jpg</w:t>
      </w:r>
      <w:r>
        <w:rPr>
          <w:spacing w:val="-118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 flowers/sunflower/8174941335_56389b53e9_n.jpg</w:t>
      </w:r>
      <w:r>
        <w:rPr>
          <w:spacing w:val="-118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flowers/sunflower/8192234807_fed4a46f1a_n.jpg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flowers/sunflower/8202034834_ee0ee91e04_n.jpg</w:t>
      </w:r>
      <w:r>
        <w:rPr>
          <w:spacing w:val="-118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flowers/sunflower/8249000137_eddfffa380_n.jpg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flowers/sunflower/8265023280_713f2c69d0_m.jpg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flowers/sunflower/8266310743_02095e782d_m.jpg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flowers/sunflower/8292914969_4a76608250_m.jpg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flowers/sunflower/8368015811_2893411cf7_n.jpg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flowers/sunflower/8433716268_8b7b4083bc_n.jpg</w:t>
      </w:r>
      <w:r>
        <w:rPr>
          <w:spacing w:val="-118"/>
        </w:rPr>
        <w:t xml:space="preserve"> </w:t>
      </w:r>
      <w:r>
        <w:t>inflating: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 flowers/sunflower/8480886751_71d88bfdc0_n.jpg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flowers/sunflower/8481979626_98c9f88848_n.jpg</w:t>
      </w:r>
      <w:r>
        <w:rPr>
          <w:spacing w:val="-118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flowers/sunflower/8929213942_5544191250_n.jpg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flowers/sunflower/8929274876_17efc1774a_n.jpg</w:t>
      </w:r>
      <w:r>
        <w:rPr>
          <w:spacing w:val="-118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 flowers/sunflower/8935252770_263d682fe8_n.jpg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flowers/sunflower/9056495873_66e351b17c_n.jpg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flowers/sunflower/9111896677_ff0b6fa6f6_n.jpg</w:t>
      </w:r>
      <w:r>
        <w:rPr>
          <w:spacing w:val="-118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 flowers/sunflower/9213511121_836a458021_m.jpg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flowers/sunflower/9216286162_6ceefdd1b4_m.jpg</w:t>
      </w:r>
      <w:r>
        <w:rPr>
          <w:spacing w:val="-118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 flowers/sunflower/9231555352_d2dd8f8e68_m.jpg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flowers/sunflower/9240005603_6a9b71dcea_n.jpg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flowers/sunflower/9240129413_f240ce7866_n.jpg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flowers/sunflower/9246304620_768d1f54d7_n.jpg</w:t>
      </w:r>
      <w:r>
        <w:rPr>
          <w:spacing w:val="-118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 flowers/sunflower/9359374034_21fb12d613_n.jpg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flowers/sunflower/9375675309_987d32f99e_n.jpg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flowers/sunflower/9381481549_5a5d503e42_n.jpg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flowers/sunflower/9384867134_83af458a19_n.jpg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flowers/sunflower/9399711558_7cb9547cd3_n.jpg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flowers/sunflower/9400904374_37723396e3_n.jpg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flowers/sunflower/9410186154_465642ed35.jpg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flowers/sunflower/9427945592_07a2676945_n.jpg</w:t>
      </w:r>
    </w:p>
    <w:p>
      <w:pPr>
        <w:pStyle w:val="15"/>
        <w:spacing w:line="226" w:lineRule="auto"/>
        <w:ind w:right="4309"/>
      </w:pPr>
      <w:r>
        <w:rPr>
          <w:spacing w:val="-2"/>
        </w:rPr>
        <w:t>inflating: flowers/sunflower/9431890901_cd11bda584_n.jpg</w:t>
      </w:r>
      <w:r>
        <w:rPr>
          <w:spacing w:val="-118"/>
        </w:rPr>
        <w:t xml:space="preserve"> </w:t>
      </w: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flowers/sunflower/9448615838_04078d09bf_n.jpg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flowers/sunflower/9460336948_6ae968be93.jpg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434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5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09"/>
                <wp:effectExtent l="0" t="0" r="0" b="0"/>
                <wp:wrapNone/>
                <wp:docPr id="315" name="组合 3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6" name="组合 316"/>
                      <wpg:cNvGrpSpPr/>
                      <wpg:grpSpPr>
                        <a:xfrm rot="0">
                          <a:off x="0" y="0"/>
                          <a:ext cx="7388225" cy="10544809"/>
                          <a:chOff x="0" y="0"/>
                          <a:chExt cx="7388225" cy="105448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18" name="图片 318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8415"/>
                            <a:ext cx="7388225" cy="1052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19" name="矩形 319"/>
                        <wps:cNvSpPr/>
                        <wps:spPr>
                          <a:xfrm rot="0">
                            <a:off x="55244" y="0"/>
                            <a:ext cx="7264400" cy="105448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20" o:spid="_x0000_s320" coordorigin="140,120" coordsize="11635,16606" style="position:absolute;&#10;margin-left:7.0000005pt;&#10;margin-top:6.0pt;&#10;width:581.75pt;&#10;height:830.3pt;&#10;z-index:-7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321" o:spid="_x0000_s321" style="position:absolute;&#10;left:140;&#10;top:149;&#10;width:11634;&#10;height:16576;" filled="f" stroked="f" strokeweight="1.0pt">
                  <v:imagedata r:id="rId93" o:title="8234321201667396486649"/>
                  <o:lock aspectratio="t"/>
                  <v:stroke color="#000000"/>
                </v:shape>
                <v:rect type="#_x0000_t1" id="矩形 322" o:spid="_x0000_s322" style="position:absolute;&#10;left:227;&#10;top:120;&#10;width:11440;&#10;height:16606;" fillcolor="#FFFFFF" stroked="f" strokeweight="1.0pt">
                  <v:stroke color="#000000"/>
                </v:rect>
              </v:group>
            </w:pict>
          </mc:Fallback>
        </mc:AlternateContent>
      </w:r>
      <w:r>
        <w:t>inflating: flowers/sunflower/9461693602_710f20904f.jpg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flowers/sunflower/9479261399_cebfbff670_n.jpg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flowers/sunflower/9481563239_01b585b41d_n.jpg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flowers/sunflower/9482209981_bf7bf6022b_m.jpg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flowers/sunflower/9483429732_5ae73eb672_n.jpg</w:t>
      </w:r>
      <w:r>
        <w:rPr>
          <w:spacing w:val="-118"/>
        </w:rPr>
        <w:t xml:space="preserve"> </w:t>
      </w:r>
      <w:r>
        <w:t>inflating: flowers/sunflower/9484354480_07ff2ef0a6.jpg</w:t>
      </w:r>
      <w:r>
        <w:rPr>
          <w:spacing w:val="1"/>
        </w:rPr>
        <w:t xml:space="preserve"> </w:t>
      </w:r>
      <w:r>
        <w:t>inflating: flowers/sunflower/9485002920_59af6f4cac.jpg</w:t>
      </w:r>
      <w:r>
        <w:rPr>
          <w:spacing w:val="1"/>
        </w:rPr>
        <w:t xml:space="preserve"> </w:t>
      </w:r>
      <w:r>
        <w:t>inflating: flowers/sunflower/9491955955_d0b2c83834.jpg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flowers/sunflower/9497774249_7f5ae70927_m.jpg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flowers/sunflower/9497774935_a7daec5433_n.jpg</w:t>
      </w:r>
      <w:r>
        <w:rPr>
          <w:spacing w:val="-118"/>
        </w:rPr>
        <w:t xml:space="preserve"> </w:t>
      </w:r>
      <w:r>
        <w:t>inflating: flowers/sunflower/9511172241_8aee411e2e.jpg</w:t>
      </w:r>
      <w:r>
        <w:rPr>
          <w:spacing w:val="1"/>
        </w:rPr>
        <w:t xml:space="preserve"> </w:t>
      </w:r>
      <w:r>
        <w:t>inflating: flowers/sunflower/9535500195_543d0b729b.jpg</w:t>
      </w:r>
      <w:r>
        <w:rPr>
          <w:spacing w:val="1"/>
        </w:rPr>
        <w:t xml:space="preserve"> </w:t>
      </w:r>
      <w:r>
        <w:rPr>
          <w:spacing w:val="-2"/>
        </w:rPr>
        <w:t>inflating: flowers/sunflower/9538283930_0faea083bb_n.jpg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flowers/sunflower/9555824387_32b151e9b0_m.jpg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flowers/sunflower/9555827829_74e6f60f1d_m.jpg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flowers/sunflower/9558627290_353a14ba0b_m.jpg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flowers/sunflower/9558628596_722c29ec60_m.jpg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flowers/sunflower/9558630626_52a1b7d702_m.jpg</w:t>
      </w:r>
      <w:r>
        <w:rPr>
          <w:spacing w:val="-118"/>
        </w:rPr>
        <w:t xml:space="preserve"> </w:t>
      </w:r>
      <w:r>
        <w:t>inflating: flowers/sunflower/9558632814_e78a780f4f.jpg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flowers/sunflower/9564240106_0577e919da_n.jpg</w:t>
      </w:r>
      <w:r>
        <w:rPr>
          <w:spacing w:val="-118"/>
        </w:rPr>
        <w:t xml:space="preserve"> </w:t>
      </w:r>
      <w:r>
        <w:t>inflating: flowers/sunflower/9588522189_db6166f67f.jpg</w:t>
      </w:r>
      <w:r>
        <w:rPr>
          <w:spacing w:val="1"/>
        </w:rPr>
        <w:t xml:space="preserve"> </w:t>
      </w:r>
      <w:r>
        <w:t>inflating: flowers/sunflower/9599534035_ae4df582b6.jpg</w:t>
      </w:r>
      <w:r>
        <w:rPr>
          <w:spacing w:val="1"/>
        </w:rPr>
        <w:t xml:space="preserve"> </w:t>
      </w:r>
      <w:r>
        <w:t>inflating: flowers/sunflower/9610098411_f1613c8e14.jpg</w:t>
      </w:r>
      <w:r>
        <w:rPr>
          <w:spacing w:val="1"/>
        </w:rPr>
        <w:t xml:space="preserve"> </w:t>
      </w:r>
      <w:r>
        <w:t>inflating: flowers/sunflower/9610371852_179e7781ce.jpg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flowers/sunflower/9610373158_5250bce6ac_n.jpg</w:t>
      </w:r>
      <w:r>
        <w:rPr>
          <w:spacing w:val="-118"/>
        </w:rPr>
        <w:t xml:space="preserve"> </w:t>
      </w:r>
      <w:r>
        <w:t>inflating: flowers/sunflower/9610373748_b9cb67bd55.jpg</w:t>
      </w:r>
      <w:r>
        <w:rPr>
          <w:spacing w:val="1"/>
        </w:rPr>
        <w:t xml:space="preserve"> </w:t>
      </w:r>
      <w:r>
        <w:t>inflating: flowers/sunflower/9610374042_bb16cded3d.jpg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flowers/sunflower/9651392844_77f90589ba_n.jpg</w:t>
      </w:r>
      <w:r>
        <w:rPr>
          <w:spacing w:val="-118"/>
        </w:rPr>
        <w:t xml:space="preserve"> </w:t>
      </w:r>
      <w:r>
        <w:t>inflating: flowers/sunflower/9655029591_7a77f87500.jpg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flowers/sunflower/9681915384_b3b646dc92_m.jpg</w:t>
      </w:r>
      <w:r>
        <w:rPr>
          <w:spacing w:val="-118"/>
        </w:rPr>
        <w:t xml:space="preserve"> </w:t>
      </w:r>
      <w:r>
        <w:t>inflating: flowers/sunflower/969913643_9d5cd2fe45_m.jpg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flowers/sunflower/9699724719_a8439cc0fd_n.jpg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flowers/sunflower/9738792160_00cbcc99c8_n.jpg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flowers/sunflower/9783416751_b2a03920f7_n.jpg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flowers/sunflower/9825716455_f12bcc8d4e_n.jpg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flowers/sunflower/9904127656_f76a5a4811_m.jpg</w:t>
      </w:r>
      <w:r>
        <w:rPr>
          <w:spacing w:val="-118"/>
        </w:rPr>
        <w:t xml:space="preserve"> </w:t>
      </w:r>
      <w:r>
        <w:t>inflating: flowers/tulip/100930342_92e8746431_n.jpg</w:t>
      </w:r>
      <w:r>
        <w:rPr>
          <w:spacing w:val="1"/>
        </w:rPr>
        <w:t xml:space="preserve"> </w:t>
      </w:r>
      <w:r>
        <w:t>inflating: flowers/tulip/10094729603_eeca3f2cb6.jpg</w:t>
      </w:r>
      <w:r>
        <w:rPr>
          <w:spacing w:val="1"/>
        </w:rPr>
        <w:t xml:space="preserve"> </w:t>
      </w:r>
      <w:r>
        <w:t>inflating: flowers/tulip/10094731133_94a942463c.jpg</w:t>
      </w:r>
      <w:r>
        <w:rPr>
          <w:spacing w:val="1"/>
        </w:rPr>
        <w:t xml:space="preserve"> </w:t>
      </w:r>
      <w:r>
        <w:t>inflating: flowers/tulip/10128546863_8de70c610d.jpg</w:t>
      </w:r>
      <w:r>
        <w:rPr>
          <w:spacing w:val="1"/>
        </w:rPr>
        <w:t xml:space="preserve"> </w:t>
      </w:r>
      <w:r>
        <w:t>inflating: flowers/tulip/10163955604_ae0b830975_n.jpg</w:t>
      </w:r>
      <w:r>
        <w:rPr>
          <w:spacing w:val="1"/>
        </w:rPr>
        <w:t xml:space="preserve"> </w:t>
      </w:r>
      <w:r>
        <w:t>inflating: flowers/tulip/10164073235_f29931d91e.jpg</w:t>
      </w:r>
      <w:r>
        <w:rPr>
          <w:spacing w:val="1"/>
        </w:rPr>
        <w:t xml:space="preserve"> </w:t>
      </w:r>
      <w:r>
        <w:t>inflating: flowers/tulip/10686568196_b1915544a8.jpg</w:t>
      </w:r>
      <w:r>
        <w:rPr>
          <w:spacing w:val="1"/>
        </w:rPr>
        <w:t xml:space="preserve"> </w:t>
      </w:r>
      <w:r>
        <w:t>inflating: flowers/tulip/107693873_86021ac4ea_n.jpg</w:t>
      </w:r>
      <w:r>
        <w:rPr>
          <w:spacing w:val="1"/>
        </w:rPr>
        <w:t xml:space="preserve"> </w:t>
      </w:r>
      <w:r>
        <w:t>inflating: flowers/tulip/10791227_7168491604.jpg</w:t>
      </w:r>
      <w:r>
        <w:rPr>
          <w:spacing w:val="1"/>
        </w:rPr>
        <w:t xml:space="preserve"> </w:t>
      </w:r>
      <w:r>
        <w:t>inflating: flowers/tulip/10995953955_089572caf0.jpg</w:t>
      </w:r>
      <w:r>
        <w:rPr>
          <w:spacing w:val="1"/>
        </w:rPr>
        <w:t xml:space="preserve"> </w:t>
      </w:r>
      <w:r>
        <w:t>inflating: flowers/tulip/110147301_ad921e2828.jpg</w:t>
      </w:r>
      <w:r>
        <w:rPr>
          <w:spacing w:val="1"/>
        </w:rPr>
        <w:t xml:space="preserve"> </w:t>
      </w:r>
      <w:r>
        <w:t>inflating: flowers/tulip/112334842_3ecf7585dd.jpg</w:t>
      </w:r>
      <w:r>
        <w:rPr>
          <w:spacing w:val="1"/>
        </w:rPr>
        <w:t xml:space="preserve"> </w:t>
      </w:r>
      <w:r>
        <w:t>inflating: flowers/tulip/112428665_d8f3632f36_n.jpg</w:t>
      </w:r>
      <w:r>
        <w:rPr>
          <w:spacing w:val="1"/>
        </w:rPr>
        <w:t xml:space="preserve"> </w:t>
      </w:r>
      <w:r>
        <w:t>inflating: flowers/tulip/112428919_f0c5ad7d9d_n.jpg</w:t>
      </w:r>
      <w:r>
        <w:rPr>
          <w:spacing w:val="1"/>
        </w:rPr>
        <w:t xml:space="preserve"> </w:t>
      </w:r>
      <w:r>
        <w:t>inflating: flowers/tulip/112650879_82adc2cc04_n.jpg</w:t>
      </w:r>
      <w:r>
        <w:rPr>
          <w:spacing w:val="1"/>
        </w:rPr>
        <w:t xml:space="preserve"> </w:t>
      </w:r>
      <w:r>
        <w:t>inflating: flowers/tulip/112651128_7b5d39a346_m.jpg</w:t>
      </w:r>
      <w:r>
        <w:rPr>
          <w:spacing w:val="1"/>
        </w:rPr>
        <w:t xml:space="preserve"> </w:t>
      </w:r>
      <w:r>
        <w:t>inflating: flowers/tulip/112951022_4892b1348b_n.jpg</w:t>
      </w:r>
      <w:r>
        <w:rPr>
          <w:spacing w:val="1"/>
        </w:rPr>
        <w:t xml:space="preserve"> </w:t>
      </w:r>
      <w:r>
        <w:t>inflating: flowers/tulip/112951086_150a59d499_n.jpg</w:t>
      </w:r>
      <w:r>
        <w:rPr>
          <w:spacing w:val="1"/>
        </w:rPr>
        <w:t xml:space="preserve"> </w:t>
      </w:r>
      <w:r>
        <w:t>inflating: flowers/tulip/113291410_1bdc718ed8_n.jpg</w:t>
      </w:r>
      <w:r>
        <w:rPr>
          <w:spacing w:val="1"/>
        </w:rPr>
        <w:t xml:space="preserve"> </w:t>
      </w:r>
      <w:r>
        <w:t>inflating: flowers/tulip/113902743_8f537f769b_n.jpg</w:t>
      </w:r>
      <w:r>
        <w:rPr>
          <w:spacing w:val="1"/>
        </w:rPr>
        <w:t xml:space="preserve"> </w:t>
      </w:r>
      <w:r>
        <w:t>inflating: flowers/tulip/113960470_38fab8f2fb_m.jpg</w:t>
      </w:r>
      <w:r>
        <w:rPr>
          <w:spacing w:val="1"/>
        </w:rPr>
        <w:t xml:space="preserve"> </w:t>
      </w:r>
      <w:r>
        <w:t>inflating: flowers/tulip/11441893003_ab83672800.jpg</w:t>
      </w:r>
      <w:r>
        <w:rPr>
          <w:spacing w:val="1"/>
        </w:rPr>
        <w:t xml:space="preserve"> </w:t>
      </w:r>
      <w:r>
        <w:t>inflating: flowers/tulip/11614202956_1dcf1c96a1.jpg</w:t>
      </w:r>
      <w:r>
        <w:rPr>
          <w:spacing w:val="1"/>
        </w:rPr>
        <w:t xml:space="preserve"> </w:t>
      </w:r>
      <w:r>
        <w:t>inflating: flowers/tulip/116343334_9cb4acdc57_n.jpg</w:t>
      </w:r>
      <w:r>
        <w:rPr>
          <w:spacing w:val="1"/>
        </w:rPr>
        <w:t xml:space="preserve"> </w:t>
      </w:r>
      <w:r>
        <w:t>inflating: flowers/tulip/11746080_963537acdc.jpg</w:t>
      </w:r>
      <w:r>
        <w:rPr>
          <w:spacing w:val="1"/>
        </w:rPr>
        <w:t xml:space="preserve"> </w:t>
      </w:r>
      <w:r>
        <w:t>inflating: flowers/tulip/11746276_de3dec8201.jpg</w:t>
      </w:r>
      <w:r>
        <w:rPr>
          <w:spacing w:val="1"/>
        </w:rPr>
        <w:t xml:space="preserve"> </w:t>
      </w:r>
      <w:r>
        <w:t>inflating: flowers/tulip/11746367_d23a35b085_n.jpg</w:t>
      </w:r>
      <w:r>
        <w:rPr>
          <w:spacing w:val="1"/>
        </w:rPr>
        <w:t xml:space="preserve"> </w:t>
      </w:r>
      <w:r>
        <w:t>inflating: flowers/tulip/11746452_5bc1749a36.jpg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flowers/tulip/11746548_26b3256922_n.jpg</w:t>
      </w:r>
    </w:p>
    <w:p>
      <w:pPr>
        <w:pStyle w:val="15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flowers/tulip/12024561754_ce9667e4dc_n.jpg</w:t>
      </w:r>
    </w:p>
    <w:p>
      <w:pPr>
        <w:pStyle w:val="15"/>
        <w:tabs>
          <w:tab w:val="left" w:pos="2323"/>
        </w:tabs>
        <w:spacing w:line="226" w:lineRule="auto"/>
        <w:ind w:right="4719"/>
      </w:pP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flowers/tulip/12025038686_7f10811d4b_n.jpg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  <w:tab/>
      </w:r>
      <w:r>
        <w:rPr>
          <w:w w:val="95"/>
        </w:rPr>
        <w:t>flowers/tulip/12548574923_5e90f4ceea.jpg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80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23" name="图片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图片 32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81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25" name="图片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图片 32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 flowers/tulip/12616825773_9aa4245b57_n.jpg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flowers/tulip/12764617214_12211c6a0c_m.jpg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flowers/tulip/12873145295_438b8197a7_n.jpg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flowers/tulip/12883412424_cb5086b43f_n.jpg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flowers/tulip/12916017805_1cde91a891_n.jpg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flowers/tulip/12916135413_dafcf3089e_n.jpg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flowers/tulip/12916441224_2ed63596f8_n.jpg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flowers/tulip/12934201824_1c8b5171fb_m.jpg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flowers/tulip/12949131454_4d3392f4dd_n.jpg</w:t>
      </w:r>
      <w:r>
        <w:rPr>
          <w:spacing w:val="-118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 flowers/tulip/13176521023_4d7cc74856_m.jpg</w:t>
      </w:r>
      <w:r>
        <w:rPr>
          <w:spacing w:val="-118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 flowers/tulip/13197345653_0f685b3c97_n.jpg</w:t>
      </w:r>
      <w:r>
        <w:rPr>
          <w:spacing w:val="-118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 flowers/tulip/13471563274_471fc1db33_m.jpg</w:t>
      </w:r>
      <w:r>
        <w:rPr>
          <w:spacing w:val="-118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flowers/tulip/13472393854_b2530f7029_n.jpg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flowers/tulip/13509967925_eaaeefa396_m.jpg</w:t>
      </w:r>
      <w:r>
        <w:rPr>
          <w:spacing w:val="-118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 flowers/tulip/13529687904_3d60abb479_n.jpg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flowers/tulip/13530687085_9b515735ef_m.jpg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flowers/tulip/13530690445_9f1f5cf43a_n.jpg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flowers/tulip/13530786873_0d34880300_n.jpg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flowers/tulip/13530796853_e5993f57d6_n.jpg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flowers/tulip/13531001134_72052100e1_m.jpg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flowers/tulip/13531007054_c88deaf302_n.jpg</w:t>
      </w:r>
      <w:r>
        <w:rPr>
          <w:spacing w:val="-118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 flowers/tulip/13539384593_23449f7332_n.jpg</w:t>
      </w:r>
      <w:r>
        <w:rPr>
          <w:spacing w:val="-118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flowers/tulip/13539827514_79b60b6c22_n.jpg</w:t>
      </w:r>
      <w:r>
        <w:rPr>
          <w:spacing w:val="-117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 flowers/tulip/13555215723_cf2c11626b_b.jpg</w:t>
      </w:r>
      <w:r>
        <w:rPr>
          <w:spacing w:val="-118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 flowers/tulip/13561912705_e5eeb41433_z.jpg</w:t>
      </w:r>
      <w:r>
        <w:rPr>
          <w:spacing w:val="-118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 flowers/tulip/13888320717_d2919a879b_m.jpg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flowers/tulip/13900235284_32ce563633_n.jpg</w:t>
      </w:r>
      <w:r>
        <w:rPr>
          <w:spacing w:val="-118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 flowers/tulip/13903946578_187f904c9a_n.jpg</w:t>
      </w:r>
      <w:r>
        <w:rPr>
          <w:spacing w:val="-118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 flowers/tulip/13910126337_53faf1d214_n.jpg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flowers/tulip/13910471347_30c8bf4de1_n.jpg</w:t>
      </w:r>
      <w:r>
        <w:rPr>
          <w:spacing w:val="-118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flowers/tulip/13910678178_25e8b1a5e5.jpg</w:t>
      </w:r>
    </w:p>
    <w:p>
      <w:pPr>
        <w:pStyle w:val="15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flowers/tulip/13910719110_1b21d1fc81.jpg</w:t>
      </w:r>
    </w:p>
    <w:p>
      <w:pPr>
        <w:pStyle w:val="15"/>
        <w:tabs>
          <w:tab w:val="left" w:pos="2318"/>
        </w:tabs>
        <w:spacing w:line="226" w:lineRule="auto"/>
        <w:ind w:right="4797"/>
      </w:pPr>
      <w:r>
        <w:t>inflating: flowers/tulip/13910737760_c71c8b6ff2.jpg</w:t>
      </w:r>
      <w:r>
        <w:rPr>
          <w:spacing w:val="1"/>
        </w:rPr>
        <w:t xml:space="preserve"> </w:t>
      </w:r>
      <w:r>
        <w:rPr>
          <w:spacing w:val="-2"/>
        </w:rPr>
        <w:t>inflating: flowers/tulip/13911047024_8966d70560_n.jpg</w:t>
      </w:r>
      <w:r>
        <w:rPr>
          <w:spacing w:val="-118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 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  <w:tab/>
      </w:r>
      <w:r>
        <w:rPr>
          <w:w w:val="95"/>
        </w:rPr>
        <w:t>flowers/tulip/13953090784_0c7d7a904e.jpg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82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27" name="图片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图片 32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83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29" name="图片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图片 33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flowers/tulip/13954659583_03981dea99_n.jpg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flowers/tulip/13956300996_07e64a3dbd_n.jpg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flowers/tulip/13974542496_e4b5d1c913_n.jpg</w:t>
      </w:r>
      <w:r>
        <w:rPr>
          <w:spacing w:val="-118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 flowers/tulip/13979098015_e8c98fd34e_n.jpg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flowers/tulip/13979098645_50b9eebc02_n.jpg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flowers/tulip/13979840624_28466cb3ec_n.jpg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flowers/tulip/13997627965_22d81601ce_n.jpg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flowers/tulip/13997641965_80d5dab542_n.jpg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flowers/tulip/13999392173_b1411f8b23_n.jpg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flowers/tulip/13999402743_f563f6b685_n.jpg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flowers/tulip/14009216519_b608321cf2_n.jpg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flowers/tulip/14014595475_5892fcda51_n.jpg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flowers/tulip/14015957646_8317a0f1d9_n.jpg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flowers/tulip/14017640283_c417141832_n.jpg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flowers/tulip/14022473102_3b24ca08cb_m.jpg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flowers/tulip/14024864234_713158c27f_n.jpg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flowers/tulip/14025589299_eac64c51af_m.jpg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flowers/tulip/14026857634_500d7b41d6_m.jpg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flowers/tulip/14027372499_30f934d24f_m.jpg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flowers/tulip/14039129738_cc3ac0a623_n.jpg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flowers/tulip/14039130008_f4b2807607_n.jpg</w:t>
      </w:r>
      <w:r>
        <w:rPr>
          <w:spacing w:val="-118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 flowers/tulip/14046760909_0c73e84a1f_n.jpg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flowers/tulip/14053292975_fdc1093571_n.jpg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flowers/tulip/14054827092_f359f5fcbd_m.jpg</w:t>
      </w:r>
      <w:r>
        <w:rPr>
          <w:spacing w:val="-118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 flowers/tulip/14055533888_f8e66b5693_n.jpg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flowers/tulip/14055538059_b826e0ac2b_n.jpg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flowers/tulip/14055574740_bb6a11e983_n.jpg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flowers/tulip/14055601247_2e647ba9b0_n.jpg</w:t>
      </w:r>
      <w:r>
        <w:rPr>
          <w:spacing w:val="-117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 flowers/tulip/14061132852_89122de5f9_n.jpg</w:t>
      </w:r>
      <w:r>
        <w:rPr>
          <w:spacing w:val="-118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 flowers/tulip/14064735842_a946fba1ef_n.jpg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flowers/tulip/14066056226_d8564a083e_m.jpg</w:t>
      </w:r>
      <w:r>
        <w:rPr>
          <w:spacing w:val="-117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flowers/tulip/14068200854_5c13668df9_m.jpg</w:t>
      </w:r>
      <w:r>
        <w:rPr>
          <w:spacing w:val="-117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 flowers/tulip/14068378204_7b26baa30d_n.jpg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flowers/tulip/14069837979_5f2d5fec55_n.jpg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flowers/tulip/14069838099_53d9d1f4af_n.jpg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flowers/tulip/14069838529_152b5f559d_n.jpg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flowers/tulip/14069839199_1e3fb92b92_n.jpg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flowers/tulip/14069841138_e2b403f44f_n.jpg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flowers/tulip/14069841698_a5dff9cfd2_n.jpg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flowers/tulip/14069841968_fdc9c1d3a4_n.jpg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flowers/tulip/14069842098_7a7bd956bf_n.jpg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flowers/tulip/14069874050_62d15f80a5_n.jpg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flowers/tulip/14069874230_b7c742112a_n.jpg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flowers/tulip/14069913627_6e87392642_n.jpg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flowers/tulip/14069914457_6805909b1c_n.jpg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flowers/tulip/14069914547_1fa90bec99_n.jpg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flowers/tulip/14069914647_0296f003c0_n.jpg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flowers/tulip/14069914777_b10856aaf7_n.jpg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flowers/tulip/14071516088_b526946e17_n.jpg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flowers/tulip/14073608876_49db8ac97d_n.jpg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flowers/tulip/14074147406_7ab87aec79_n.jpg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flowers/tulip/14078067843_3573fcfc85_n.jpg</w:t>
      </w:r>
    </w:p>
    <w:p>
      <w:pPr>
        <w:pStyle w:val="15"/>
        <w:spacing w:line="226" w:lineRule="auto"/>
        <w:ind w:right="4788"/>
      </w:pPr>
      <w:r>
        <w:t>inflating: flowers/tulip/14078067903_92f5eb27ff.jpg</w:t>
      </w:r>
      <w:r>
        <w:rPr>
          <w:spacing w:val="1"/>
        </w:rPr>
        <w:t xml:space="preserve"> </w:t>
      </w:r>
      <w:r>
        <w:rPr>
          <w:spacing w:val="-2"/>
        </w:rPr>
        <w:t>inflating: flowers/tulip/14084211971_0f921f11fe_n.jpg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flowers/tulip/14087425312_2b5846b570_n.jpg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84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31" name="图片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图片 33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85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33" name="图片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图片 33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 flowers/tulip/14087792403_f34f37ba3b_m.jpg</w:t>
      </w:r>
      <w:r>
        <w:rPr>
          <w:spacing w:val="-118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 flowers/tulip/14087892193_653a3ac7ca_n.jpg</w:t>
      </w:r>
      <w:r>
        <w:rPr>
          <w:spacing w:val="-118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 flowers/tulip/14090534565_5857ce4b7c_n.jpg</w:t>
      </w:r>
      <w:r>
        <w:rPr>
          <w:spacing w:val="-118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 flowers/tulip/14093884601_c87b5cd663_n.jpg</w:t>
      </w:r>
      <w:r>
        <w:rPr>
          <w:spacing w:val="-118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 flowers/tulip/14097676864_4ca8e8b20d_n.jpg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flowers/tulip/14097745904_436c4ba1b4_n.jpg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flowers/tulip/14099204939_60e6ffa4c3_n.jpg</w:t>
      </w:r>
      <w:r>
        <w:rPr>
          <w:spacing w:val="-118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 flowers/tulip/14116826873_d4bab623bf_n.jpg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flowers/tulip/14122029097_3e3285ca5c_n.jpg</w:t>
      </w:r>
      <w:r>
        <w:rPr>
          <w:spacing w:val="-118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 flowers/tulip/14149603605_eedfe9678c_n.jpg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flowers/tulip/14171673854_1208c19be3_m.jpg</w:t>
      </w:r>
      <w:r>
        <w:rPr>
          <w:spacing w:val="-118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 flowers/tulip/14233348496_134e274d0b_n.jpg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flowers/tulip/14233348826_89949b4784_n.jpg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flowers/tulip/14235021006_dd001ea8ed_n.jpg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flowers/tulip/14238880561_7181ccb9fb_n.jpg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flowers/tulip/14238880681_2b86165b41_n.jpg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flowers/tulip/14238880951_2f62f042be_n.jpg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flowers/tulip/14239946452_b0c8f018fe_n.jpg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flowers/tulip/14241883744_ff69de8b7f_n.jpg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flowers/tulip/14253178581_4dfcedb4d3_n.jpg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flowers/tulip/14253178841_8a637b64f0_n.jpg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flowers/tulip/14254329062_140c0f4f4f_n.jpg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flowers/tulip/14254329512_8b4229b898_n.jpg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flowers/tulip/14254839301_ffb19c6445_n.jpg</w:t>
      </w:r>
      <w:r>
        <w:rPr>
          <w:spacing w:val="-117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 flowers/tulip/14256111494_f9985585f5_n.jpg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flowers/tulip/14256112284_5f9d6d1aae_n.jpg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flowers/tulip/14256494455_0718057a48_n.jpg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flowers/tulip/14256494935_0ee69cfa03_n.jpg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flowers/tulip/14262354955_cc2ab3b112_m.jpg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flowers/tulip/14266093711_66d18a1e44_n.jpg</w:t>
      </w:r>
      <w:r>
        <w:rPr>
          <w:spacing w:val="-118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 flowers/tulip/14276668513_f205b5270d_n.jpg</w:t>
      </w:r>
      <w:r>
        <w:rPr>
          <w:spacing w:val="-118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 flowers/tulip/14487705209_ea723109e1_m.jpg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flowers/tulip/14487712670_aebe715525_m.jpg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flowers/tulip/14487762578_baba13d16a_m.jpg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flowers/tulip/14487943607_651e8062a1_m.jpg</w:t>
      </w:r>
      <w:r>
        <w:rPr>
          <w:spacing w:val="-118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 flowers/tulip/14651383746_419dc73634_m.jpg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flowers/tulip/14651385476_7ccb20e594_m.jpg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flowers/tulip/14671196461_b725727229_m.jpg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flowers/tulip/14674067742_73c2602aa6_m.jpg</w:t>
      </w:r>
    </w:p>
    <w:p>
      <w:pPr>
        <w:pStyle w:val="15"/>
        <w:spacing w:line="226" w:lineRule="auto"/>
        <w:ind w:right="4788"/>
      </w:pPr>
      <w:r>
        <w:rPr>
          <w:spacing w:val="-2"/>
        </w:rPr>
        <w:t>inflating: flowers/tulip/14674071872_2df55466d5_m.jpg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flowers/tulip/14674388855_2da18e375a_m.jpg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flowers/tulip/14836105101_1d07520932_m.jpg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8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35" name="图片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图片 336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8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37" name="图片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图片 33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 flowers/tulip/14866400927_3a59899df3_m.jpg</w:t>
      </w:r>
      <w:r>
        <w:rPr>
          <w:spacing w:val="-118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 flowers/tulip/15029962436_3e50c1f30f_n.jpg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flowers/tulip/15049902081_dd85361f8c_m.jpg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flowers/tulip/15052586652_56a82de133_m.jpg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flowers/tulip/15082212714_ff87e8fcb1_m.jpg</w:t>
      </w:r>
      <w:r>
        <w:rPr>
          <w:spacing w:val="-118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 flowers/tulip/15096307668_589504b03f_n.jpg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flowers/tulip/15147473067_7c5498eb0e_m.jpg</w:t>
      </w:r>
      <w:r>
        <w:rPr>
          <w:spacing w:val="-118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 flowers/tulip/15275478257_fbd5850708_n.jpg</w:t>
      </w:r>
      <w:r>
        <w:rPr>
          <w:spacing w:val="-118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 flowers/tulip/15452909878_0c4941f729_m.jpg</w:t>
      </w:r>
      <w:r>
        <w:rPr>
          <w:spacing w:val="-118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 flowers/tulip/15516715153_08abc9bb20_n.jpg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flowers/tulip/15516736553_b169b67195_n.jpg</w:t>
      </w:r>
      <w:r>
        <w:rPr>
          <w:spacing w:val="-118"/>
        </w:rPr>
        <w:t xml:space="preserve"> </w:t>
      </w:r>
      <w:r>
        <w:t>inflating: flowers/tulip/15632065904_0d9caf174b.jpg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 flowers/tulip/15647243236_2778501cf5_n.jpg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flowers/tulip/15756524087_823cf86bd8_m.jpg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flowers/tulip/15881325303_f00807a051_n.jpg</w:t>
      </w:r>
      <w:r>
        <w:rPr>
          <w:spacing w:val="-118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 flowers/tulip/15976769174_1d50f46ca1_m.jpg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flowers/tulip/16055807744_000bc07afc_m.jpg</w:t>
      </w:r>
      <w:r>
        <w:rPr>
          <w:spacing w:val="-118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 flowers/tulip/16110795216_b3e44697b4_m.jpg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flowers/tulip/16133651784_c244d86f82_n.jpg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flowers/tulip/16133917184_b5755756bd_n.jpg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flowers/tulip/16133946004_2e935d9433_n.jpg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flowers/tulip/16138212287_643bf336e1_m.jpg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flowers/tulip/16139439153_fbdee29a10_n.jpg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flowers/tulip/16169741783_deeab1a679_m.jpg</w:t>
      </w:r>
      <w:r>
        <w:rPr>
          <w:spacing w:val="-118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 flowers/tulip/16309287412_5cc4d58bd1_n.jpg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flowers/tulip/16392425347_2f5232a26d_n.jpg</w:t>
      </w:r>
      <w:r>
        <w:rPr>
          <w:spacing w:val="-118"/>
        </w:rPr>
        <w:t xml:space="preserve"> </w:t>
      </w:r>
      <w:r>
        <w:t>inflating: flowers/tulip/164578909_51f245d3fa_n.jpg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 flowers/tulip/16471277547_a0a5509377_n.jpg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flowers/tulip/16485607329_e66d5960bc_m.jpg</w:t>
      </w:r>
      <w:r>
        <w:rPr>
          <w:spacing w:val="-118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flowers/tulip/16548713317_a97b9e543a_n.jpg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flowers/tulip/16568321388_fd07bac92a_n.jpg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flowers/tulip/16568439688_4f166e8d90_n.jpg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flowers/tulip/16568481088_dfcfccefea_n.jpg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flowers/tulip/16568530400_f7e4ffc633_n.jpg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flowers/tulip/16568537758_67eb281aab_n.jpg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flowers/tulip/16568550940_d64ee7898f_n.jpg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flowers/tulip/16568820360_a938311dd3_n.jpg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flowers/tulip/16569932139_4367c92f82_n.jpg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flowers/tulip/16570062929_6c41c66387_n.jpg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flowers/tulip/16582481123_06e8e6b966_n.jpg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flowers/tulip/16594995743_ce72c61201_n.jpg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flowers/tulip/16644790896_7b296ecd67_n.jpg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flowers/tulip/16645809126_613b1e3ebe_m.jpg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flowers/tulip/16670377091_87987f50a4_n.jpg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flowers/tulip/16677199221_eab3f22378_n.jpg</w:t>
      </w:r>
    </w:p>
    <w:p>
      <w:pPr>
        <w:pStyle w:val="15"/>
        <w:spacing w:line="226" w:lineRule="auto"/>
        <w:ind w:right="4788"/>
      </w:pPr>
      <w:r>
        <w:rPr>
          <w:spacing w:val="-2"/>
        </w:rPr>
        <w:t>inflating: flowers/tulip/16677542612_a78a8ca8b3_m.jpg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flowers/tulip/16680927427_07ca6e4552_n.jpg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 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flowers/tulip/16700863150_ddaa4d89b4_n.jpg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55"/>
          <w:w w:val="95"/>
        </w:rPr>
        <w:t xml:space="preserve"> </w:t>
      </w:r>
      <w:r>
        <w:rPr>
          <w:w w:val="95"/>
        </w:rPr>
        <w:t>flowers/tulip/16702117379_c25bff70e9.jpg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88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39" name="图片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图片 34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89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41" name="图片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图片 34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flowers/tulip/16702188449_3dacce90b2_m.jpg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flowers/tulip/16711791713_e54bc9c1af_n.jpg</w:t>
      </w:r>
      <w:r>
        <w:rPr>
          <w:spacing w:val="-117"/>
        </w:rPr>
        <w:t xml:space="preserve"> </w:t>
      </w:r>
      <w:r>
        <w:t>inflating: flowers/tulip/16717320956_d4b00807f2.jpg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flowers/tulip/16732302779_8aa56f255d_n.jpg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flowers/tulip/16751015081_af2ef77c9a_n.jpg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flowers/tulip/16754984282_3a801bfa50_n.jpg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flowers/tulip/16755061382_f6531150c1_n.jpg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flowers/tulip/16755090222_d6797d51db_n.jpg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flowers/tulip/16756198195_13b54e70b3_n.jpg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flowers/tulip/16756239775_75e84a3d50_n.jpg</w:t>
      </w:r>
      <w:r>
        <w:rPr>
          <w:spacing w:val="-117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flowers/tulip/16862351376_f0fcc6fc91_n.jpg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flowers/tulip/16862374316_4135908d4c_m.jpg</w:t>
      </w:r>
      <w:r>
        <w:rPr>
          <w:spacing w:val="-117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flowers/tulip/16904202259_8f45d045c3_m.jpg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flowers/tulip/16907559551_05ded87fb2_n.jpg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flowers/tulip/16930105456_8b826dc4a8_n.jpg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flowers/tulip/16930121391_a4092ecf00_n.jpg</w:t>
      </w:r>
      <w:r>
        <w:rPr>
          <w:spacing w:val="-117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flowers/tulip/16938892686_3613ea68e8_n.jpg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flowers/tulip/16951623209_00fb7ec1b1_n.jpg</w:t>
      </w:r>
      <w:r>
        <w:rPr>
          <w:spacing w:val="-117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flowers/tulip/17078576150_6f272ce73f_n.jpg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flowers/tulip/17078716890_68e0723389_n.jpg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flowers/tulip/17094167287_865840060d_n.jpg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flowers/tulip/17105644339_e301a8a6be_n.jpg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flowers/tulip/17113203493_735185295f_n.jpg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flowers/tulip/17146928665_600fa3a1f1_n.jpg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flowers/tulip/17159349572_c0c51599f7_n.jpg</w:t>
      </w:r>
      <w:r>
        <w:rPr>
          <w:spacing w:val="-117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flowers/tulip/17165583356_38cb1f231d_n.jpg</w:t>
      </w:r>
      <w:r>
        <w:rPr>
          <w:spacing w:val="-117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flowers/tulip/17198868382_697b23c715_n.jpg</w:t>
      </w:r>
      <w:r>
        <w:rPr>
          <w:spacing w:val="-117"/>
        </w:rPr>
        <w:t xml:space="preserve"> </w:t>
      </w:r>
      <w:r>
        <w:t>inflating: 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flowers/tulip/17282288501_e8738c9cfb_n.jpg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flowers/tulip/17291908295_dc7d45ae9b_n.jpg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flowers/tulip/17291930305_79deae6a90_n.jpg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flowers/tulip/17295127995_62eff434fe_n.jpg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flowers/tulip/17309017866_b6b290b970_n.jpg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flowers/tulip/17318339476_54479b6660_n.jpg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flowers/tulip/17324469461_2b318aff8d_m.jpg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flowers/tulip/17408197905_829c4d7940_m.jpg</w:t>
      </w:r>
      <w:r>
        <w:rPr>
          <w:spacing w:val="-117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flowers/tulip/17545306218_5bf0ee38cd_n.jpg</w:t>
      </w:r>
      <w:r>
        <w:rPr>
          <w:spacing w:val="-117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flowers/tulip/17706953166_cc21734d26_n.jpg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flowers/tulip/17719248689_cfd5d2f228_n.jpg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flowers/tulip/17720403638_94cfcd8d5c_n.jpg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flowers/tulip/17730239562_9aa0fc0738_n.jpg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flowers/tulip/17733480801_bffa0a30c0_n.jpg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flowers/tulip/17734051745_9382a7bcba_n.jpg</w:t>
      </w:r>
      <w:r>
        <w:rPr>
          <w:spacing w:val="-117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flowers/tulip/17907238905_1ae121f8d9_m.jpg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flowers/tulip/17908793211_ff0f1f81d3_n.jpg</w:t>
      </w:r>
    </w:p>
    <w:p>
      <w:pPr>
        <w:pStyle w:val="15"/>
        <w:spacing w:line="226" w:lineRule="auto"/>
        <w:ind w:right="4788"/>
      </w:pPr>
      <w:r>
        <w:rPr>
          <w:spacing w:val="-2"/>
        </w:rPr>
        <w:t>inflating: flowers/tulip/17969516345_d0081a5f18_n.jpg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flowers/tulip/17970201501_6ee7401206_n.jpg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 flowers/tulip/18270448366_d5676dec64_z.jpg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flowers/tulip/18378581986_5cd1494d08_n.jpg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90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43" name="图片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图片 34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91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45" name="图片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图片 34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flowers/tulip/18406629611_4d1edcf23b_n.jpg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flowers/tulip/19268907364_d94a846fc8_n.jpg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flowers/tulip/19315333834_cfed7ae637_n.jpg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flowers/tulip/19317019453_8b24740faf_n.jpg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flowers/tulip/19324610724_1facd379ed_n.jpg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flowers/tulip/19413898445_69344f9956_n.jpg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flowers/tulip/19425920580_cdc8f49aed_n.jpg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flowers/tulip/19660257424_e9080d2ddc_n.jpg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flowers/tulip/19689668684_15089ae2fa_n.jpg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flowers/tulip/19689681344_b05ac361f2_n.jpg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flowers/tulip/19693711100_b98c861433_n.jpg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flowers/tulip/19693717158_af4afcffd2_n.jpg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flowers/tulip/19695087459_dfb18ea181_n.jpg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flowers/tulip/19722589898_233a0235af_n.jpg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flowers/tulip/19732081840_f573a3827d_n.jpg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flowers/tulip/19759207480_679167eacd_n.jpg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flowers/tulip/19860199064_35c14fa8c7_n.jpg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flowers/tulip/19868509504_b2fc173274_n.jpg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flowers/tulip/19884050362_347e5342f2_n.jpg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flowers/tulip/19892310888_9bbdec4ea7_n.jpg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flowers/tulip/19892369060_d1298a9816_n.jpg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flowers/tulip/19903091702_3522e9ef3c_n.jpg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flowers/tulip/19912513252_93d8df17cf_n.jpg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flowers/tulip/19914611213_150f7125a9_n.jpg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flowers/tulip/19915714271_3d8d6a23a5_n.jpg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flowers/tulip/19922971178_a71078f2ed_n.jpg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flowers/tulip/19938037625_f26c4dae34_n.jpg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flowers/tulip/19950169968_a29db804b5_n.jpg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flowers/tulip/20093632966_0d53e13036_n.jpg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flowers/tulip/20093649146_5a93a8f173_n.jpg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flowers/tulip/20096276219_7d16867bcc_n.jpg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flowers/tulip/20111973586_2987a89bed_n.jpg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flowers/tulip/20116517681_2f10db9e82_n.jpg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flowers/tulip/20133942640_0f4442b858_n.jpg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flowers/tulip/20138534672_af5fd5eb32_n.jpg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flowers/tulip/20152653918_009a39f323_n.jpg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flowers/tulip/20246050943_3620c7373f_n.jpg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flowers/tulip/20265958876_edb70c4553_n.jpg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flowers/tulip/20282921225_6033da8cd5_n.jpg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flowers/tulip/20283873362_fece39a33e_n.jpg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flowers/tulip/20295820576_8ed2250b5c_n.jpg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flowers/tulip/20298145571_89ea244c38_n.jpg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flowers/tulip/20304518589_8bac64c536_n.jpg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flowers/tulip/20340657765_ddb2d2154e_n.jpg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flowers/tulip/20340696625_4095592e55_n.jpg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flowers/tulip/20435554843_ba6862f923_n.jpg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flowers/tulip/20488590303_24fa3c9015_n.jpg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flowers/tulip/20489160931_3c445b6b02_n.jpg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flowers/tulip/20495079414_44c6783519_n.jpg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flowers/tulip/20518113476_a43a105f27_n.jpg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flowers/tulip/20526614232_78ac8344bd_n.jpg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flowers/tulip/20535484712_8fc5c2a4e8_n.jpg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flowers/tulip/20692409652_25da3e5839_n.jpg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flowers/tulip/20692436712_75b2deaedf_n.jpg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flowers/tulip/20701823522_43e3f4ba09_n.jpg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flowers/tulip/20706374298_ed1d8cf4bf_n.jpg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flowers/tulip/20708492111_35757c490f_n.jpg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flowers/tulip/20711107885_98d96a705b_n.jpg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flowers/tulip/20733335929_0100f38c4a_n.jpg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flowers/tulip/20742669999_53de71a4c9_n.jpg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flowers/tulip/20868629268_5ded9803b5_n.jpg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flowers/tulip/20876954720_62920b4ce8_n.jpg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flowers/tulip/20877119138_c0fde9d53f_n.jpg</w:t>
      </w:r>
      <w:r>
        <w:rPr>
          <w:spacing w:val="-117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flowers/tulip/2087981909_fd468de5c4_n.jpg</w:t>
      </w:r>
    </w:p>
    <w:p>
      <w:pPr>
        <w:pStyle w:val="15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flowers/tulip/20883735451_7aa9c50111_n.jpg</w:t>
      </w:r>
    </w:p>
    <w:p>
      <w:pPr>
        <w:pStyle w:val="15"/>
        <w:spacing w:line="226" w:lineRule="auto"/>
        <w:ind w:right="4756"/>
        <w:jc w:val="both"/>
      </w:pPr>
      <w:r>
        <w:rPr>
          <w:spacing w:val="-2"/>
        </w:rPr>
        <w:t>inflating: flowers/tulip/20896271018_9f1dc41c93_n.jpg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flowers/tulip/21046610012_8942d32007_n.jpg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1"/>
        </w:rPr>
        <w:t xml:space="preserve"> </w:t>
      </w:r>
      <w:r>
        <w:rPr>
          <w:spacing w:val="-3"/>
        </w:rPr>
        <w:t>flowers/tulip/21055041762_5d0a066948_n.jpg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309"/>
      </w:pPr>
      <w:r>
        <w:rPr>
          <w:lang w:val="en-GB" w:eastAsia="en-GB"/>
        </w:rPr>
        <w:drawing>
          <wp:anchor distT="0" distB="0" distL="0" distR="0" simplePos="0" relativeHeight="192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47" name="图片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图片 34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93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49" name="图片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图片 35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flowers/tulip/21065300966_6be98a8cd0_n.jpg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flowers/tulip/21083449726_2895661dfb_n.jpg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flowers/tulip/21084139365_f44cd2a685_n.jpg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flowers/tulip/21084189635_425ca69aa0_n.jpg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flowers/tulip/21091481475_884cd885c8_n.jpg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flowers/tulip/21091489585_0dcb89e65e_n.jpg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flowers/tulip/21091503556_8b46da140e_n.jpg</w:t>
      </w:r>
      <w:r>
        <w:rPr>
          <w:spacing w:val="-118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flowers/tulip/25429468133_6bfba75d94_n.jpg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flowers/tulip/25429501953_a1f9ce09e6_n.jpg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flowers/tulip/25759191500_1c0da35828_n.jpg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flowers/tulip/25965526231_941b6a216d_n.jpg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flowers/tulip/25965548411_dbbe26262b_n.jpg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flowers/tulip/26564770956_ac4800ae85_n.jpg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flowers/tulip/26685647236_8211cb3e95_n.jpg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flowers/tulip/26685648806_c76dd583b9_n.jpg</w:t>
      </w:r>
      <w:r>
        <w:rPr>
          <w:spacing w:val="-118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flowers/tulip/3186520634_30e1c67aa5_n.jpg</w:t>
      </w:r>
    </w:p>
    <w:p>
      <w:pPr>
        <w:pStyle w:val="15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flowers/tulip/3210019014_1bbd8bff20_n.jpg</w:t>
      </w:r>
    </w:p>
    <w:p>
      <w:pPr>
        <w:pStyle w:val="15"/>
        <w:spacing w:line="226" w:lineRule="auto"/>
        <w:ind w:right="4788"/>
      </w:pPr>
      <w:r>
        <w:t>inflating: flowers/tulip/3213012716_b4c0f7db88.jpg</w:t>
      </w:r>
      <w:r>
        <w:rPr>
          <w:spacing w:val="1"/>
        </w:rPr>
        <w:t xml:space="preserve"> </w:t>
      </w: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2"/>
          <w:w w:val="95"/>
        </w:rPr>
        <w:t xml:space="preserve"> </w:t>
      </w:r>
      <w:r>
        <w:rPr>
          <w:w w:val="95"/>
        </w:rPr>
        <w:t>flowers/tulip/3282751630_45c2665034_m.jpg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194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51" name="图片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图片 35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95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53" name="图片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图片 35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flowers/tulip/444963906_e41492b692.jpg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flowers/tulip/4497973347_57480ffee9_m.jpg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flowers/tulip/4497976955_3f8c2a21c1_m.jpg</w:t>
      </w:r>
      <w:r>
        <w:rPr>
          <w:spacing w:val="-118"/>
        </w:rPr>
        <w:t xml:space="preserve"> </w:t>
      </w: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 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flowers/tulip/4520577328_a94c11e806_n.jpg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flowers/tulip/4520582070_d14a14f038.jpg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19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55" name="图片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图片 35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9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57" name="图片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图片 35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flowers/tulip/4521037085_70d5802e1d_m.jpg</w:t>
      </w:r>
      <w:r>
        <w:rPr>
          <w:spacing w:val="-117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flowers/tulip/4522130258_9ee44cf73f_m.jpg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flowers/tulip/4522764992_e9d70b82c1_m.jpg</w:t>
      </w:r>
      <w:r>
        <w:rPr>
          <w:spacing w:val="-117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flowers/tulip/4550091966_7f3e0f8802_n.jpg</w:t>
      </w:r>
      <w:r>
        <w:rPr>
          <w:spacing w:val="-117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flowers/tulip/4553203984_9cb9312240_n.jpg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flowers/tulip/4555842486_dd214a84d7_n.jpg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flowers/tulip/4561670472_0451888e32_n.jpg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flowers/tulip/4562423077_00b16240dc_n.jpg</w:t>
      </w:r>
      <w:r>
        <w:rPr>
          <w:spacing w:val="-117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flowers/tulip/4571353297_5634177744_n.jpg</w:t>
      </w:r>
      <w:r>
        <w:rPr>
          <w:spacing w:val="-117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flowers/tulip/4579128789_1561575458_n.jpg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flowers/tulip/4580206494_9386c81ed8_n.jpg</w:t>
      </w:r>
      <w:r>
        <w:rPr>
          <w:spacing w:val="-117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flowers/tulip/4589624702_b6baa83699_m.jpg</w:t>
      </w:r>
      <w:r>
        <w:rPr>
          <w:spacing w:val="-117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flowers/tulip/4590703575_6371c0a186_n.jpg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flowers/tulip/4591323356_030d8b6967_m.jpg</w:t>
      </w:r>
      <w:r>
        <w:rPr>
          <w:spacing w:val="-117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flowers/tulip/4602809199_d3030cef01_m.jpg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flowers/tulip/4604238410_bcec9da4a0_n.jpg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flowers/tulip/4612075317_91eefff68c_n.jpg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flowers/tulip/4624404489_11e10fcd33_n.jpg</w:t>
      </w:r>
      <w:r>
        <w:rPr>
          <w:spacing w:val="-117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flowers/tulip/4679869990_7c5f28f2fe_n.jpg</w:t>
      </w:r>
      <w:r>
        <w:rPr>
          <w:spacing w:val="-117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flowers/tulip/5012813078_99fb977616_n.jpg</w:t>
      </w:r>
      <w:r>
        <w:rPr>
          <w:spacing w:val="-117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flowers/tulip/5043225469_0aa23f3c8f_n.jpg</w:t>
      </w:r>
      <w:r>
        <w:rPr>
          <w:spacing w:val="-117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flowers/tulip/5208680166_c4372477ef_n.jpg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flowers/tulip/5388013398_09a8a0f166_m.jpg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flowers/tulip/5417115048_3b78d6c875_n.jpg</w:t>
      </w:r>
      <w:r>
        <w:rPr>
          <w:spacing w:val="-117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flowers/tulip/5433747333_869a2a172d_m.jpg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flowers/tulip/5443985113_54e9f608b3_n.jpg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flowers/tulip/5470898169_52a5ab876c_n.jpg</w:t>
      </w:r>
      <w:r>
        <w:rPr>
          <w:spacing w:val="-118"/>
        </w:rPr>
        <w:t xml:space="preserve"> </w:t>
      </w: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flowers/tulip/5546723510_39a5a10d3a_n.jpg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flowers/tulip/5552198702_35856ed8ec.jpg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198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59" name="图片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图片 36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199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61" name="图片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图片 36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flowers/tulip/5718513040_8ea13a3599_n.jpg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flowers/tulip/5718513240_e84d5a7e89_n.jpg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flowers/tulip/5718513354_673b6e8306_n.jpg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flowers/tulip/5718781677_d5e9267115_n.jpg</w:t>
      </w:r>
      <w:r>
        <w:rPr>
          <w:spacing w:val="-118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 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flowers/tulip/5738195260_b3fc107aa7_n.jpg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flowers/tulip/5755467567_903c31e3d0.jpg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200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63" name="图片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图片 36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01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65" name="图片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图片 36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flowers/tulip/7046815693_f159e96acd_n.jpg</w:t>
      </w:r>
      <w:r>
        <w:rPr>
          <w:spacing w:val="-117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flowers/tulip/7068715863_a534ac7884_n.jpg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flowers/tulip/7166564830_8b34a3fd35_n.jpg</w:t>
      </w:r>
    </w:p>
    <w:p>
      <w:pPr>
        <w:pStyle w:val="15"/>
        <w:spacing w:line="171" w:lineRule="exact"/>
        <w:jc w:val="both"/>
      </w:pPr>
      <w:r>
        <w:t>inflating:</w:t>
      </w:r>
      <w:r>
        <w:rPr>
          <w:spacing w:val="-12"/>
        </w:rPr>
        <w:t xml:space="preserve"> </w:t>
      </w:r>
      <w:r>
        <w:t>flowers/tulip/7166567320_0a2beb6d42.jpg</w:t>
      </w:r>
    </w:p>
    <w:p>
      <w:pPr>
        <w:pStyle w:val="15"/>
        <w:spacing w:line="226" w:lineRule="auto"/>
        <w:ind w:right="4879"/>
        <w:jc w:val="both"/>
      </w:pPr>
      <w:r>
        <w:rPr>
          <w:spacing w:val="-2"/>
        </w:rPr>
        <w:t>inflating: flowers/tulip/7166567320_0a2beb6d42_n.jpg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flowers/tulip/7166591854_93c0dd6f8d_n.jpg</w:t>
      </w:r>
    </w:p>
    <w:p>
      <w:pPr>
        <w:spacing w:line="226" w:lineRule="auto"/>
        <w:jc w:val="both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202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67" name="图片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图片 36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03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69" name="图片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图片 37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flowers/tulip/7447655334_e8f805ab95_m.jpg</w:t>
      </w:r>
      <w:r>
        <w:rPr>
          <w:spacing w:val="-117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flowers/tulip/8668973377_c69527db42_m.jpg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flowers/tulip/8668974855_8389ecbdca_m.jpg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flowers/tulip/8669794378_97dda6036f_n.jpg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0"/>
        </w:rPr>
        <w:t xml:space="preserve"> </w:t>
      </w:r>
      <w:r>
        <w:rPr>
          <w:spacing w:val="-3"/>
        </w:rPr>
        <w:t>flowers/tulip/8681825637_837a63513a_n.jpg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204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71" name="图片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图片 37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05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73" name="图片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图片 37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flowers/tulip/8838354855_c474fc66a3_m.jpg</w:t>
      </w:r>
    </w:p>
    <w:p>
      <w:pPr>
        <w:pStyle w:val="15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flowers/tulip/8838914676_8ef4db7f50_n.jpg</w:t>
      </w:r>
    </w:p>
    <w:p>
      <w:pPr>
        <w:pStyle w:val="15"/>
        <w:spacing w:line="226" w:lineRule="auto"/>
        <w:ind w:right="4906"/>
      </w:pPr>
      <w:r>
        <w:rPr>
          <w:spacing w:val="-2"/>
        </w:rPr>
        <w:t>inflating: flowers/tulip/8838975946_f54194894e_m.jpg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flowers/tulip/8838983024_5c1a767878_n.jpg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4"/>
        </w:rPr>
        <w:t xml:space="preserve"> </w:t>
      </w:r>
      <w:r>
        <w:rPr>
          <w:spacing w:val="-3"/>
        </w:rPr>
        <w:t>flowers/tulip/8908097235_c3e746d36e_n.jpg</w:t>
      </w:r>
    </w:p>
    <w:p>
      <w:pPr>
        <w:spacing w:line="226" w:lineRule="auto"/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spacing w:before="82" w:line="245" w:lineRule="auto"/>
        <w:ind w:right="4865"/>
      </w:pPr>
      <w:r>
        <w:rPr>
          <w:lang w:val="en-GB" w:eastAsia="en-GB"/>
        </w:rPr>
        <w:drawing>
          <wp:anchor distT="0" distB="0" distL="0" distR="0" simplePos="0" relativeHeight="209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375" name="图片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图片 37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10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377" name="图片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图片 378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30"/>
        </w:rPr>
        <w:t xml:space="preserve"> </w:t>
      </w:r>
      <w:r>
        <w:t>flowers/tulip/9976515506_d496c5e72c.jpg</w:t>
      </w:r>
    </w:p>
    <w:p>
      <w:pPr>
        <w:pStyle w:val="15"/>
        <w:ind w:left="0"/>
        <w:rPr>
          <w:sz w:val="22"/>
        </w:rPr>
      </w:pPr>
    </w:p>
    <w:p>
      <w:pPr>
        <w:pStyle w:val="15"/>
        <w:spacing w:before="10"/>
        <w:ind w:left="0"/>
        <w:rPr>
          <w:sz w:val="18"/>
        </w:rPr>
      </w:pPr>
    </w:p>
    <w:p>
      <w:pPr>
        <w:pStyle w:val="1"/>
        <w:numPr>
          <w:ilvl w:val="0"/>
          <w:numId w:val="1"/>
        </w:numPr>
        <w:tabs>
          <w:tab w:val="left" w:pos="893"/>
        </w:tabs>
        <w:ind w:left="891" w:hanging="342"/>
      </w:pPr>
      <w:bookmarkStart w:id="2" w:name="2._Image_Augmentation"/>
      <w:bookmarkEnd w:id="2"/>
      <w:r>
        <w:t>Image</w:t>
      </w:r>
      <w:r>
        <w:rPr>
          <w:spacing w:val="35"/>
        </w:rPr>
        <w:t xml:space="preserve"> </w:t>
      </w:r>
      <w:r>
        <w:t>Augmentation</w:t>
      </w:r>
    </w:p>
    <w:p>
      <w:pPr>
        <w:pStyle w:val="15"/>
        <w:spacing w:before="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06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199390</wp:posOffset>
                </wp:positionV>
                <wp:extent cx="6899910" cy="1569085"/>
                <wp:effectExtent l="0" t="0" r="0" b="0"/>
                <wp:wrapTopAndBottom/>
                <wp:docPr id="379" name="组合 3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0" name="组合 380"/>
                      <wpg:cNvGrpSpPr/>
                      <wpg:grpSpPr>
                        <a:xfrm rot="0">
                          <a:off x="0" y="0"/>
                          <a:ext cx="6899910" cy="1569085"/>
                          <a:chOff x="0" y="0"/>
                          <a:chExt cx="6899910" cy="15690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82" name="图片 382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5690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83" name="文本框 383"/>
                        <wps:cNvSpPr/>
                        <wps:spPr>
                          <a:xfrm rot="0">
                            <a:off x="0" y="0"/>
                            <a:ext cx="6899910" cy="15690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84">
                          <w:txbxContent>
                            <w:p>
                              <w:pPr>
                                <w:spacing w:before="79" w:line="245" w:lineRule="auto"/>
                                <w:ind w:left="62" w:right="80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numpy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</w:t>
                              </w:r>
                              <w:r>
                                <w:rPr>
                                  <w:color w:val="0000FF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tf</w:t>
                              </w:r>
                            </w:p>
                            <w:p>
                              <w:pPr>
                                <w:spacing w:before="37" w:line="221" w:lineRule="exact"/>
                                <w:ind w:left="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</w:p>
                            <w:p>
                              <w:pPr>
                                <w:spacing w:line="216" w:lineRule="exact"/>
                                <w:ind w:left="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tensorflow.keras.models</w:t>
                              </w:r>
                              <w:r>
                                <w:rPr>
                                  <w:color w:val="0000FF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</w:t>
                              </w:r>
                            </w:p>
                            <w:p>
                              <w:pPr>
                                <w:spacing w:line="245" w:lineRule="auto"/>
                                <w:ind w:left="62" w:right="27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tensorflow.keras.preprocessing.image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ImageDataGenerator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matplotlib.pyplot</w:t>
                              </w:r>
                              <w:r>
                                <w:rPr>
                                  <w:color w:val="0000FF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before="18"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32</w:t>
                              </w:r>
                            </w:p>
                            <w:p>
                              <w:pPr>
                                <w:spacing w:line="223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img_height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img_width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180</w:t>
                              </w:r>
                            </w:p>
                            <w:p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data_dir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"/content/flowers"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85" o:spid="_x0000_s385" coordorigin="524,4388" coordsize="10866,2471" style="position:absolute;&#10;margin-left:26.199999pt;&#10;margin-top:15.700002pt;&#10;width:543.30005pt;&#10;height:123.549995pt;&#10;z-index:206;&#10;mso-position-horizontal:absolute;&#10;mso-position-horizontal-relative:page;&#10;mso-position-vertical:absolute;&#10;mso-wrap-distance-left:0.0pt;&#10;mso-wrap-distance-right:0.0pt;">
                <v:shape type="#_x0000_t75" id="图片 386" o:spid="_x0000_s386" style="position:absolute;&#10;left:524;&#10;top:4388;&#10;width:10866;&#10;height:2471;" filled="f" stroked="f" strokeweight="1.0pt">
                  <v:imagedata r:id="rId123" o:title="2024843531667396487024"/>
                  <o:lock aspectratio="t"/>
                  <v:stroke color="#000000"/>
                </v:shape>
                <v:shape type="#_x0000_t202" id="文本框 387" o:spid="_x0000_s387" style="position:absolute;&#10;left:524;&#10;top:4388;&#10;width:10866;&#10;height:2471;&#10;mso-wrap-style:square;" filled="f" stroked="f" strokeweight="1.0pt">
                  <v:textbox id="935" inset="0mm,0mm,0mm,0mm" o:insetmode="custom" style="layout-flow:horizontal;&#10;v-text-anchor:top;">
                    <w:txbxContent>
                      <w:p>
                        <w:pPr>
                          <w:spacing w:before="79" w:line="245" w:lineRule="auto"/>
                          <w:ind w:left="62" w:right="8054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numpy</w:t>
                        </w:r>
                        <w:r>
                          <w:rPr>
                            <w:color w:val="0000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np</w:t>
                        </w:r>
                        <w:r>
                          <w:rPr>
                            <w:color w:val="0000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</w:t>
                        </w:r>
                        <w:r>
                          <w:rPr>
                            <w:color w:val="0000F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tf</w:t>
                        </w:r>
                      </w:p>
                      <w:p>
                        <w:pPr>
                          <w:spacing w:before="37" w:line="221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</w:t>
                        </w: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</w:p>
                      <w:p>
                        <w:pPr>
                          <w:spacing w:line="216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tensorflow.keras.models</w:t>
                        </w:r>
                        <w:r>
                          <w:rPr>
                            <w:color w:val="0000FF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</w:t>
                        </w:r>
                      </w:p>
                      <w:p>
                        <w:pPr>
                          <w:spacing w:line="245" w:lineRule="auto"/>
                          <w:ind w:left="62" w:right="274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tensorflow.keras.preprocessing.image </w:t>
                        </w:r>
                        <w:r>
                          <w:rPr>
                            <w:color w:val="007C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ImageDataGenerator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matplotlib.pyplot</w:t>
                        </w:r>
                        <w:r>
                          <w:rPr>
                            <w:color w:val="0000FF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plt</w:t>
                        </w:r>
                      </w:p>
                      <w:p>
                        <w:pPr>
                          <w:spacing w:before="18"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 32</w:t>
                        </w:r>
                      </w:p>
                      <w:p>
                        <w:pPr>
                          <w:spacing w:line="223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img_height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img_width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 180</w:t>
                        </w:r>
                      </w:p>
                      <w:p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data_dir</w:t>
                        </w:r>
                        <w:r>
                          <w:rPr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"/content/flowers"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[2]:</w:t>
      </w:r>
    </w:p>
    <w:p>
      <w:pPr>
        <w:pStyle w:val="15"/>
        <w:spacing w:before="142" w:after="90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[3]:</w:t>
      </w:r>
    </w:p>
    <w:p>
      <w:pPr>
        <w:pStyle w:val="15"/>
        <w:ind w:left="504"/>
      </w:pPr>
      <w:r>
        <w:rPr>
          <w:lang w:val="en-GB" w:eastAsia="en-GB"/>
        </w:rPr>
        <mc:AlternateContent>
          <mc:Choice Requires="wps">
            <w:drawing>
              <wp:inline distT="0" distB="0" distL="114298" distR="114298">
                <wp:extent cx="6899910" cy="398144"/>
                <wp:effectExtent l="0" t="0" r="0" b="0"/>
                <wp:docPr id="388" name="组合 38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9" name="组合 389"/>
                      <wpg:cNvGrpSpPr/>
                      <wpg:grpSpPr>
                        <a:xfrm rot="0">
                          <a:off x="0" y="0"/>
                          <a:ext cx="6899910" cy="398144"/>
                          <a:chOff x="0" y="0"/>
                          <a:chExt cx="6899910" cy="3981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91" name="图片 391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3981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92" name="文本框 392"/>
                        <wps:cNvSpPr/>
                        <wps:spPr>
                          <a:xfrm rot="0">
                            <a:off x="0" y="0"/>
                            <a:ext cx="6899910" cy="3981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93">
                          <w:txbxContent>
                            <w:p>
                              <w:pPr>
                                <w:spacing w:before="110" w:line="214" w:lineRule="auto"/>
                                <w:ind w:left="71" w:righ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train_datagen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ImageDataGenerator(rescale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1./255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horizontal_flip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 vertical_fl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zoom_range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4" o:spid="_x0000_s394" coordorigin="524,7470" coordsize="10866,627" style="width:543.30005pt;&#10;height:31.35pt;">
                <v:shape type="#_x0000_t75" id="图片 395" o:spid="_x0000_s395" style="position:absolute;&#10;left:524;&#10;top:7470;&#10;width:10866;&#10;height:626;" filled="f" stroked="f" strokeweight="1.0pt">
                  <v:imagedata r:id="rId125" o:title="8067869391667396487039"/>
                  <o:lock aspectratio="t"/>
                  <v:stroke color="#000000"/>
                </v:shape>
                <v:shape type="#_x0000_t202" id="文本框 396" o:spid="_x0000_s396" style="position:absolute;&#10;left:524;&#10;top:7470;&#10;width:10866;&#10;height:626;&#10;mso-wrap-style:square;" filled="f" stroked="f" strokeweight="1.0pt">
                  <v:textbox id="937" inset="0mm,0mm,0mm,0mm" o:insetmode="custom" style="layout-flow:horizontal;&#10;v-text-anchor:top;">
                    <w:txbxContent>
                      <w:p>
                        <w:pPr>
                          <w:spacing w:before="110" w:line="214" w:lineRule="auto"/>
                          <w:ind w:left="71" w:right="2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train_datagen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ImageDataGenerator(rescale </w:t>
                        </w:r>
                        <w:r>
                          <w:rPr>
                            <w:color w:val="666666"/>
                            <w:sz w:val="20"/>
                          </w:rPr>
                          <w:t>= 1./255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horizontal_flip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007C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 vertical_fl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ip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zoom_range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0.2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5"/>
        <w:spacing w:before="11"/>
        <w:ind w:left="0"/>
        <w:rPr>
          <w:sz w:val="17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6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198119</wp:posOffset>
                </wp:positionV>
                <wp:extent cx="6899910" cy="691515"/>
                <wp:effectExtent l="0" t="0" r="0" b="0"/>
                <wp:wrapNone/>
                <wp:docPr id="397" name="组合 39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8" name="组合 398"/>
                      <wpg:cNvGrpSpPr/>
                      <wpg:grpSpPr>
                        <a:xfrm rot="0">
                          <a:off x="0" y="0"/>
                          <a:ext cx="6899910" cy="691515"/>
                          <a:chOff x="0" y="0"/>
                          <a:chExt cx="6899910" cy="6915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00" name="图片 400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6915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01" name="文本框 401"/>
                        <wps:cNvSpPr/>
                        <wps:spPr>
                          <a:xfrm rot="0">
                            <a:off x="0" y="0"/>
                            <a:ext cx="6899910" cy="6915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02">
                          <w:txbxContent>
                            <w:p>
                              <w:pPr>
                                <w:spacing w:before="8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333333"/>
                                  <w:spacing w:val="8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train_datagen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flow_from_directory(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'/content/flowers'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 w:line="233" w:lineRule="auto"/>
                                <w:ind w:left="5824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target_size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class_mode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w w:val="90"/>
                                  <w:sz w:val="20"/>
                                </w:rPr>
                                <w:t>'categorical'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03" o:spid="_x0000_s403" coordorigin="524,8632" coordsize="10866,1089" style="position:absolute;&#10;margin-left:26.199999pt;&#10;margin-top:15.599982pt;&#10;width:543.30005pt;&#10;height:54.45pt;&#10;z-index:-78;&#10;mso-position-horizontal:absolute;&#10;mso-position-horizontal-relative:page;&#10;mso-position-vertical:absolute;&#10;mso-wrap-distance-left:8.999863pt;&#10;mso-wrap-distance-right:8.999863pt;">
                <v:shape type="#_x0000_t75" id="图片 404" o:spid="_x0000_s404" style="position:absolute;&#10;left:524;&#10;top:8632;&#10;width:10866;&#10;height:1088;" filled="f" stroked="f" strokeweight="1.0pt">
                  <v:imagedata r:id="rId127" o:title="8167321251667396487053"/>
                  <o:lock aspectratio="t"/>
                  <v:stroke color="#000000"/>
                </v:shape>
                <v:shape type="#_x0000_t202" id="文本框 405" o:spid="_x0000_s405" style="position:absolute;&#10;left:524;&#10;top:8632;&#10;width:10866;&#10;height:1088;&#10;mso-wrap-style:square;" filled="f" stroked="f" strokeweight="1.0pt">
                  <v:textbox id="939" inset="0mm,0mm,0mm,0mm" o:insetmode="custom" style="layout-flow:horizontal;&#10;v-text-anchor:top;">
                    <w:txbxContent>
                      <w:p>
                        <w:pPr>
                          <w:spacing w:before="8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x_train</w:t>
                        </w:r>
                        <w:r>
                          <w:rPr>
                            <w:color w:val="333333"/>
                            <w:spacing w:val="8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train_datagen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flow_from_directory(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'/content/flowers'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before="9" w:line="233" w:lineRule="auto"/>
                          <w:ind w:left="5824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target_size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class_mode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w w:val="90"/>
                            <w:sz w:val="20"/>
                          </w:rPr>
                          <w:t>'categorical'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=100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[4]:</w:t>
      </w:r>
    </w:p>
    <w:p>
      <w:pPr>
        <w:pStyle w:val="15"/>
        <w:ind w:left="0"/>
        <w:rPr>
          <w:sz w:val="22"/>
        </w:rPr>
      </w:pPr>
    </w:p>
    <w:p>
      <w:pPr>
        <w:pStyle w:val="15"/>
        <w:ind w:left="0"/>
        <w:rPr>
          <w:sz w:val="22"/>
        </w:rPr>
      </w:pPr>
    </w:p>
    <w:p>
      <w:pPr>
        <w:pStyle w:val="15"/>
        <w:ind w:left="0"/>
        <w:rPr>
          <w:sz w:val="22"/>
        </w:rPr>
      </w:pPr>
    </w:p>
    <w:p>
      <w:pPr>
        <w:pStyle w:val="15"/>
        <w:spacing w:before="190" w:line="570" w:lineRule="atLeast"/>
        <w:ind w:left="556" w:right="6252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07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890905</wp:posOffset>
                </wp:positionV>
                <wp:extent cx="6899910" cy="1136015"/>
                <wp:effectExtent l="0" t="0" r="0" b="0"/>
                <wp:wrapTopAndBottom/>
                <wp:docPr id="406" name="组合 40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07" name="组合 407"/>
                      <wpg:cNvGrpSpPr/>
                      <wpg:grpSpPr>
                        <a:xfrm rot="0">
                          <a:off x="0" y="0"/>
                          <a:ext cx="6899910" cy="1136015"/>
                          <a:chOff x="0" y="0"/>
                          <a:chExt cx="6899910" cy="11360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09" name="图片 409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1360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10" name="文本框 410"/>
                        <wps:cNvSpPr/>
                        <wps:spPr>
                          <a:xfrm rot="0">
                            <a:off x="0" y="0"/>
                            <a:ext cx="6899910" cy="11360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11">
                          <w:txbxContent>
                            <w:p>
                              <w:pPr>
                                <w:spacing w:before="95" w:line="245" w:lineRule="auto"/>
                                <w:ind w:left="316" w:right="7059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data_augmentation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45" w:lineRule="auto"/>
                                <w:ind w:left="546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RandomFlip(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"vertical"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,input_shape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(img_height, img_width,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RandomRotation(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before="26" w:line="224" w:lineRule="exact"/>
                                <w:ind w:left="5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RandomZoom(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23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6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12" o:spid="_x0000_s412" coordorigin="524,10699" coordsize="10866,1789" style="position:absolute;&#10;margin-left:26.199999pt;&#10;margin-top:70.150024pt;&#10;width:543.30005pt;&#10;height:89.450005pt;&#10;z-index:207;&#10;mso-position-horizontal:absolute;&#10;mso-position-horizontal-relative:page;&#10;mso-position-vertical:absolute;&#10;mso-wrap-distance-left:0.0pt;&#10;mso-wrap-distance-right:0.0pt;">
                <v:shape type="#_x0000_t75" id="图片 413" o:spid="_x0000_s413" style="position:absolute;&#10;left:524;&#10;top:10699;&#10;width:10866;&#10;height:1789;" filled="f" stroked="f" strokeweight="1.0pt">
                  <v:imagedata r:id="rId129" o:title="3362320181667396487080"/>
                  <o:lock aspectratio="t"/>
                  <v:stroke color="#000000"/>
                </v:shape>
                <v:shape type="#_x0000_t202" id="文本框 414" o:spid="_x0000_s414" style="position:absolute;&#10;left:524;&#10;top:10699;&#10;width:10866;&#10;height:1789;&#10;mso-wrap-style:square;" filled="f" stroked="f" strokeweight="1.0pt">
                  <v:textbox id="941" inset="0mm,0mm,0mm,0mm" o:insetmode="custom" style="layout-flow:horizontal;&#10;v-text-anchor:top;">
                    <w:txbxContent>
                      <w:p>
                        <w:pPr>
                          <w:spacing w:before="95" w:line="245" w:lineRule="auto"/>
                          <w:ind w:left="316" w:right="7059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data_augmentation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line="245" w:lineRule="auto"/>
                          <w:ind w:left="546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RandomFlip(</w:t>
                        </w:r>
                        <w:r>
                          <w:rPr>
                            <w:color w:val="B81F1F"/>
                            <w:sz w:val="20"/>
                          </w:rPr>
                          <w:t>"vertical"</w:t>
                        </w:r>
                        <w:r>
                          <w:rPr>
                            <w:color w:val="333333"/>
                            <w:sz w:val="20"/>
                          </w:rPr>
                          <w:t>,input_shape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(img_height, img_width,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)),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RandomRotation(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before="26" w:line="224" w:lineRule="exact"/>
                          <w:ind w:left="54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RandomZoom(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223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6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6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belonging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rPr>
          <w:color w:val="2C3B9E"/>
        </w:rPr>
        <w:t>In</w:t>
      </w:r>
      <w:r>
        <w:rPr>
          <w:color w:val="2C3B9E"/>
          <w:spacing w:val="-6"/>
        </w:rPr>
        <w:t xml:space="preserve"> </w:t>
      </w:r>
      <w:r>
        <w:rPr>
          <w:color w:val="2C3B9E"/>
        </w:rPr>
        <w:t>[5]:</w:t>
      </w:r>
    </w:p>
    <w:p>
      <w:pPr>
        <w:pStyle w:val="15"/>
        <w:spacing w:before="2"/>
        <w:ind w:left="0"/>
        <w:rPr>
          <w:sz w:val="27"/>
        </w:rPr>
      </w:pPr>
    </w:p>
    <w:p>
      <w:pPr>
        <w:pStyle w:val="1"/>
        <w:numPr>
          <w:ilvl w:val="0"/>
          <w:numId w:val="1"/>
        </w:numPr>
        <w:tabs>
          <w:tab w:val="left" w:pos="893"/>
        </w:tabs>
        <w:ind w:left="891" w:hanging="342"/>
      </w:pPr>
      <w:bookmarkStart w:id="3" w:name="3._Creating_Model"/>
      <w:bookmarkEnd w:id="3"/>
      <w:r>
        <w:t>Creating</w:t>
      </w:r>
      <w:r>
        <w:rPr>
          <w:spacing w:val="80"/>
        </w:rPr>
        <w:t xml:space="preserve"> </w:t>
      </w:r>
      <w:r>
        <w:t>Model</w:t>
      </w:r>
    </w:p>
    <w:p>
      <w:pPr>
        <w:pStyle w:val="1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08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191134</wp:posOffset>
                </wp:positionV>
                <wp:extent cx="6899910" cy="404495"/>
                <wp:effectExtent l="0" t="0" r="0" b="0"/>
                <wp:wrapTopAndBottom/>
                <wp:docPr id="415" name="组合 4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16" name="组合 416"/>
                      <wpg:cNvGrpSpPr/>
                      <wpg:grpSpPr>
                        <a:xfrm rot="0">
                          <a:off x="0" y="0"/>
                          <a:ext cx="6899910" cy="404495"/>
                          <a:chOff x="0" y="0"/>
                          <a:chExt cx="6899910" cy="4044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18" name="图片 418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4044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19" name="文本框 419"/>
                        <wps:cNvSpPr/>
                        <wps:spPr>
                          <a:xfrm rot="0">
                            <a:off x="0" y="0"/>
                            <a:ext cx="6899910" cy="4044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20">
                          <w:txbxContent>
                            <w:p>
                              <w:pPr>
                                <w:spacing w:before="113" w:line="218" w:lineRule="auto"/>
                                <w:ind w:left="71" w:right="1741" w:hanging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tensorflow.keras.layers</w:t>
                              </w:r>
                              <w:r>
                                <w:rPr>
                                  <w:color w:val="0000FF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Convolution2D,MaxPooling2D,Flatten,Dense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21" o:spid="_x0000_s421" coordorigin="524,13776" coordsize="10866,637" style="position:absolute;&#10;margin-left:26.199999pt;&#10;margin-top:15.049988pt;&#10;width:543.30005pt;&#10;height:31.850002pt;&#10;z-index:208;&#10;mso-position-horizontal:absolute;&#10;mso-position-horizontal-relative:page;&#10;mso-position-vertical:absolute;&#10;mso-wrap-distance-left:0.0pt;&#10;mso-wrap-distance-right:0.0pt;">
                <v:shape type="#_x0000_t75" id="图片 422" o:spid="_x0000_s422" style="position:absolute;&#10;left:524;&#10;top:13776;&#10;width:10866;&#10;height:636;" filled="f" stroked="f" strokeweight="1.0pt">
                  <v:imagedata r:id="rId131" o:title="1421795661667396487102"/>
                  <o:lock aspectratio="t"/>
                  <v:stroke color="#000000"/>
                </v:shape>
                <v:shape type="#_x0000_t202" id="文本框 423" o:spid="_x0000_s423" style="position:absolute;&#10;left:524;&#10;top:13776;&#10;width:10866;&#10;height:636;&#10;mso-wrap-style:square;" filled="f" stroked="f" strokeweight="1.0pt">
                  <v:textbox id="943" inset="0mm,0mm,0mm,0mm" o:insetmode="custom" style="layout-flow:horizontal;&#10;v-text-anchor:top;">
                    <w:txbxContent>
                      <w:p>
                        <w:pPr>
                          <w:spacing w:before="113" w:line="218" w:lineRule="auto"/>
                          <w:ind w:left="71" w:right="1741" w:hanging="10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tensorflow.keras.layers</w:t>
                        </w:r>
                        <w:r>
                          <w:rPr>
                            <w:color w:val="0000FF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Convolution2D,MaxPooling2D,Flatten,Dense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[6]:</w:t>
      </w:r>
    </w:p>
    <w:p>
      <w:pPr>
        <w:pStyle w:val="15"/>
        <w:spacing w:before="147" w:after="59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[7]:</w:t>
      </w:r>
    </w:p>
    <w:p>
      <w:pPr>
        <w:pStyle w:val="15"/>
        <w:ind w:left="504"/>
      </w:pPr>
      <w:r>
        <w:rPr>
          <w:lang w:val="en-GB" w:eastAsia="en-GB"/>
        </w:rPr>
        <mc:AlternateContent>
          <mc:Choice Requires="wps">
            <w:drawing>
              <wp:inline distT="0" distB="0" distL="114298" distR="114298">
                <wp:extent cx="6899910" cy="1019175"/>
                <wp:effectExtent l="0" t="0" r="0" b="0"/>
                <wp:docPr id="424" name="组合 4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5" name="组合 425"/>
                      <wpg:cNvGrpSpPr/>
                      <wpg:grpSpPr>
                        <a:xfrm rot="0">
                          <a:off x="0" y="0"/>
                          <a:ext cx="6899910" cy="1019175"/>
                          <a:chOff x="0" y="0"/>
                          <a:chExt cx="6899910" cy="10191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27" name="图片 427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0191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28" name="文本框 428"/>
                        <wps:cNvSpPr/>
                        <wps:spPr>
                          <a:xfrm rot="0">
                            <a:off x="0" y="0"/>
                            <a:ext cx="6899910" cy="10191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29">
                          <w:txbxContent>
                            <w:p>
                              <w:pPr>
                                <w:spacing w:before="103"/>
                                <w:ind w:left="316" w:right="3818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training_ds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>
                              <w:pPr>
                                <w:spacing w:before="3" w:line="245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"training"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=57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24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>(img_height,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img_width),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30" o:spid="_x0000_s430" coordorigin="524,15003" coordsize="10866,1605" style="width:543.30005pt;&#10;height:80.25pt;">
                <v:shape type="#_x0000_t75" id="图片 431" o:spid="_x0000_s431" style="position:absolute;&#10;left:524;&#10;top:15003;&#10;width:10866;&#10;height:1605;" filled="f" stroked="f" strokeweight="1.0pt">
                  <v:imagedata r:id="rId133" o:title="8154390211667396487128"/>
                  <o:lock aspectratio="t"/>
                  <v:stroke color="#000000"/>
                </v:shape>
                <v:shape type="#_x0000_t202" id="文本框 432" o:spid="_x0000_s432" style="position:absolute;&#10;left:524;&#10;top:15003;&#10;width:10866;&#10;height:1605;&#10;mso-wrap-style:square;" filled="f" stroked="f" strokeweight="1.0pt">
                  <v:textbox id="945" inset="0mm,0mm,0mm,0mm" o:insetmode="custom" style="layout-flow:horizontal;&#10;v-text-anchor:top;">
                    <w:txbxContent>
                      <w:p>
                        <w:pPr>
                          <w:spacing w:before="103"/>
                          <w:ind w:left="316" w:right="3818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training_ds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>
                        <w:pPr>
                          <w:spacing w:before="3" w:line="245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"training"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=57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line="224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>(img_height,</w:t>
                        </w:r>
                        <w:r>
                          <w:rPr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img_width),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sectPr>
          <w:pgSz w:w="11900" w:h="16870"/>
          <w:pgMar w:top="80" w:right="20" w:bottom="0" w:left="20" w:header="720" w:footer="720" w:gutter="0"/>
          <w:docGrid w:linePitch="312" w:charSpace="0"/>
        </w:sectPr>
      </w:pPr>
    </w:p>
    <w:p>
      <w:pPr>
        <w:pStyle w:val="15"/>
        <w:ind w:left="513"/>
      </w:pPr>
      <w:r>
        <w:rPr>
          <w:lang w:val="en-GB" w:eastAsia="en-GB"/>
        </w:rPr>
        <w:drawing>
          <wp:anchor distT="0" distB="0" distL="0" distR="0" simplePos="0" relativeHeight="216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433" name="图片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图片 43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17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435" name="图片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图片 43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inline distT="0" distB="0" distL="114298" distR="114298">
                <wp:extent cx="6899910" cy="198755"/>
                <wp:effectExtent l="0" t="0" r="0" b="0"/>
                <wp:docPr id="437" name="组合 4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38" name="组合 438"/>
                      <wpg:cNvGrpSpPr/>
                      <wpg:grpSpPr>
                        <a:xfrm rot="0">
                          <a:off x="0" y="0"/>
                          <a:ext cx="6899910" cy="198755"/>
                          <a:chOff x="0" y="0"/>
                          <a:chExt cx="6899910" cy="1987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40" name="图片 440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987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41" name="文本框 441"/>
                        <wps:cNvSpPr/>
                        <wps:spPr>
                          <a:xfrm rot="0">
                            <a:off x="0" y="0"/>
                            <a:ext cx="6899910" cy="1987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42">
                          <w:txbxContent>
                            <w:p>
                              <w:pPr>
                                <w:spacing w:before="14"/>
                                <w:ind w:left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43" o:spid="_x0000_s443" coordorigin="533,120" coordsize="10866,313" style="width:543.30005pt;&#10;height:15.650001pt;">
                <v:shape type="#_x0000_t75" id="图片 444" o:spid="_x0000_s444" style="position:absolute;&#10;left:533;&#10;top:120;&#10;width:10866;&#10;height:313;" filled="f" stroked="f" strokeweight="1.0pt">
                  <v:imagedata r:id="rId137" o:title="6433655691667396487148"/>
                  <o:lock aspectratio="t"/>
                  <v:stroke color="#000000"/>
                </v:shape>
                <v:shape type="#_x0000_t202" id="文本框 445" o:spid="_x0000_s445" style="position:absolute;&#10;left:533;&#10;top:120;&#10;width:10866;&#10;height:313;&#10;mso-wrap-style:square;" filled="f" stroked="f" strokeweight="1.0pt">
                  <v:textbox id="949" inset="0mm,0mm,0mm,0mm" o:insetmode="custom" style="layout-flow:horizontal;&#10;v-text-anchor:top;">
                    <w:txbxContent>
                      <w:p>
                        <w:pPr>
                          <w:spacing w:before="14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5"/>
        <w:spacing w:before="65"/>
        <w:ind w:left="556" w:right="6252"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3454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>
      <w:pPr>
        <w:pStyle w:val="15"/>
        <w:spacing w:before="4"/>
        <w:ind w:left="0"/>
        <w:rPr>
          <w:sz w:val="30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1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1136014"/>
                <wp:effectExtent l="0" t="0" r="0" b="0"/>
                <wp:wrapTopAndBottom/>
                <wp:docPr id="446" name="组合 44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47" name="组合 447"/>
                      <wpg:cNvGrpSpPr/>
                      <wpg:grpSpPr>
                        <a:xfrm rot="0">
                          <a:off x="0" y="0"/>
                          <a:ext cx="6899910" cy="1136014"/>
                          <a:chOff x="0" y="0"/>
                          <a:chExt cx="6899910" cy="11360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49" name="图片 449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136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50" name="文本框 450"/>
                        <wps:cNvSpPr/>
                        <wps:spPr>
                          <a:xfrm rot="0">
                            <a:off x="0" y="0"/>
                            <a:ext cx="6899910" cy="1136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51">
                          <w:txbxContent>
                            <w:p>
                              <w:pPr>
                                <w:spacing w:before="94"/>
                                <w:ind w:left="316" w:right="3578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validation_ds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>
                              <w:pPr>
                                <w:spacing w:before="3" w:line="245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"validation"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3" w:line="21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28" w:lineRule="auto"/>
                                <w:ind w:left="316" w:right="63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 img_width),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52" o:spid="_x0000_s452" coordorigin="524,1623" coordsize="10866,1789" style="position:absolute;&#10;margin-left:26.199999pt;&#10;margin-top:15.4pt;&#10;width:543.30005pt;&#10;height:89.45pt;&#10;z-index:211;&#10;mso-position-horizontal:absolute;&#10;mso-position-horizontal-relative:page;&#10;mso-position-vertical:absolute;&#10;mso-wrap-distance-left:0.0pt;&#10;mso-wrap-distance-right:0.0pt;">
                <v:shape type="#_x0000_t75" id="图片 453" o:spid="_x0000_s453" style="position:absolute;&#10;left:524;&#10;top:1623;&#10;width:10866;&#10;height:1788;" filled="f" stroked="f" strokeweight="1.0pt">
                  <v:imagedata r:id="rId139" o:title="9367504791667396487166"/>
                  <o:lock aspectratio="t"/>
                  <v:stroke color="#000000"/>
                </v:shape>
                <v:shape type="#_x0000_t202" id="文本框 454" o:spid="_x0000_s454" style="position:absolute;&#10;left:524;&#10;top:1623;&#10;width:10866;&#10;height:1788;&#10;mso-wrap-style:square;" filled="f" stroked="f" strokeweight="1.0pt">
                  <v:textbox id="951" inset="0mm,0mm,0mm,0mm" o:insetmode="custom" style="layout-flow:horizontal;&#10;v-text-anchor:top;">
                    <w:txbxContent>
                      <w:p>
                        <w:pPr>
                          <w:spacing w:before="94"/>
                          <w:ind w:left="316" w:right="3578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validation_ds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>
                        <w:pPr>
                          <w:spacing w:before="3" w:line="245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"validation"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before="23" w:line="21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=107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line="228" w:lineRule="auto"/>
                          <w:ind w:left="316" w:right="632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 img_width),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[8]:</w:t>
      </w:r>
    </w:p>
    <w:p>
      <w:pPr>
        <w:pStyle w:val="15"/>
        <w:ind w:left="556" w:right="6252"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863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validation.</w:t>
      </w:r>
    </w:p>
    <w:p>
      <w:pPr>
        <w:pStyle w:val="15"/>
        <w:spacing w:before="8"/>
        <w:ind w:left="0"/>
        <w:rPr>
          <w:sz w:val="28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2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196850</wp:posOffset>
                </wp:positionV>
                <wp:extent cx="6899910" cy="258444"/>
                <wp:effectExtent l="0" t="0" r="0" b="0"/>
                <wp:wrapTopAndBottom/>
                <wp:docPr id="455" name="组合 4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6" name="组合 456"/>
                      <wpg:cNvGrpSpPr/>
                      <wpg:grpSpPr>
                        <a:xfrm rot="0">
                          <a:off x="0" y="0"/>
                          <a:ext cx="6899910" cy="258444"/>
                          <a:chOff x="0" y="0"/>
                          <a:chExt cx="6899910" cy="258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58" name="图片 458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59" name="文本框 459"/>
                        <wps:cNvSpPr/>
                        <wps:spPr>
                          <a:xfrm rot="0">
                            <a:off x="0" y="0"/>
                            <a:ext cx="6899910" cy="258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60">
                          <w:txbxContent>
                            <w:p>
                              <w:pPr>
                                <w:spacing w:before="6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class_names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61" o:spid="_x0000_s461" coordorigin="524,4511" coordsize="10866,406" style="position:absolute;&#10;margin-left:26.199999pt;&#10;margin-top:15.500008pt;&#10;width:543.30005pt;&#10;height:20.349998pt;&#10;z-index:212;&#10;mso-position-horizontal:absolute;&#10;mso-position-horizontal-relative:page;&#10;mso-position-vertical:absolute;&#10;mso-wrap-distance-left:0.0pt;&#10;mso-wrap-distance-right:0.0pt;">
                <v:shape type="#_x0000_t75" id="图片 462" o:spid="_x0000_s462" style="position:absolute;&#10;left:524;&#10;top:4511;&#10;width:10866;&#10;height:407;" filled="f" stroked="f" strokeweight="1.0pt">
                  <v:imagedata r:id="rId141" o:title="8404283091667396487178"/>
                  <o:lock aspectratio="t"/>
                  <v:stroke color="#000000"/>
                </v:shape>
                <v:shape type="#_x0000_t202" id="文本框 463" o:spid="_x0000_s463" style="position:absolute;&#10;left:524;&#10;top:4511;&#10;width:10866;&#10;height:407;&#10;mso-wrap-style:square;" filled="f" stroked="f" strokeweight="1.0pt">
                  <v:textbox id="953" inset="0mm,0mm,0mm,0mm" o:insetmode="custom" style="layout-flow:horizontal;&#10;v-text-anchor:top;">
                    <w:txbxContent>
                      <w:p>
                        <w:pPr>
                          <w:spacing w:before="6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class_names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[9]:</w:t>
      </w:r>
    </w:p>
    <w:p>
      <w:pPr>
        <w:pStyle w:val="15"/>
        <w:ind w:left="556"/>
      </w:pPr>
      <w:r>
        <w:rPr>
          <w:color w:val="D44212"/>
        </w:rPr>
        <w:t>Out[9]:</w:t>
      </w:r>
    </w:p>
    <w:p>
      <w:pPr>
        <w:pStyle w:val="15"/>
        <w:spacing w:before="145"/>
        <w:ind w:left="556"/>
      </w:pPr>
      <w:r>
        <w:t>['daisy',</w:t>
      </w:r>
      <w:r>
        <w:rPr>
          <w:spacing w:val="-20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20"/>
        </w:rPr>
        <w:t xml:space="preserve"> </w:t>
      </w:r>
      <w:r>
        <w:t>'tulip']</w:t>
      </w:r>
    </w:p>
    <w:p>
      <w:pPr>
        <w:pStyle w:val="15"/>
        <w:spacing w:before="5"/>
        <w:ind w:left="0"/>
        <w:rPr>
          <w:sz w:val="30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3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191769</wp:posOffset>
                </wp:positionV>
                <wp:extent cx="6899910" cy="4098290"/>
                <wp:effectExtent l="0" t="0" r="0" b="0"/>
                <wp:wrapTopAndBottom/>
                <wp:docPr id="464" name="组合 4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65" name="组合 465"/>
                      <wpg:cNvGrpSpPr/>
                      <wpg:grpSpPr>
                        <a:xfrm rot="0">
                          <a:off x="0" y="0"/>
                          <a:ext cx="6899910" cy="4098290"/>
                          <a:chOff x="0" y="0"/>
                          <a:chExt cx="6899910" cy="40982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67" name="图片 467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11360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69" name="图片 469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7155" y="1136650"/>
                            <a:ext cx="3430270" cy="296163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70" name="文本框 470"/>
                        <wps:cNvSpPr/>
                        <wps:spPr>
                          <a:xfrm rot="0">
                            <a:off x="0" y="0"/>
                            <a:ext cx="6899910" cy="40982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71">
                          <w:txbxContent>
                            <w:p>
                              <w:pPr>
                                <w:spacing w:before="9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4"/>
                                <w:ind w:left="311" w:right="5984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data, labels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take(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C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1FFF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8" w:line="233" w:lineRule="auto"/>
                                <w:ind w:left="546" w:right="38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ax</w:t>
                              </w:r>
                              <w:r>
                                <w:rPr>
                                  <w:color w:val="333333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imshow(data[i]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numpy()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"uint8"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title(training_ds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class_names[labels[i]])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axis(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"off"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72" o:spid="_x0000_s472" coordorigin="524,6174" coordsize="10866,6454" style="position:absolute;&#10;margin-left:26.199999pt;&#10;margin-top:15.0999975pt;&#10;width:543.30005pt;&#10;height:322.7pt;&#10;z-index:213;&#10;mso-position-horizontal:absolute;&#10;mso-position-horizontal-relative:page;&#10;mso-position-vertical:absolute;&#10;mso-wrap-distance-left:0.0pt;&#10;mso-wrap-distance-right:0.0pt;">
                <v:shape type="#_x0000_t75" id="图片 473" o:spid="_x0000_s473" style="position:absolute;&#10;left:524;&#10;top:6174;&#10;width:10866;&#10;height:1788;" filled="f" stroked="f" strokeweight="1.0pt">
                  <v:imagedata r:id="rId144" o:title="7843050231667396487223"/>
                  <o:lock aspectratio="t"/>
                  <v:stroke color="#000000"/>
                </v:shape>
                <v:shape type="#_x0000_t75" id="图片 474" o:spid="_x0000_s474" style="position:absolute;&#10;left:677;&#10;top:7964;&#10;width:5402;&#10;height:4663;" filled="f" stroked="f" strokeweight="1.0pt">
                  <v:imagedata r:id="rId145" o:title="6361394651667396487226"/>
                  <o:lock aspectratio="t"/>
                  <v:stroke color="#000000"/>
                </v:shape>
                <v:shape type="#_x0000_t202" id="文本框 475" o:spid="_x0000_s475" style="position:absolute;&#10;left:524;&#10;top:6174;&#10;width:10866;&#10;height:6454;&#10;mso-wrap-style:square;" filled="f" stroked="f" strokeweight="1.0pt">
                  <v:textbox id="956" inset="0mm,0mm,0mm,0mm" o:insetmode="custom" style="layout-flow:horizontal;&#10;v-text-anchor:top;">
                    <w:txbxContent>
                      <w:p>
                        <w:pPr>
                          <w:spacing w:before="9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figure(figsize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  <w:p>
                        <w:pPr>
                          <w:spacing w:before="4"/>
                          <w:ind w:left="311" w:right="5984" w:hanging="250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data, labels </w:t>
                        </w:r>
                        <w:r>
                          <w:rPr>
                            <w:color w:val="A91FFF"/>
                            <w:sz w:val="20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take(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for</w:t>
                        </w:r>
                        <w:r>
                          <w:rPr>
                            <w:color w:val="007C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1FFF"/>
                            <w:sz w:val="20"/>
                          </w:rPr>
                          <w:t>in</w:t>
                        </w:r>
                        <w:r>
                          <w:rPr>
                            <w:color w:val="A91FFF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range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8" w:line="233" w:lineRule="auto"/>
                          <w:ind w:left="546" w:right="38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ax</w:t>
                        </w:r>
                        <w:r>
                          <w:rPr>
                            <w:color w:val="333333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subplot(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imshow(data[i]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numpy()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astype(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"uint8"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title(training_ds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class_names[labels[i]])</w:t>
                        </w:r>
                        <w:r>
                          <w:rPr>
                            <w:color w:val="333333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axis(</w:t>
                        </w:r>
                        <w:r>
                          <w:rPr>
                            <w:color w:val="B81F1F"/>
                            <w:sz w:val="20"/>
                          </w:rPr>
                          <w:t>"off"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[10]:</w:t>
      </w:r>
    </w:p>
    <w:p>
      <w:pPr>
        <w:pStyle w:val="15"/>
        <w:ind w:left="0"/>
        <w:rPr>
          <w:sz w:val="22"/>
        </w:rPr>
      </w:pPr>
    </w:p>
    <w:p>
      <w:pPr>
        <w:pStyle w:val="15"/>
        <w:spacing w:before="9"/>
        <w:ind w:left="0"/>
        <w:rPr>
          <w:sz w:val="24"/>
        </w:rPr>
      </w:pPr>
    </w:p>
    <w:p>
      <w:pPr>
        <w:pStyle w:val="2"/>
      </w:pPr>
      <w:bookmarkStart w:id="4" w:name="3a._Convolution_layer"/>
      <w:bookmarkEnd w:id="4"/>
      <w:r>
        <w:t>3a.</w:t>
      </w:r>
      <w:r>
        <w:rPr>
          <w:spacing w:val="-4"/>
        </w:rPr>
        <w:t xml:space="preserve"> </w:t>
      </w:r>
      <w:r>
        <w:t>Convolution layer</w:t>
      </w:r>
    </w:p>
    <w:p>
      <w:pPr>
        <w:pStyle w:val="15"/>
        <w:spacing w:before="2"/>
        <w:ind w:left="0"/>
        <w:rPr>
          <w:rFonts w:ascii="Arial" w:hAnsi="Arial"/>
          <w:b/>
          <w:sz w:val="29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4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191770</wp:posOffset>
                </wp:positionV>
                <wp:extent cx="6899910" cy="258445"/>
                <wp:effectExtent l="0" t="0" r="0" b="0"/>
                <wp:wrapTopAndBottom/>
                <wp:docPr id="476" name="组合 47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7" name="组合 477"/>
                      <wpg:cNvGrpSpPr/>
                      <wpg:grpSpPr>
                        <a:xfrm rot="0">
                          <a:off x="0" y="0"/>
                          <a:ext cx="6899910" cy="258445"/>
                          <a:chOff x="0" y="0"/>
                          <a:chExt cx="6899910" cy="258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79" name="图片 479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80" name="文本框 480"/>
                        <wps:cNvSpPr/>
                        <wps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81">
                          <w:txbxContent>
                            <w:p>
                              <w:pPr>
                                <w:spacing w:before="7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add(Convolution2D(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 activation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input_shape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82" o:spid="_x0000_s482" coordorigin="524,14083" coordsize="10866,407" style="position:absolute;&#10;margin-left:26.199999pt;&#10;margin-top:15.10002pt;&#10;width:543.30005pt;&#10;height:20.35pt;&#10;z-index:214;&#10;mso-position-horizontal:absolute;&#10;mso-position-horizontal-relative:page;&#10;mso-position-vertical:absolute;&#10;mso-wrap-distance-left:0.0pt;&#10;mso-wrap-distance-right:0.0pt;">
                <v:shape type="#_x0000_t75" id="图片 483" o:spid="_x0000_s483" style="position:absolute;&#10;left:524;&#10;top:14083;&#10;width:10866;&#10;height:406;" filled="f" stroked="f" strokeweight="1.0pt">
                  <v:imagedata r:id="rId147" o:title="6748704061667396487243"/>
                  <o:lock aspectratio="t"/>
                  <v:stroke color="#000000"/>
                </v:shape>
                <v:shape type="#_x0000_t202" id="文本框 484" o:spid="_x0000_s484" style="position:absolute;&#10;left:524;&#10;top:14083;&#10;width:10866;&#10;height:406;&#10;mso-wrap-style:square;" filled="f" stroked="f" strokeweight="1.0pt">
                  <v:textbox id="958" inset="0mm,0mm,0mm,0mm" o:insetmode="custom" style="layout-flow:horizontal;&#10;v-text-anchor:top;">
                    <w:txbxContent>
                      <w:p>
                        <w:pPr>
                          <w:spacing w:before="7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add(Convolution2D(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), activation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input_shape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[11]:</w:t>
      </w:r>
    </w:p>
    <w:p>
      <w:pPr>
        <w:pStyle w:val="15"/>
        <w:spacing w:before="7"/>
        <w:ind w:left="0"/>
        <w:rPr>
          <w:sz w:val="26"/>
        </w:rPr>
      </w:pPr>
    </w:p>
    <w:p>
      <w:pPr>
        <w:pStyle w:val="2"/>
        <w:spacing w:before="1"/>
      </w:pPr>
      <w:bookmarkStart w:id="5" w:name="3b._Maxpooling_layer"/>
      <w:bookmarkEnd w:id="5"/>
      <w:r>
        <w:t>3b.</w:t>
      </w:r>
      <w:r>
        <w:rPr>
          <w:spacing w:val="7"/>
        </w:rPr>
        <w:t xml:space="preserve"> </w:t>
      </w:r>
      <w:r>
        <w:t>Maxpooling</w:t>
      </w:r>
      <w:r>
        <w:rPr>
          <w:spacing w:val="6"/>
        </w:rPr>
        <w:t xml:space="preserve"> </w:t>
      </w:r>
      <w:r>
        <w:t>layer</w:t>
      </w:r>
    </w:p>
    <w:p>
      <w:pPr>
        <w:pStyle w:val="15"/>
        <w:spacing w:before="6"/>
        <w:ind w:left="0"/>
        <w:rPr>
          <w:rFonts w:ascii="Arial" w:hAnsi="Arial"/>
          <w:b/>
          <w:sz w:val="29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5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158114</wp:posOffset>
                </wp:positionV>
                <wp:extent cx="6899910" cy="258445"/>
                <wp:effectExtent l="0" t="0" r="0" b="0"/>
                <wp:wrapTopAndBottom/>
                <wp:docPr id="485" name="组合 48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6" name="组合 486"/>
                      <wpg:cNvGrpSpPr/>
                      <wpg:grpSpPr>
                        <a:xfrm rot="0">
                          <a:off x="0" y="0"/>
                          <a:ext cx="6899910" cy="258445"/>
                          <a:chOff x="0" y="0"/>
                          <a:chExt cx="6899910" cy="258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88" name="图片 488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89" name="文本框 489"/>
                        <wps:cNvSpPr/>
                        <wps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90">
                          <w:txbxContent>
                            <w:p>
                              <w:pPr>
                                <w:spacing w:before="73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add(MaxPooling2D(pool_size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91" o:spid="_x0000_s491" coordorigin="524,15675" coordsize="10866,407" style="position:absolute;&#10;margin-left:26.199999pt;&#10;margin-top:12.449975pt;&#10;width:543.30005pt;&#10;height:20.35pt;&#10;z-index:215;&#10;mso-position-horizontal:absolute;&#10;mso-position-horizontal-relative:page;&#10;mso-position-vertical:absolute;&#10;mso-wrap-distance-left:0.0pt;&#10;mso-wrap-distance-right:0.0pt;">
                <v:shape type="#_x0000_t75" id="图片 492" o:spid="_x0000_s492" style="position:absolute;&#10;left:524;&#10;top:15675;&#10;width:10866;&#10;height:407;" filled="f" stroked="f" strokeweight="1.0pt">
                  <v:imagedata r:id="rId149" o:title="1026804321667396487255"/>
                  <o:lock aspectratio="t"/>
                  <v:stroke color="#000000"/>
                </v:shape>
                <v:shape type="#_x0000_t202" id="文本框 493" o:spid="_x0000_s493" style="position:absolute;&#10;left:524;&#10;top:15675;&#10;width:10866;&#10;height:407;&#10;mso-wrap-style:square;" filled="f" stroked="f" strokeweight="1.0pt">
                  <v:textbox id="960" inset="0mm,0mm,0mm,0mm" o:insetmode="custom" style="layout-flow:horizontal;&#10;v-text-anchor:top;">
                    <w:txbxContent>
                      <w:p>
                        <w:pPr>
                          <w:spacing w:before="73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add(MaxPooling2D(pool_size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)))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[12]:</w:t>
      </w:r>
    </w:p>
    <w:p>
      <w:pPr>
        <w:sectPr>
          <w:pgSz w:w="11900" w:h="16870"/>
          <w:pgMar w:top="120" w:right="20" w:bottom="0" w:left="20" w:header="720" w:footer="720" w:gutter="0"/>
          <w:docGrid w:linePitch="312" w:charSpace="0"/>
        </w:sectPr>
      </w:pPr>
    </w:p>
    <w:p>
      <w:pPr>
        <w:pStyle w:val="15"/>
        <w:spacing w:before="3"/>
        <w:ind w:left="0"/>
        <w:rPr>
          <w:sz w:val="24"/>
        </w:rPr>
      </w:pPr>
      <w:r>
        <w:rPr>
          <w:lang w:val="en-GB" w:eastAsia="en-GB"/>
        </w:rPr>
        <w:drawing>
          <wp:anchor distT="0" distB="0" distL="0" distR="0" simplePos="0" relativeHeight="223" behindDoc="0" locked="0" layoutInCell="1" hidden="0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1" cy="10511790"/>
            <wp:effectExtent l="0" t="0" r="0" b="0"/>
            <wp:wrapNone/>
            <wp:docPr id="494" name="图片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5" name="图片 495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1" cy="1051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0" distR="0" simplePos="0" relativeHeight="224" behindDoc="0" locked="0" layoutInCell="1" hidden="0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7" cy="10458450"/>
            <wp:effectExtent l="0" t="0" r="0" b="0"/>
            <wp:wrapNone/>
            <wp:docPr id="496" name="图片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7" name="图片 497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" cy="10458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93"/>
      </w:pPr>
      <w:bookmarkStart w:id="6" w:name="3c._Flatten"/>
      <w:bookmarkEnd w:id="6"/>
      <w:r>
        <w:t>3c.</w:t>
      </w:r>
      <w:r>
        <w:rPr>
          <w:spacing w:val="3"/>
        </w:rPr>
        <w:t xml:space="preserve"> </w:t>
      </w:r>
      <w:r>
        <w:t>Flatten</w:t>
      </w:r>
    </w:p>
    <w:p>
      <w:pPr>
        <w:pStyle w:val="15"/>
        <w:spacing w:before="1"/>
        <w:ind w:left="0"/>
        <w:rPr>
          <w:rFonts w:ascii="Arial" w:hAnsi="Arial"/>
          <w:b/>
          <w:sz w:val="29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8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193674</wp:posOffset>
                </wp:positionV>
                <wp:extent cx="6899910" cy="258445"/>
                <wp:effectExtent l="0" t="0" r="0" b="0"/>
                <wp:wrapTopAndBottom/>
                <wp:docPr id="498" name="组合 49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99" name="组合 499"/>
                      <wpg:cNvGrpSpPr/>
                      <wpg:grpSpPr>
                        <a:xfrm rot="0">
                          <a:off x="0" y="0"/>
                          <a:ext cx="6899910" cy="258445"/>
                          <a:chOff x="0" y="0"/>
                          <a:chExt cx="6899910" cy="258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01" name="图片 501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02" name="文本框 502"/>
                        <wps:cNvSpPr/>
                        <wps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03">
                          <w:txbxContent>
                            <w:p>
                              <w:pPr>
                                <w:spacing w:before="6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add(Flatten())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04" o:spid="_x0000_s504" coordorigin="524,1404" coordsize="10866,407" style="position:absolute;&#10;margin-left:26.199999pt;&#10;margin-top:15.249998pt;&#10;width:543.30005pt;&#10;height:20.350002pt;&#10;z-index:218;&#10;mso-position-horizontal:absolute;&#10;mso-position-horizontal-relative:page;&#10;mso-position-vertical:absolute;&#10;mso-wrap-distance-left:0.0pt;&#10;mso-wrap-distance-right:0.0pt;">
                <v:shape type="#_x0000_t75" id="图片 505" o:spid="_x0000_s505" style="position:absolute;&#10;left:524;&#10;top:1404;&#10;width:10866;&#10;height:407;" filled="f" stroked="f" strokeweight="1.0pt">
                  <v:imagedata r:id="rId153" o:title="4305573111667396487273"/>
                  <o:lock aspectratio="t"/>
                  <v:stroke color="#000000"/>
                </v:shape>
                <v:shape type="#_x0000_t202" id="文本框 506" o:spid="_x0000_s506" style="position:absolute;&#10;left:524;&#10;top:1404;&#10;width:10866;&#10;height:407;&#10;mso-wrap-style:square;" filled="f" stroked="f" strokeweight="1.0pt">
                  <v:textbox id="964" inset="0mm,0mm,0mm,0mm" o:insetmode="custom" style="layout-flow:horizontal;&#10;v-text-anchor:top;">
                    <w:txbxContent>
                      <w:p>
                        <w:pPr>
                          <w:spacing w:before="6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add(Flatten())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[13]:</w:t>
      </w:r>
    </w:p>
    <w:p>
      <w:pPr>
        <w:pStyle w:val="15"/>
        <w:spacing w:before="10"/>
        <w:ind w:left="0"/>
        <w:rPr>
          <w:sz w:val="25"/>
        </w:rPr>
      </w:pPr>
    </w:p>
    <w:p>
      <w:pPr>
        <w:pStyle w:val="2"/>
      </w:pPr>
      <w:bookmarkStart w:id="7" w:name="3d._Hidden/dense_layers"/>
      <w:bookmarkEnd w:id="7"/>
      <w:r>
        <w:t>3d.</w:t>
      </w:r>
      <w:r>
        <w:rPr>
          <w:spacing w:val="13"/>
        </w:rPr>
        <w:t xml:space="preserve"> </w:t>
      </w:r>
      <w:r>
        <w:t>Hidden/dense</w:t>
      </w:r>
      <w:r>
        <w:rPr>
          <w:spacing w:val="12"/>
        </w:rPr>
        <w:t xml:space="preserve"> </w:t>
      </w:r>
      <w:r>
        <w:t>layers</w:t>
      </w:r>
    </w:p>
    <w:p>
      <w:pPr>
        <w:pStyle w:val="15"/>
        <w:spacing w:before="7"/>
        <w:ind w:left="0"/>
        <w:rPr>
          <w:rFonts w:ascii="Arial" w:hAnsi="Arial"/>
          <w:b/>
          <w:sz w:val="29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19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200025</wp:posOffset>
                </wp:positionV>
                <wp:extent cx="6899910" cy="398144"/>
                <wp:effectExtent l="0" t="0" r="0" b="0"/>
                <wp:wrapTopAndBottom/>
                <wp:docPr id="507" name="组合 50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08" name="组合 508"/>
                      <wpg:cNvGrpSpPr/>
                      <wpg:grpSpPr>
                        <a:xfrm rot="0">
                          <a:off x="0" y="0"/>
                          <a:ext cx="6899910" cy="398144"/>
                          <a:chOff x="0" y="0"/>
                          <a:chExt cx="6899910" cy="3981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10" name="图片 510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3981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11" name="文本框 511"/>
                        <wps:cNvSpPr/>
                        <wps:spPr>
                          <a:xfrm rot="0">
                            <a:off x="0" y="0"/>
                            <a:ext cx="6899910" cy="3981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12">
                          <w:txbxContent>
                            <w:p>
                              <w:pPr>
                                <w:spacing w:before="105" w:line="209" w:lineRule="auto"/>
                                <w:ind w:left="71" w:right="57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activation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13" o:spid="_x0000_s513" coordorigin="524,3056" coordsize="10866,627" style="position:absolute;&#10;margin-left:26.199999pt;&#10;margin-top:15.75pt;&#10;width:543.30005pt;&#10;height:31.35pt;&#10;z-index:219;&#10;mso-position-horizontal:absolute;&#10;mso-position-horizontal-relative:page;&#10;mso-position-vertical:absolute;&#10;mso-wrap-distance-left:0.0pt;&#10;mso-wrap-distance-right:0.0pt;">
                <v:shape type="#_x0000_t75" id="图片 514" o:spid="_x0000_s514" style="position:absolute;&#10;left:524;&#10;top:3056;&#10;width:10866;&#10;height:627;" filled="f" stroked="f" strokeweight="1.0pt">
                  <v:imagedata r:id="rId155" o:title="1994663011667396487287"/>
                  <o:lock aspectratio="t"/>
                  <v:stroke color="#000000"/>
                </v:shape>
                <v:shape type="#_x0000_t202" id="文本框 515" o:spid="_x0000_s515" style="position:absolute;&#10;left:524;&#10;top:3056;&#10;width:10866;&#10;height:627;&#10;mso-wrap-style:square;" filled="f" stroked="f" strokeweight="1.0pt">
                  <v:textbox id="966" inset="0mm,0mm,0mm,0mm" o:insetmode="custom" style="layout-flow:horizontal;&#10;v-text-anchor:top;">
                    <w:txbxContent>
                      <w:p>
                        <w:pPr>
                          <w:spacing w:before="105" w:line="209" w:lineRule="auto"/>
                          <w:ind w:left="71" w:right="5734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300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activation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150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[14]:</w:t>
      </w:r>
    </w:p>
    <w:p>
      <w:pPr>
        <w:pStyle w:val="15"/>
        <w:ind w:left="0"/>
        <w:rPr>
          <w:sz w:val="26"/>
        </w:rPr>
      </w:pPr>
    </w:p>
    <w:p>
      <w:pPr>
        <w:pStyle w:val="2"/>
        <w:spacing w:before="1"/>
      </w:pPr>
      <w:bookmarkStart w:id="8" w:name="3e._Output_layer"/>
      <w:bookmarkEnd w:id="8"/>
      <w:r>
        <w:t>3e.</w:t>
      </w:r>
      <w:r>
        <w:rPr>
          <w:spacing w:val="1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layer</w:t>
      </w:r>
    </w:p>
    <w:p>
      <w:pPr>
        <w:pStyle w:val="15"/>
        <w:spacing w:before="1"/>
        <w:ind w:left="0"/>
        <w:rPr>
          <w:rFonts w:ascii="Arial" w:hAnsi="Arial"/>
          <w:b/>
          <w:sz w:val="29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20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194945</wp:posOffset>
                </wp:positionV>
                <wp:extent cx="6899910" cy="258444"/>
                <wp:effectExtent l="0" t="0" r="0" b="0"/>
                <wp:wrapTopAndBottom/>
                <wp:docPr id="516" name="组合 5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17" name="组合 517"/>
                      <wpg:cNvGrpSpPr/>
                      <wpg:grpSpPr>
                        <a:xfrm rot="0">
                          <a:off x="0" y="0"/>
                          <a:ext cx="6899910" cy="258444"/>
                          <a:chOff x="0" y="0"/>
                          <a:chExt cx="6899910" cy="258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19" name="图片 519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20" name="文本框 520"/>
                        <wps:cNvSpPr/>
                        <wps:spPr>
                          <a:xfrm rot="0">
                            <a:off x="0" y="0"/>
                            <a:ext cx="6899910" cy="258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21">
                          <w:txbxContent>
                            <w:p>
                              <w:pPr>
                                <w:spacing w:before="71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"softmax"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2" o:spid="_x0000_s522" coordorigin="524,4907" coordsize="10866,406" style="position:absolute;&#10;margin-left:26.199999pt;&#10;margin-top:15.350001pt;&#10;width:543.30005pt;&#10;height:20.349998pt;&#10;z-index:220;&#10;mso-position-horizontal:absolute;&#10;mso-position-horizontal-relative:page;&#10;mso-position-vertical:absolute;&#10;mso-wrap-distance-left:0.0pt;&#10;mso-wrap-distance-right:0.0pt;">
                <v:shape type="#_x0000_t75" id="图片 523" o:spid="_x0000_s523" style="position:absolute;&#10;left:524;&#10;top:4907;&#10;width:10866;&#10;height:407;" filled="f" stroked="f" strokeweight="1.0pt">
                  <v:imagedata r:id="rId157" o:title="6115905211667396487300"/>
                  <o:lock aspectratio="t"/>
                  <v:stroke color="#000000"/>
                </v:shape>
                <v:shape type="#_x0000_t202" id="文本框 524" o:spid="_x0000_s524" style="position:absolute;&#10;left:524;&#10;top:4907;&#10;width:10866;&#10;height:407;&#10;mso-wrap-style:square;" filled="f" stroked="f" strokeweight="1.0pt">
                  <v:textbox id="968" inset="0mm,0mm,0mm,0mm" o:insetmode="custom" style="layout-flow:horizontal;&#10;v-text-anchor:top;">
                    <w:txbxContent>
                      <w:p>
                        <w:pPr>
                          <w:spacing w:before="71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"softmax"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[15]:</w:t>
      </w:r>
    </w:p>
    <w:p>
      <w:pPr>
        <w:pStyle w:val="15"/>
        <w:spacing w:before="8"/>
        <w:ind w:left="0"/>
        <w:rPr>
          <w:sz w:val="26"/>
        </w:rPr>
      </w:pPr>
    </w:p>
    <w:p>
      <w:pPr>
        <w:pStyle w:val="1"/>
        <w:numPr>
          <w:ilvl w:val="0"/>
          <w:numId w:val="1"/>
        </w:numPr>
        <w:tabs>
          <w:tab w:val="left" w:pos="893"/>
        </w:tabs>
        <w:spacing w:before="1"/>
        <w:ind w:left="891" w:hanging="342"/>
      </w:pPr>
      <w:bookmarkStart w:id="9" w:name="4._Compiling_Model"/>
      <w:bookmarkEnd w:id="9"/>
      <w:r>
        <w:t>Compiling</w:t>
      </w:r>
      <w:r>
        <w:rPr>
          <w:spacing w:val="19"/>
        </w:rPr>
        <w:t xml:space="preserve"> </w:t>
      </w:r>
      <w:r>
        <w:t>Model</w:t>
      </w:r>
    </w:p>
    <w:p>
      <w:pPr>
        <w:pStyle w:val="15"/>
        <w:spacing w:before="11"/>
        <w:ind w:left="0"/>
        <w:rPr>
          <w:rFonts w:ascii="Arial" w:hAnsi="Arial"/>
          <w:b/>
          <w:sz w:val="27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0" distR="0" simplePos="0" relativeHeight="221" behindDoc="1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193039</wp:posOffset>
                </wp:positionV>
                <wp:extent cx="6899910" cy="258445"/>
                <wp:effectExtent l="0" t="0" r="0" b="0"/>
                <wp:wrapTopAndBottom/>
                <wp:docPr id="525" name="组合 52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26" name="组合 526"/>
                      <wpg:cNvGrpSpPr/>
                      <wpg:grpSpPr>
                        <a:xfrm rot="0">
                          <a:off x="0" y="0"/>
                          <a:ext cx="6899910" cy="258445"/>
                          <a:chOff x="0" y="0"/>
                          <a:chExt cx="6899910" cy="258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28" name="图片 528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29" name="文本框 529"/>
                        <wps:cNvSpPr/>
                        <wps:spPr>
                          <a:xfrm rot="0">
                            <a:off x="0" y="0"/>
                            <a:ext cx="6899910" cy="258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30">
                          <w:txbxContent>
                            <w:p>
                              <w:pPr>
                                <w:spacing w:before="6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compile(optimizer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'adam'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,loss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'categorical_crossentropy'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,metrics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'accuracy'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31" o:spid="_x0000_s531" coordorigin="524,6607" coordsize="10866,407" style="position:absolute;&#10;margin-left:26.199999pt;&#10;margin-top:15.199994pt;&#10;width:543.30005pt;&#10;height:20.35pt;&#10;z-index:221;&#10;mso-position-horizontal:absolute;&#10;mso-position-horizontal-relative:page;&#10;mso-position-vertical:absolute;&#10;mso-wrap-distance-left:0.0pt;&#10;mso-wrap-distance-right:0.0pt;">
                <v:shape type="#_x0000_t75" id="图片 532" o:spid="_x0000_s532" style="position:absolute;&#10;left:524;&#10;top:6607;&#10;width:10866;&#10;height:407;" filled="f" stroked="f" strokeweight="1.0pt">
                  <v:imagedata r:id="rId159" o:title="5125121471667396487320"/>
                  <o:lock aspectratio="t"/>
                  <v:stroke color="#000000"/>
                </v:shape>
                <v:shape type="#_x0000_t202" id="文本框 533" o:spid="_x0000_s533" style="position:absolute;&#10;left:524;&#10;top:6607;&#10;width:10866;&#10;height:407;&#10;mso-wrap-style:square;" filled="f" stroked="f" strokeweight="1.0pt">
                  <v:textbox id="970" inset="0mm,0mm,0mm,0mm" o:insetmode="custom" style="layout-flow:horizontal;&#10;v-text-anchor:top;">
                    <w:txbxContent>
                      <w:p>
                        <w:pPr>
                          <w:spacing w:before="6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compile(optimizer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'adam'</w:t>
                        </w:r>
                        <w:r>
                          <w:rPr>
                            <w:color w:val="333333"/>
                            <w:sz w:val="20"/>
                          </w:rPr>
                          <w:t>,loss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'categorical_crossentropy'</w:t>
                        </w:r>
                        <w:r>
                          <w:rPr>
                            <w:color w:val="333333"/>
                            <w:sz w:val="20"/>
                          </w:rPr>
                          <w:t>,metrics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81F1F"/>
                            <w:sz w:val="20"/>
                          </w:rPr>
                          <w:t>'accuracy'</w:t>
                        </w:r>
                        <w:r>
                          <w:rPr>
                            <w:color w:val="333333"/>
                            <w:sz w:val="20"/>
                          </w:rPr>
                          <w:t>])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[16]:</w:t>
      </w:r>
    </w:p>
    <w:p>
      <w:pPr>
        <w:pStyle w:val="15"/>
        <w:ind w:left="0"/>
        <w:rPr>
          <w:sz w:val="27"/>
        </w:rPr>
      </w:pPr>
    </w:p>
    <w:p>
      <w:pPr>
        <w:pStyle w:val="1"/>
        <w:numPr>
          <w:ilvl w:val="0"/>
          <w:numId w:val="2"/>
        </w:numPr>
        <w:tabs>
          <w:tab w:val="left" w:pos="893"/>
        </w:tabs>
        <w:ind w:left="891" w:hanging="342"/>
      </w:pPr>
      <w:bookmarkStart w:id="10" w:name="4._Fit_The_Model"/>
      <w:bookmarkEnd w:id="10"/>
      <w:r>
        <w:t>Fit</w:t>
      </w:r>
      <w:r>
        <w:rPr>
          <w:spacing w:val="2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</w:t>
      </w:r>
    </w:p>
    <w:p>
      <w:pPr>
        <w:pStyle w:val="1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222" behindDoc="0" locked="0" layoutInCell="1" hidden="0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198119</wp:posOffset>
                </wp:positionV>
                <wp:extent cx="6899910" cy="252095"/>
                <wp:effectExtent l="0" t="0" r="0" b="0"/>
                <wp:wrapNone/>
                <wp:docPr id="534" name="组合 5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35" name="组合 535"/>
                      <wpg:cNvGrpSpPr/>
                      <wpg:grpSpPr>
                        <a:xfrm rot="0">
                          <a:off x="0" y="0"/>
                          <a:ext cx="6899910" cy="252095"/>
                          <a:chOff x="0" y="0"/>
                          <a:chExt cx="6899910" cy="252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37" name="图片 537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9910" cy="2520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38" name="文本框 538"/>
                        <wps:cNvSpPr/>
                        <wps:spPr>
                          <a:xfrm rot="0">
                            <a:off x="0" y="0"/>
                            <a:ext cx="6899910" cy="2520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39">
                          <w:txbxContent>
                            <w:p>
                              <w:pPr>
                                <w:spacing w:before="6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epochs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steps_per_epoch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(x_train))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0" o:spid="_x0000_s540" coordorigin="524,8310" coordsize="10866,397" style="position:absolute;&#10;margin-left:26.199999pt;&#10;margin-top:15.599982pt;&#10;width:543.30005pt;&#10;height:19.85pt;&#10;z-index:222;&#10;mso-position-horizontal:absolute;&#10;mso-position-horizontal-relative:page;&#10;mso-position-vertical:absolute;&#10;mso-wrap-distance-left:8.999863pt;&#10;mso-wrap-distance-right:8.999863pt;">
                <v:shape type="#_x0000_t75" id="图片 541" o:spid="_x0000_s541" style="position:absolute;&#10;left:524;&#10;top:8310;&#10;width:10866;&#10;height:396;" filled="f" stroked="f" strokeweight="1.0pt">
                  <v:imagedata r:id="rId161" o:title="3792396901667396487343"/>
                  <o:lock aspectratio="t"/>
                  <v:stroke color="#000000"/>
                </v:shape>
                <v:shape type="#_x0000_t202" id="文本框 542" o:spid="_x0000_s542" style="position:absolute;&#10;left:524;&#10;top:8310;&#10;width:10866;&#10;height:396;&#10;mso-wrap-style:square;" filled="f" stroked="f" strokeweight="1.0pt">
                  <v:textbox id="972" inset="0mm,0mm,0mm,0mm" o:insetmode="custom" style="layout-flow:horizontal;&#10;v-text-anchor:top;">
                    <w:txbxContent>
                      <w:p>
                        <w:pPr>
                          <w:spacing w:before="6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epochs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steps_per_epoch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len</w:t>
                        </w:r>
                        <w:r>
                          <w:rPr>
                            <w:color w:val="333333"/>
                            <w:sz w:val="20"/>
                          </w:rPr>
                          <w:t>(x_train))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[17]:</w:t>
      </w:r>
    </w:p>
    <w:p>
      <w:pPr>
        <w:pStyle w:val="15"/>
        <w:ind w:left="0"/>
      </w:pPr>
    </w:p>
    <w:p>
      <w:pPr>
        <w:pStyle w:val="15"/>
        <w:spacing w:before="7"/>
        <w:ind w:left="0"/>
        <w:rPr>
          <w:sz w:val="22"/>
        </w:rPr>
      </w:pPr>
    </w:p>
    <w:tbl>
      <w:tblPr>
        <w:jc w:val="lef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8"/>
        <w:gridCol w:w="3961"/>
        <w:gridCol w:w="719"/>
        <w:gridCol w:w="1323"/>
        <w:gridCol w:w="954"/>
        <w:gridCol w:w="844"/>
        <w:gridCol w:w="1437"/>
        <w:gridCol w:w="989"/>
      </w:tblGrid>
      <w:tr>
        <w:trPr>
          <w:trHeight w:val="229"/>
        </w:trPr>
        <w:tc>
          <w:tcPr>
            <w:tcW w:w="858" w:type="dxa"/>
          </w:tcPr>
          <w:p>
            <w:pPr>
              <w:pStyle w:val="18"/>
              <w:spacing w:before="1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1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7" w:type="dxa"/>
          </w:tcPr>
          <w:p>
            <w:pPr>
              <w:pStyle w:val="18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7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>
        <w:trPr>
          <w:trHeight w:val="227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7" w:type="dxa"/>
          </w:tcPr>
          <w:p>
            <w:pPr>
              <w:pStyle w:val="18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line="210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>
            <w:pPr>
              <w:pStyle w:val="18"/>
              <w:spacing w:line="210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</w:tcPr>
          <w:p>
            <w:pPr>
              <w:pStyle w:val="18"/>
              <w:spacing w:line="210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line="210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7" w:type="dxa"/>
          </w:tcPr>
          <w:p>
            <w:pPr>
              <w:pStyle w:val="18"/>
              <w:spacing w:line="210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line="210" w:lineRule="exact"/>
              <w:ind w:left="63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>
        <w:trPr>
          <w:trHeight w:val="232"/>
        </w:trPr>
        <w:tc>
          <w:tcPr>
            <w:tcW w:w="858" w:type="dxa"/>
          </w:tcPr>
          <w:p>
            <w:pPr>
              <w:pStyle w:val="18"/>
              <w:spacing w:before="4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4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7" w:type="dxa"/>
          </w:tcPr>
          <w:p>
            <w:pPr>
              <w:pStyle w:val="18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line="210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2"/>
        </w:trPr>
        <w:tc>
          <w:tcPr>
            <w:tcW w:w="858" w:type="dxa"/>
          </w:tcPr>
          <w:p>
            <w:pPr>
              <w:pStyle w:val="18"/>
              <w:spacing w:before="4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4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4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3" w:type="dxa"/>
          </w:tcPr>
          <w:p>
            <w:pPr>
              <w:pStyle w:val="18"/>
              <w:spacing w:before="4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4" w:type="dxa"/>
          </w:tcPr>
          <w:p>
            <w:pPr>
              <w:pStyle w:val="18"/>
              <w:spacing w:before="4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4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7" w:type="dxa"/>
          </w:tcPr>
          <w:p>
            <w:pPr>
              <w:pStyle w:val="18"/>
              <w:spacing w:before="4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4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>
            <w:pPr>
              <w:pStyle w:val="18"/>
              <w:spacing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</w:tcPr>
          <w:p>
            <w:pPr>
              <w:pStyle w:val="18"/>
              <w:spacing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7" w:type="dxa"/>
          </w:tcPr>
          <w:p>
            <w:pPr>
              <w:pStyle w:val="18"/>
              <w:spacing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7" w:type="dxa"/>
          </w:tcPr>
          <w:p>
            <w:pPr>
              <w:pStyle w:val="18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7" w:type="dxa"/>
          </w:tcPr>
          <w:p>
            <w:pPr>
              <w:pStyle w:val="18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>
        <w:trPr>
          <w:trHeight w:val="230"/>
        </w:trPr>
        <w:tc>
          <w:tcPr>
            <w:tcW w:w="858" w:type="dxa"/>
          </w:tcPr>
          <w:p>
            <w:pPr>
              <w:pStyle w:val="18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7" w:type="dxa"/>
          </w:tcPr>
          <w:p>
            <w:pPr>
              <w:pStyle w:val="18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>
        <w:trPr>
          <w:trHeight w:val="228"/>
        </w:trPr>
        <w:tc>
          <w:tcPr>
            <w:tcW w:w="858" w:type="dxa"/>
          </w:tcPr>
          <w:p>
            <w:pPr>
              <w:pStyle w:val="18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>
            <w:pPr>
              <w:pStyle w:val="18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5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844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  <w:tc>
          <w:tcPr>
            <w:tcW w:w="989" w:type="dxa"/>
          </w:tcPr>
          <w:p>
            <w:pPr>
              <w:pStyle w:val="18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29"/>
        </w:trPr>
        <w:tc>
          <w:tcPr>
            <w:tcW w:w="858" w:type="dxa"/>
          </w:tcPr>
          <w:p>
            <w:pPr>
              <w:pStyle w:val="18"/>
              <w:spacing w:before="2"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>
            <w:pPr>
              <w:pStyle w:val="18"/>
              <w:spacing w:before="2" w:line="207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>
            <w:pPr>
              <w:pStyle w:val="18"/>
              <w:spacing w:before="2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3" w:type="dxa"/>
          </w:tcPr>
          <w:p>
            <w:pPr>
              <w:pStyle w:val="18"/>
              <w:spacing w:before="2" w:line="207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4" w:type="dxa"/>
          </w:tcPr>
          <w:p>
            <w:pPr>
              <w:pStyle w:val="18"/>
              <w:spacing w:before="2" w:line="207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>
            <w:pPr>
              <w:pStyle w:val="18"/>
              <w:spacing w:before="2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7" w:type="dxa"/>
          </w:tcPr>
          <w:p>
            <w:pPr>
              <w:pStyle w:val="18"/>
              <w:spacing w:before="2" w:line="207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>
            <w:pPr>
              <w:pStyle w:val="18"/>
              <w:spacing w:before="2" w:line="207" w:lineRule="exact"/>
              <w:ind w:left="63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>
      <w:pPr>
        <w:pStyle w:val="15"/>
        <w:spacing w:before="152"/>
        <w:ind w:left="556"/>
      </w:pPr>
      <w:r>
        <w:rPr>
          <w:color w:val="D44212"/>
        </w:rPr>
        <w:t>Out[17]:</w:t>
      </w:r>
    </w:p>
    <w:p>
      <w:pPr>
        <w:sectPr>
          <w:pgSz w:w="11900" w:h="16870"/>
          <w:pgMar w:top="120" w:right="20" w:bottom="0" w:left="20" w:header="720" w:footer="720" w:gutter="0"/>
          <w:docGrid w:linePitch="312" w:charSpace="0"/>
        </w:sectPr>
      </w:pPr>
    </w:p>
    <w:p>
      <w:pPr>
        <w:pStyle w:val="15"/>
        <w:spacing w:before="80"/>
        <w:ind w:left="556"/>
      </w:pPr>
      <w:r>
        <w:rPr>
          <w:lang w:val="en-GB" w:eastAsia="en-GB"/>
        </w:rPr>
        <mc:AlternateContent>
          <mc:Choice Requires="wps">
            <w:drawing>
              <wp:anchor distT="0" distB="0" distL="114298" distR="114298" simplePos="0" relativeHeight="37" behindDoc="1" locked="0" layoutInCell="1" hidden="0" allowOverlap="1">
                <wp:simplePos x="0" y="0"/>
                <wp:positionH relativeFrom="page">
                  <wp:posOffset>88900</wp:posOffset>
                </wp:positionH>
                <wp:positionV relativeFrom="paragraph">
                  <wp:posOffset>53340</wp:posOffset>
                </wp:positionV>
                <wp:extent cx="7388225" cy="7463790"/>
                <wp:effectExtent l="0" t="0" r="0" b="0"/>
                <wp:wrapNone/>
                <wp:docPr id="543" name="组合 5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44" name="组合 544"/>
                      <wpg:cNvGrpSpPr/>
                      <wpg:grpSpPr>
                        <a:xfrm rot="0">
                          <a:off x="0" y="0"/>
                          <a:ext cx="7388225" cy="7463790"/>
                          <a:chOff x="0" y="0"/>
                          <a:chExt cx="7388225" cy="74637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546" name="图片 546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9050"/>
                            <a:ext cx="7388225" cy="74447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47" name="矩形 547"/>
                        <wps:cNvSpPr/>
                        <wps:spPr>
                          <a:xfrm rot="0">
                            <a:off x="55244" y="0"/>
                            <a:ext cx="7264400" cy="740092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49" name="图片 549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1074420"/>
                            <a:ext cx="6912610" cy="2641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51" name="图片 551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2216150"/>
                            <a:ext cx="6912610" cy="4102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53" name="图片 553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2978150"/>
                            <a:ext cx="6912610" cy="2641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55" name="图片 555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3592830"/>
                            <a:ext cx="6912610" cy="8496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57" name="图片 557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4793615"/>
                            <a:ext cx="6912610" cy="4102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59" name="图片 559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140" y="6062981"/>
                            <a:ext cx="6912610" cy="2641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61" name="图片 561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80035" y="6619875"/>
                            <a:ext cx="556895" cy="5568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62" o:spid="_x0000_s562" coordorigin="140,103" coordsize="11635,11754" style="position:absolute;&#10;margin-left:7.0000005pt;&#10;margin-top:4.2pt;&#10;width:581.75pt;&#10;height:587.7001pt;&#10;z-index:-77;&#10;mso-position-horizontal:absolute;&#10;mso-position-horizontal-relative:page;&#10;mso-position-vertical:absolute;&#10;mso-wrap-distance-left:8.999863pt;&#10;mso-wrap-distance-right:8.999863pt;">
                <v:shape type="#_x0000_t75" id="图片 563" o:spid="_x0000_s563" style="position:absolute;&#10;left:140;&#10;top:134;&#10;width:11634;&#10;height:11724;" filled="f" stroked="f" strokeweight="1.0pt">
                  <v:imagedata r:id="rId170" o:title="3381261691667396487485"/>
                  <o:lock aspectratio="t"/>
                  <v:stroke color="#000000"/>
                </v:shape>
                <v:rect type="#_x0000_t1" id="矩形 564" o:spid="_x0000_s564" style="position:absolute;&#10;left:227;&#10;top:103;&#10;width:11440;&#10;height:11655;" fillcolor="#FFFFFF" stroked="f" strokeweight="1.0pt">
                  <v:stroke color="#000000"/>
                </v:rect>
                <v:shape type="#_x0000_t75" id="图片 565" o:spid="_x0000_s565" style="position:absolute;&#10;left:504;&#10;top:1795;&#10;width:10886;&#10;height:415;" filled="f" stroked="f" strokeweight="1.0pt">
                  <v:imagedata r:id="rId171" o:title="7074931771667396487487"/>
                  <o:lock aspectratio="t"/>
                  <v:stroke color="#000000"/>
                </v:shape>
                <v:shape type="#_x0000_t75" id="图片 566" o:spid="_x0000_s566" style="position:absolute;&#10;left:504;&#10;top:3594;&#10;width:10886;&#10;height:645;" filled="f" stroked="f" strokeweight="1.0pt">
                  <v:imagedata r:id="rId172" o:title="6355445721667396487489"/>
                  <o:lock aspectratio="t"/>
                  <v:stroke color="#000000"/>
                </v:shape>
                <v:shape type="#_x0000_t75" id="图片 567" o:spid="_x0000_s567" style="position:absolute;&#10;left:504;&#10;top:4793;&#10;width:10886;&#10;height:416;" filled="f" stroked="f" strokeweight="1.0pt">
                  <v:imagedata r:id="rId173" o:title="5438524091667396487492"/>
                  <o:lock aspectratio="t"/>
                  <v:stroke color="#000000"/>
                </v:shape>
                <v:shape type="#_x0000_t75" id="图片 568" o:spid="_x0000_s568" style="position:absolute;&#10;left:504;&#10;top:5762;&#10;width:10886;&#10;height:1337;" filled="f" stroked="f" strokeweight="1.0pt">
                  <v:imagedata r:id="rId174" o:title="3540695731667396487494"/>
                  <o:lock aspectratio="t"/>
                  <v:stroke color="#000000"/>
                </v:shape>
                <v:shape type="#_x0000_t75" id="图片 569" o:spid="_x0000_s569" style="position:absolute;&#10;left:504;&#10;top:7652;&#10;width:10886;&#10;height:646;" filled="f" stroked="f" strokeweight="1.0pt">
                  <v:imagedata r:id="rId175" o:title="7396133651667396487495"/>
                  <o:lock aspectratio="t"/>
                  <v:stroke color="#000000"/>
                </v:shape>
                <v:shape type="#_x0000_t75" id="图片 570" o:spid="_x0000_s570" style="position:absolute;&#10;left:504;&#10;top:9652;&#10;width:10886;&#10;height:416;" filled="f" stroked="f" strokeweight="1.0pt">
                  <v:imagedata r:id="rId176" o:title="9130263111667396487497"/>
                  <o:lock aspectratio="t"/>
                  <v:stroke color="#000000"/>
                </v:shape>
                <v:shape type="#_x0000_t75" id="图片 571" o:spid="_x0000_s571" style="position:absolute;&#10;left:581;&#10;top:10529;&#10;width:877;&#10;height:877;" filled="f" stroked="f" strokeweight="1.0pt">
                  <v:imagedata r:id="rId177" o:title="4611963141667396487499"/>
                  <o:lock aspectratio="t"/>
                  <v:stroke color="#000000"/>
                </v:shape>
              </v:group>
            </w:pict>
          </mc:Fallback>
        </mc:AlternateContent>
      </w:r>
      <w:r>
        <w:rPr>
          <w:w w:val="95"/>
        </w:rPr>
        <w:t>&lt;keras.callbacks.History</w:t>
      </w:r>
      <w:r>
        <w:rPr>
          <w:spacing w:val="55"/>
          <w:w w:val="95"/>
        </w:rPr>
        <w:t xml:space="preserve"> </w:t>
      </w:r>
      <w:r>
        <w:rPr>
          <w:w w:val="95"/>
        </w:rPr>
        <w:t>at</w:t>
      </w:r>
      <w:r>
        <w:rPr>
          <w:spacing w:val="52"/>
          <w:w w:val="95"/>
        </w:rPr>
        <w:t xml:space="preserve"> </w:t>
      </w:r>
      <w:r>
        <w:rPr>
          <w:w w:val="95"/>
        </w:rPr>
        <w:t>0x7f35de9674d0&gt;</w:t>
      </w:r>
    </w:p>
    <w:p>
      <w:pPr>
        <w:pStyle w:val="15"/>
        <w:ind w:left="0"/>
        <w:rPr>
          <w:sz w:val="22"/>
        </w:rPr>
      </w:pPr>
    </w:p>
    <w:p>
      <w:pPr>
        <w:pStyle w:val="15"/>
        <w:spacing w:before="5"/>
        <w:ind w:left="0"/>
        <w:rPr>
          <w:sz w:val="22"/>
        </w:rPr>
      </w:pPr>
    </w:p>
    <w:p>
      <w:pPr>
        <w:pStyle w:val="1"/>
        <w:numPr>
          <w:ilvl w:val="0"/>
          <w:numId w:val="2"/>
        </w:numPr>
        <w:tabs>
          <w:tab w:val="left" w:pos="893"/>
        </w:tabs>
        <w:ind w:left="891" w:hanging="342"/>
      </w:pPr>
      <w:bookmarkStart w:id="11" w:name="5._Save_The_Model"/>
      <w:bookmarkEnd w:id="11"/>
      <w:r>
        <w:t>Save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Model</w:t>
      </w:r>
    </w:p>
    <w:p>
      <w:pPr>
        <w:pStyle w:val="1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[18]:</w:t>
      </w:r>
    </w:p>
    <w:p>
      <w:pPr>
        <w:pStyle w:val="15"/>
        <w:spacing w:before="172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>
      <w:pPr>
        <w:pStyle w:val="15"/>
        <w:ind w:left="0"/>
        <w:rPr>
          <w:sz w:val="22"/>
        </w:rPr>
      </w:pPr>
    </w:p>
    <w:p>
      <w:pPr>
        <w:pStyle w:val="15"/>
        <w:spacing w:before="10"/>
        <w:ind w:left="0"/>
        <w:rPr>
          <w:sz w:val="22"/>
        </w:rPr>
      </w:pPr>
    </w:p>
    <w:p>
      <w:pPr>
        <w:pStyle w:val="1"/>
        <w:numPr>
          <w:ilvl w:val="0"/>
          <w:numId w:val="2"/>
        </w:numPr>
        <w:tabs>
          <w:tab w:val="left" w:pos="893"/>
        </w:tabs>
        <w:ind w:left="891" w:hanging="342"/>
      </w:pPr>
      <w:bookmarkStart w:id="12" w:name="6._Test_The_Model"/>
      <w:bookmarkEnd w:id="12"/>
      <w:r>
        <w:rPr>
          <w:w w:val="104"/>
        </w:rPr>
        <w:t>Test</w:t>
      </w:r>
      <w:r>
        <w:rPr>
          <w:spacing w:val="-21"/>
          <w:w w:val="104"/>
        </w:rPr>
        <w:t xml:space="preserve"> </w:t>
      </w:r>
      <w:r>
        <w:rPr>
          <w:w w:val="104"/>
        </w:rPr>
        <w:t>The</w:t>
      </w:r>
      <w:r>
        <w:rPr>
          <w:spacing w:val="-17"/>
          <w:w w:val="104"/>
        </w:rPr>
        <w:t xml:space="preserve"> </w:t>
      </w:r>
      <w:r>
        <w:rPr>
          <w:w w:val="104"/>
        </w:rPr>
        <w:t>Model</w:t>
      </w:r>
    </w:p>
    <w:p>
      <w:pPr>
        <w:pStyle w:val="15"/>
        <w:ind w:left="0"/>
        <w:rPr>
          <w:rFonts w:ascii="Arial" w:hAnsi="Arial"/>
          <w:b/>
          <w:sz w:val="28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[20]:</w:t>
      </w:r>
    </w:p>
    <w:p>
      <w:pPr>
        <w:pStyle w:val="15"/>
        <w:spacing w:before="172" w:line="245" w:lineRule="auto"/>
        <w:ind w:left="566" w:right="5317"/>
      </w:pPr>
      <w:r>
        <w:rPr>
          <w:color w:val="007C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C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C00"/>
          <w:spacing w:val="-1"/>
        </w:rPr>
        <w:t>from</w:t>
      </w:r>
      <w:r>
        <w:rPr>
          <w:color w:val="007C00"/>
          <w:spacing w:val="-21"/>
        </w:rPr>
        <w:t xml:space="preserve"> </w:t>
      </w:r>
      <w:r>
        <w:rPr>
          <w:color w:val="0000FF"/>
          <w:spacing w:val="-1"/>
        </w:rPr>
        <w:t>tensorflow.keras.preprocessing</w:t>
      </w:r>
      <w:r>
        <w:rPr>
          <w:color w:val="0000FF"/>
          <w:spacing w:val="-15"/>
        </w:rPr>
        <w:t xml:space="preserve"> </w:t>
      </w:r>
      <w:r>
        <w:rPr>
          <w:color w:val="007C00"/>
        </w:rPr>
        <w:t>import</w:t>
      </w:r>
      <w:r>
        <w:rPr>
          <w:color w:val="007C00"/>
          <w:spacing w:val="-10"/>
        </w:rPr>
        <w:t xml:space="preserve"> </w:t>
      </w:r>
      <w:r>
        <w:rPr>
          <w:color w:val="333333"/>
        </w:rPr>
        <w:t>image</w:t>
      </w:r>
    </w:p>
    <w:p>
      <w:pPr>
        <w:pStyle w:val="15"/>
        <w:spacing w:before="6"/>
        <w:ind w:left="0"/>
        <w:rPr>
          <w:sz w:val="29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[21]:</w:t>
      </w:r>
    </w:p>
    <w:p>
      <w:pPr>
        <w:pStyle w:val="15"/>
        <w:spacing w:before="177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0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>
      <w:pPr>
        <w:pStyle w:val="15"/>
        <w:ind w:left="0"/>
        <w:rPr>
          <w:sz w:val="30"/>
        </w:rPr>
      </w:pPr>
    </w:p>
    <w:p>
      <w:pPr>
        <w:pStyle w:val="15"/>
        <w:spacing w:before="1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[29]:</w:t>
      </w:r>
    </w:p>
    <w:p>
      <w:pPr>
        <w:pStyle w:val="15"/>
        <w:spacing w:before="171" w:line="245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>
      <w:pPr>
        <w:pStyle w:val="15"/>
        <w:spacing w:line="245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>
      <w:pPr>
        <w:pStyle w:val="15"/>
        <w:spacing w:before="6"/>
        <w:ind w:left="0"/>
        <w:rPr>
          <w:sz w:val="28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[30]:</w:t>
      </w:r>
    </w:p>
    <w:p>
      <w:pPr>
        <w:pStyle w:val="15"/>
        <w:spacing w:before="177" w:line="245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>
      <w:pPr>
        <w:pStyle w:val="15"/>
        <w:spacing w:before="167"/>
        <w:ind w:left="556"/>
      </w:pPr>
      <w:r>
        <w:rPr>
          <w:color w:val="D44212"/>
        </w:rPr>
        <w:t>Out[30]:</w:t>
      </w:r>
    </w:p>
    <w:p>
      <w:pPr>
        <w:pStyle w:val="15"/>
        <w:spacing w:before="172"/>
        <w:ind w:left="556"/>
      </w:pPr>
      <w:r>
        <w:t>'daisy'</w:t>
      </w:r>
    </w:p>
    <w:p>
      <w:pPr>
        <w:pStyle w:val="15"/>
        <w:spacing w:before="5"/>
        <w:ind w:left="0"/>
        <w:rPr>
          <w:sz w:val="30"/>
        </w:rPr>
      </w:pPr>
    </w:p>
    <w:p>
      <w:pPr>
        <w:pStyle w:val="15"/>
        <w:ind w:left="556"/>
      </w:pP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[25]:</w:t>
      </w:r>
    </w:p>
    <w:p>
      <w:pPr>
        <w:pStyle w:val="15"/>
        <w:spacing w:before="172" w:line="422" w:lineRule="auto"/>
        <w:ind w:left="556" w:right="10198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44212"/>
        </w:rPr>
        <w:t>Out[25]:</w:t>
      </w:r>
    </w:p>
    <w:sectPr>
      <w:pgSz w:w="11900" w:h="16870"/>
      <w:pgMar w:top="20" w:right="20" w:bottom="280" w:left="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2A44B01"/>
    <w:multiLevelType w:val="hybridMultilevel"/>
    <w:tmpl w:val="3D1CD04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92" w:hanging="341"/>
      </w:pPr>
      <w:rPr>
        <w:rFonts w:ascii="Arial" w:hAnsi="Arial" w:eastAsia="Arial" w:cs="Arial" w:hint="default"/>
        <w:b/>
        <w:bCs/>
        <w:spacing w:val="-1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995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91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87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83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379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7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571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667" w:hanging="341"/>
      </w:pPr>
      <w:rPr>
        <w:rFonts w:hint="default"/>
      </w:rPr>
    </w:lvl>
  </w:abstractNum>
  <w:abstractNum w:abstractNumId="1">
    <w:nsid w:val="6D791260"/>
    <w:multiLevelType w:val="hybridMultilevel"/>
    <w:tmpl w:val="4288B35E"/>
    <w:lvl w:ilvl="0">
      <w:start w:val="4"/>
      <w:numFmt w:val="decimal"/>
      <w:lvlRestart w:val="0"/>
      <w:lvlText w:val="%1."/>
      <w:lvlJc w:val="left"/>
      <w:pPr>
        <w:tabs>
          <w:tab w:val="num" w:pos="0"/>
        </w:tabs>
        <w:ind w:left="892" w:hanging="341"/>
      </w:pPr>
      <w:rPr>
        <w:rFonts w:ascii="Arial" w:hAnsi="Arial" w:eastAsia="Arial" w:cs="Arial" w:hint="default"/>
        <w:b/>
        <w:bCs/>
        <w:spacing w:val="-1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995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91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87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83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379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7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571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667" w:hanging="34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891" w:hanging="342"/>
      <w:outlineLvl w:val="0"/>
    </w:pPr>
    <w:rPr>
      <w:rFonts w:ascii="Arial" w:eastAsia="Arial" w:cs="Arial" w:hAnsi="Arial"/>
      <w:b/>
      <w:bCs/>
      <w:sz w:val="30"/>
      <w:szCs w:val="30"/>
    </w:rPr>
  </w:style>
  <w:style w:type="paragraph" w:styleId="2">
    <w:name w:val="heading 2"/>
    <w:basedOn w:val="0"/>
    <w:pPr>
      <w:ind w:left="551"/>
      <w:outlineLvl w:val="1"/>
    </w:pPr>
    <w:rPr>
      <w:rFonts w:ascii="Arial" w:eastAsia="Arial" w:cs="Arial" w:hAnsi="Arial"/>
      <w:b/>
      <w:bCs/>
      <w:sz w:val="24"/>
      <w:szCs w:val="24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796"/>
    </w:pPr>
    <w:rPr>
      <w:sz w:val="20"/>
      <w:szCs w:val="20"/>
    </w:rPr>
  </w:style>
  <w:style w:type="paragraph" w:styleId="16">
    <w:name w:val="Title"/>
    <w:basedOn w:val="0"/>
    <w:pPr>
      <w:spacing w:before="89"/>
      <w:ind w:left="551"/>
    </w:pPr>
    <w:rPr>
      <w:rFonts w:ascii="Arial" w:eastAsia="Arial" w:cs="Arial" w:hAnsi="Arial"/>
      <w:b/>
      <w:bCs/>
      <w:sz w:val="35"/>
      <w:szCs w:val="35"/>
    </w:rPr>
  </w:style>
  <w:style w:type="paragraph" w:customStyle="1" w:styleId="17">
    <w:name w:val="List Paragraph"/>
    <w:basedOn w:val="0"/>
    <w:pPr>
      <w:ind w:left="891" w:hanging="342"/>
    </w:pPr>
    <w:rPr>
      <w:rFonts w:ascii="Arial" w:eastAsia="Arial" w:cs="Arial" w:hAnsi="Arial"/>
    </w:rPr>
  </w:style>
  <w:style w:type="paragraph" w:customStyle="1" w:styleId="18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png"/><Relationship Id="rId3" Type="http://schemas.openxmlformats.org/officeDocument/2006/relationships/image" Target="media/3.png"/><Relationship Id="rId4" Type="http://schemas.openxmlformats.org/officeDocument/2006/relationships/image" Target="media/11.png"/><Relationship Id="rId5" Type="http://schemas.openxmlformats.org/officeDocument/2006/relationships/image" Target="media/11.png"/><Relationship Id="rId6" Type="http://schemas.openxmlformats.org/officeDocument/2006/relationships/image" Target="media/19.png"/><Relationship Id="rId7" Type="http://schemas.openxmlformats.org/officeDocument/2006/relationships/image" Target="media/19.png"/><Relationship Id="rId8" Type="http://schemas.openxmlformats.org/officeDocument/2006/relationships/image" Target="media/26.png"/><Relationship Id="rId9" Type="http://schemas.openxmlformats.org/officeDocument/2006/relationships/image" Target="media/29.png"/><Relationship Id="rId10" Type="http://schemas.openxmlformats.org/officeDocument/2006/relationships/image" Target="media/33.png"/><Relationship Id="rId11" Type="http://schemas.openxmlformats.org/officeDocument/2006/relationships/image" Target="media/33.png"/><Relationship Id="rId12" Type="http://schemas.openxmlformats.org/officeDocument/2006/relationships/image" Target="media/41.png"/><Relationship Id="rId13" Type="http://schemas.openxmlformats.org/officeDocument/2006/relationships/image" Target="media/41.png"/><Relationship Id="rId14" Type="http://schemas.openxmlformats.org/officeDocument/2006/relationships/image" Target="media/49.png"/><Relationship Id="rId15" Type="http://schemas.openxmlformats.org/officeDocument/2006/relationships/image" Target="media/49.png"/><Relationship Id="rId16" Type="http://schemas.openxmlformats.org/officeDocument/2006/relationships/image" Target="media/57.png"/><Relationship Id="rId17" Type="http://schemas.openxmlformats.org/officeDocument/2006/relationships/image" Target="media/57.png"/><Relationship Id="rId18" Type="http://schemas.openxmlformats.org/officeDocument/2006/relationships/image" Target="media/65.png"/><Relationship Id="rId19" Type="http://schemas.openxmlformats.org/officeDocument/2006/relationships/image" Target="media/65.png"/><Relationship Id="rId20" Type="http://schemas.openxmlformats.org/officeDocument/2006/relationships/image" Target="media/73.png"/><Relationship Id="rId21" Type="http://schemas.openxmlformats.org/officeDocument/2006/relationships/image" Target="media/73.png"/><Relationship Id="rId22" Type="http://schemas.openxmlformats.org/officeDocument/2006/relationships/image" Target="media/81.png"/><Relationship Id="rId23" Type="http://schemas.openxmlformats.org/officeDocument/2006/relationships/image" Target="media/81.png"/><Relationship Id="rId24" Type="http://schemas.openxmlformats.org/officeDocument/2006/relationships/image" Target="media/89.png"/><Relationship Id="rId25" Type="http://schemas.openxmlformats.org/officeDocument/2006/relationships/image" Target="media/89.png"/><Relationship Id="rId26" Type="http://schemas.openxmlformats.org/officeDocument/2006/relationships/image" Target="media/97.png"/><Relationship Id="rId27" Type="http://schemas.openxmlformats.org/officeDocument/2006/relationships/image" Target="media/97.png"/><Relationship Id="rId28" Type="http://schemas.openxmlformats.org/officeDocument/2006/relationships/image" Target="media/105.png"/><Relationship Id="rId29" Type="http://schemas.openxmlformats.org/officeDocument/2006/relationships/image" Target="media/105.png"/><Relationship Id="rId30" Type="http://schemas.openxmlformats.org/officeDocument/2006/relationships/image" Target="media/26.png"/><Relationship Id="rId31" Type="http://schemas.openxmlformats.org/officeDocument/2006/relationships/image" Target="media/29.png"/><Relationship Id="rId32" Type="http://schemas.openxmlformats.org/officeDocument/2006/relationships/image" Target="media/26.png"/><Relationship Id="rId33" Type="http://schemas.openxmlformats.org/officeDocument/2006/relationships/image" Target="media/29.png"/><Relationship Id="rId34" Type="http://schemas.openxmlformats.org/officeDocument/2006/relationships/image" Target="media/121.png"/><Relationship Id="rId35" Type="http://schemas.openxmlformats.org/officeDocument/2006/relationships/image" Target="media/121.png"/><Relationship Id="rId36" Type="http://schemas.openxmlformats.org/officeDocument/2006/relationships/image" Target="media/129.png"/><Relationship Id="rId37" Type="http://schemas.openxmlformats.org/officeDocument/2006/relationships/image" Target="media/129.png"/><Relationship Id="rId38" Type="http://schemas.openxmlformats.org/officeDocument/2006/relationships/image" Target="media/26.png"/><Relationship Id="rId39" Type="http://schemas.openxmlformats.org/officeDocument/2006/relationships/image" Target="media/29.png"/><Relationship Id="rId40" Type="http://schemas.openxmlformats.org/officeDocument/2006/relationships/image" Target="media/141.png"/><Relationship Id="rId41" Type="http://schemas.openxmlformats.org/officeDocument/2006/relationships/image" Target="media/141.png"/><Relationship Id="rId42" Type="http://schemas.openxmlformats.org/officeDocument/2006/relationships/image" Target="media/149.png"/><Relationship Id="rId43" Type="http://schemas.openxmlformats.org/officeDocument/2006/relationships/image" Target="media/149.png"/><Relationship Id="rId44" Type="http://schemas.openxmlformats.org/officeDocument/2006/relationships/image" Target="media/157.png"/><Relationship Id="rId45" Type="http://schemas.openxmlformats.org/officeDocument/2006/relationships/image" Target="media/157.png"/><Relationship Id="rId46" Type="http://schemas.openxmlformats.org/officeDocument/2006/relationships/image" Target="media/165.png"/><Relationship Id="rId47" Type="http://schemas.openxmlformats.org/officeDocument/2006/relationships/image" Target="media/165.png"/><Relationship Id="rId48" Type="http://schemas.openxmlformats.org/officeDocument/2006/relationships/image" Target="media/173.png"/><Relationship Id="rId49" Type="http://schemas.openxmlformats.org/officeDocument/2006/relationships/image" Target="media/173.png"/><Relationship Id="rId50" Type="http://schemas.openxmlformats.org/officeDocument/2006/relationships/image" Target="media/26.png"/><Relationship Id="rId51" Type="http://schemas.openxmlformats.org/officeDocument/2006/relationships/image" Target="media/29.png"/><Relationship Id="rId52" Type="http://schemas.openxmlformats.org/officeDocument/2006/relationships/image" Target="media/185.png"/><Relationship Id="rId53" Type="http://schemas.openxmlformats.org/officeDocument/2006/relationships/image" Target="media/185.png"/><Relationship Id="rId54" Type="http://schemas.openxmlformats.org/officeDocument/2006/relationships/image" Target="media/193.png"/><Relationship Id="rId55" Type="http://schemas.openxmlformats.org/officeDocument/2006/relationships/image" Target="media/193.png"/><Relationship Id="rId56" Type="http://schemas.openxmlformats.org/officeDocument/2006/relationships/image" Target="media/26.png"/><Relationship Id="rId57" Type="http://schemas.openxmlformats.org/officeDocument/2006/relationships/image" Target="media/29.png"/><Relationship Id="rId58" Type="http://schemas.openxmlformats.org/officeDocument/2006/relationships/image" Target="media/205.png"/><Relationship Id="rId59" Type="http://schemas.openxmlformats.org/officeDocument/2006/relationships/image" Target="media/205.png"/><Relationship Id="rId60" Type="http://schemas.openxmlformats.org/officeDocument/2006/relationships/image" Target="media/26.png"/><Relationship Id="rId61" Type="http://schemas.openxmlformats.org/officeDocument/2006/relationships/image" Target="media/29.png"/><Relationship Id="rId62" Type="http://schemas.openxmlformats.org/officeDocument/2006/relationships/image" Target="media/217.png"/><Relationship Id="rId63" Type="http://schemas.openxmlformats.org/officeDocument/2006/relationships/image" Target="media/217.png"/><Relationship Id="rId64" Type="http://schemas.openxmlformats.org/officeDocument/2006/relationships/image" Target="media/26.png"/><Relationship Id="rId65" Type="http://schemas.openxmlformats.org/officeDocument/2006/relationships/image" Target="media/29.png"/><Relationship Id="rId66" Type="http://schemas.openxmlformats.org/officeDocument/2006/relationships/image" Target="media/229.png"/><Relationship Id="rId67" Type="http://schemas.openxmlformats.org/officeDocument/2006/relationships/image" Target="media/229.png"/><Relationship Id="rId68" Type="http://schemas.openxmlformats.org/officeDocument/2006/relationships/image" Target="media/237.png"/><Relationship Id="rId69" Type="http://schemas.openxmlformats.org/officeDocument/2006/relationships/image" Target="media/237.png"/><Relationship Id="rId70" Type="http://schemas.openxmlformats.org/officeDocument/2006/relationships/image" Target="media/26.png"/><Relationship Id="rId71" Type="http://schemas.openxmlformats.org/officeDocument/2006/relationships/image" Target="media/29.png"/><Relationship Id="rId72" Type="http://schemas.openxmlformats.org/officeDocument/2006/relationships/image" Target="media/249.png"/><Relationship Id="rId73" Type="http://schemas.openxmlformats.org/officeDocument/2006/relationships/image" Target="media/249.png"/><Relationship Id="rId74" Type="http://schemas.openxmlformats.org/officeDocument/2006/relationships/image" Target="media/26.png"/><Relationship Id="rId75" Type="http://schemas.openxmlformats.org/officeDocument/2006/relationships/image" Target="media/29.png"/><Relationship Id="rId76" Type="http://schemas.openxmlformats.org/officeDocument/2006/relationships/image" Target="media/261.png"/><Relationship Id="rId77" Type="http://schemas.openxmlformats.org/officeDocument/2006/relationships/image" Target="media/261.png"/><Relationship Id="rId78" Type="http://schemas.openxmlformats.org/officeDocument/2006/relationships/image" Target="media/269.png"/><Relationship Id="rId79" Type="http://schemas.openxmlformats.org/officeDocument/2006/relationships/image" Target="media/269.png"/><Relationship Id="rId80" Type="http://schemas.openxmlformats.org/officeDocument/2006/relationships/image" Target="media/277.png"/><Relationship Id="rId81" Type="http://schemas.openxmlformats.org/officeDocument/2006/relationships/image" Target="media/277.png"/><Relationship Id="rId82" Type="http://schemas.openxmlformats.org/officeDocument/2006/relationships/image" Target="media/285.png"/><Relationship Id="rId83" Type="http://schemas.openxmlformats.org/officeDocument/2006/relationships/image" Target="media/285.png"/><Relationship Id="rId84" Type="http://schemas.openxmlformats.org/officeDocument/2006/relationships/image" Target="media/293.png"/><Relationship Id="rId85" Type="http://schemas.openxmlformats.org/officeDocument/2006/relationships/image" Target="media/293.png"/><Relationship Id="rId86" Type="http://schemas.openxmlformats.org/officeDocument/2006/relationships/image" Target="media/26.png"/><Relationship Id="rId87" Type="http://schemas.openxmlformats.org/officeDocument/2006/relationships/image" Target="media/29.png"/><Relationship Id="rId88" Type="http://schemas.openxmlformats.org/officeDocument/2006/relationships/image" Target="media/305.png"/><Relationship Id="rId89" Type="http://schemas.openxmlformats.org/officeDocument/2006/relationships/image" Target="media/305.png"/><Relationship Id="rId90" Type="http://schemas.openxmlformats.org/officeDocument/2006/relationships/image" Target="media/26.png"/><Relationship Id="rId91" Type="http://schemas.openxmlformats.org/officeDocument/2006/relationships/image" Target="media/29.png"/><Relationship Id="rId92" Type="http://schemas.openxmlformats.org/officeDocument/2006/relationships/image" Target="media/317.png"/><Relationship Id="rId93" Type="http://schemas.openxmlformats.org/officeDocument/2006/relationships/image" Target="media/317.png"/><Relationship Id="rId94" Type="http://schemas.openxmlformats.org/officeDocument/2006/relationships/image" Target="media/26.png"/><Relationship Id="rId95" Type="http://schemas.openxmlformats.org/officeDocument/2006/relationships/image" Target="media/29.png"/><Relationship Id="rId96" Type="http://schemas.openxmlformats.org/officeDocument/2006/relationships/image" Target="media/26.png"/><Relationship Id="rId97" Type="http://schemas.openxmlformats.org/officeDocument/2006/relationships/image" Target="media/29.png"/><Relationship Id="rId98" Type="http://schemas.openxmlformats.org/officeDocument/2006/relationships/image" Target="media/26.png"/><Relationship Id="rId99" Type="http://schemas.openxmlformats.org/officeDocument/2006/relationships/image" Target="media/29.png"/><Relationship Id="rId100" Type="http://schemas.openxmlformats.org/officeDocument/2006/relationships/image" Target="media/26.png"/><Relationship Id="rId101" Type="http://schemas.openxmlformats.org/officeDocument/2006/relationships/image" Target="media/29.png"/><Relationship Id="rId102" Type="http://schemas.openxmlformats.org/officeDocument/2006/relationships/image" Target="media/26.png"/><Relationship Id="rId103" Type="http://schemas.openxmlformats.org/officeDocument/2006/relationships/image" Target="media/29.png"/><Relationship Id="rId104" Type="http://schemas.openxmlformats.org/officeDocument/2006/relationships/image" Target="media/26.png"/><Relationship Id="rId105" Type="http://schemas.openxmlformats.org/officeDocument/2006/relationships/image" Target="media/29.png"/><Relationship Id="rId106" Type="http://schemas.openxmlformats.org/officeDocument/2006/relationships/image" Target="media/26.png"/><Relationship Id="rId107" Type="http://schemas.openxmlformats.org/officeDocument/2006/relationships/image" Target="media/29.png"/><Relationship Id="rId108" Type="http://schemas.openxmlformats.org/officeDocument/2006/relationships/image" Target="media/26.png"/><Relationship Id="rId109" Type="http://schemas.openxmlformats.org/officeDocument/2006/relationships/image" Target="media/29.png"/><Relationship Id="rId110" Type="http://schemas.openxmlformats.org/officeDocument/2006/relationships/image" Target="media/26.png"/><Relationship Id="rId111" Type="http://schemas.openxmlformats.org/officeDocument/2006/relationships/image" Target="media/29.png"/><Relationship Id="rId112" Type="http://schemas.openxmlformats.org/officeDocument/2006/relationships/image" Target="media/26.png"/><Relationship Id="rId113" Type="http://schemas.openxmlformats.org/officeDocument/2006/relationships/image" Target="media/29.png"/><Relationship Id="rId114" Type="http://schemas.openxmlformats.org/officeDocument/2006/relationships/image" Target="media/26.png"/><Relationship Id="rId115" Type="http://schemas.openxmlformats.org/officeDocument/2006/relationships/image" Target="media/29.png"/><Relationship Id="rId116" Type="http://schemas.openxmlformats.org/officeDocument/2006/relationships/image" Target="media/26.png"/><Relationship Id="rId117" Type="http://schemas.openxmlformats.org/officeDocument/2006/relationships/image" Target="media/29.png"/><Relationship Id="rId118" Type="http://schemas.openxmlformats.org/officeDocument/2006/relationships/image" Target="media/26.png"/><Relationship Id="rId119" Type="http://schemas.openxmlformats.org/officeDocument/2006/relationships/image" Target="media/29.png"/><Relationship Id="rId120" Type="http://schemas.openxmlformats.org/officeDocument/2006/relationships/image" Target="media/26.png"/><Relationship Id="rId121" Type="http://schemas.openxmlformats.org/officeDocument/2006/relationships/image" Target="media/29.png"/><Relationship Id="rId122" Type="http://schemas.openxmlformats.org/officeDocument/2006/relationships/image" Target="media/381.png"/><Relationship Id="rId123" Type="http://schemas.openxmlformats.org/officeDocument/2006/relationships/image" Target="media/381.png"/><Relationship Id="rId124" Type="http://schemas.openxmlformats.org/officeDocument/2006/relationships/image" Target="media/390.png"/><Relationship Id="rId125" Type="http://schemas.openxmlformats.org/officeDocument/2006/relationships/image" Target="media/390.png"/><Relationship Id="rId126" Type="http://schemas.openxmlformats.org/officeDocument/2006/relationships/image" Target="media/399.png"/><Relationship Id="rId127" Type="http://schemas.openxmlformats.org/officeDocument/2006/relationships/image" Target="media/399.png"/><Relationship Id="rId128" Type="http://schemas.openxmlformats.org/officeDocument/2006/relationships/image" Target="media/408.png"/><Relationship Id="rId129" Type="http://schemas.openxmlformats.org/officeDocument/2006/relationships/image" Target="media/408.png"/><Relationship Id="rId130" Type="http://schemas.openxmlformats.org/officeDocument/2006/relationships/image" Target="media/417.png"/><Relationship Id="rId131" Type="http://schemas.openxmlformats.org/officeDocument/2006/relationships/image" Target="media/417.png"/><Relationship Id="rId132" Type="http://schemas.openxmlformats.org/officeDocument/2006/relationships/image" Target="media/426.png"/><Relationship Id="rId133" Type="http://schemas.openxmlformats.org/officeDocument/2006/relationships/image" Target="media/426.png"/><Relationship Id="rId134" Type="http://schemas.openxmlformats.org/officeDocument/2006/relationships/image" Target="media/26.png"/><Relationship Id="rId135" Type="http://schemas.openxmlformats.org/officeDocument/2006/relationships/image" Target="media/29.png"/><Relationship Id="rId136" Type="http://schemas.openxmlformats.org/officeDocument/2006/relationships/image" Target="media/439.png"/><Relationship Id="rId137" Type="http://schemas.openxmlformats.org/officeDocument/2006/relationships/image" Target="media/439.png"/><Relationship Id="rId138" Type="http://schemas.openxmlformats.org/officeDocument/2006/relationships/image" Target="media/448.png"/><Relationship Id="rId139" Type="http://schemas.openxmlformats.org/officeDocument/2006/relationships/image" Target="media/448.png"/><Relationship Id="rId140" Type="http://schemas.openxmlformats.org/officeDocument/2006/relationships/image" Target="media/457.png"/><Relationship Id="rId141" Type="http://schemas.openxmlformats.org/officeDocument/2006/relationships/image" Target="media/457.png"/><Relationship Id="rId142" Type="http://schemas.openxmlformats.org/officeDocument/2006/relationships/image" Target="media/466.png"/><Relationship Id="rId143" Type="http://schemas.openxmlformats.org/officeDocument/2006/relationships/image" Target="media/468.png"/><Relationship Id="rId144" Type="http://schemas.openxmlformats.org/officeDocument/2006/relationships/image" Target="media/466.png"/><Relationship Id="rId145" Type="http://schemas.openxmlformats.org/officeDocument/2006/relationships/image" Target="media/468.png"/><Relationship Id="rId146" Type="http://schemas.openxmlformats.org/officeDocument/2006/relationships/image" Target="media/478.png"/><Relationship Id="rId147" Type="http://schemas.openxmlformats.org/officeDocument/2006/relationships/image" Target="media/478.png"/><Relationship Id="rId148" Type="http://schemas.openxmlformats.org/officeDocument/2006/relationships/image" Target="media/487.png"/><Relationship Id="rId149" Type="http://schemas.openxmlformats.org/officeDocument/2006/relationships/image" Target="media/487.png"/><Relationship Id="rId150" Type="http://schemas.openxmlformats.org/officeDocument/2006/relationships/image" Target="media/26.png"/><Relationship Id="rId151" Type="http://schemas.openxmlformats.org/officeDocument/2006/relationships/image" Target="media/29.png"/><Relationship Id="rId152" Type="http://schemas.openxmlformats.org/officeDocument/2006/relationships/image" Target="media/500.png"/><Relationship Id="rId153" Type="http://schemas.openxmlformats.org/officeDocument/2006/relationships/image" Target="media/500.png"/><Relationship Id="rId154" Type="http://schemas.openxmlformats.org/officeDocument/2006/relationships/image" Target="media/509.png"/><Relationship Id="rId155" Type="http://schemas.openxmlformats.org/officeDocument/2006/relationships/image" Target="media/509.png"/><Relationship Id="rId156" Type="http://schemas.openxmlformats.org/officeDocument/2006/relationships/image" Target="media/518.png"/><Relationship Id="rId157" Type="http://schemas.openxmlformats.org/officeDocument/2006/relationships/image" Target="media/518.png"/><Relationship Id="rId158" Type="http://schemas.openxmlformats.org/officeDocument/2006/relationships/image" Target="media/527.png"/><Relationship Id="rId159" Type="http://schemas.openxmlformats.org/officeDocument/2006/relationships/image" Target="media/527.png"/><Relationship Id="rId160" Type="http://schemas.openxmlformats.org/officeDocument/2006/relationships/image" Target="media/536.png"/><Relationship Id="rId161" Type="http://schemas.openxmlformats.org/officeDocument/2006/relationships/image" Target="media/536.png"/><Relationship Id="rId162" Type="http://schemas.openxmlformats.org/officeDocument/2006/relationships/image" Target="media/545.png"/><Relationship Id="rId163" Type="http://schemas.openxmlformats.org/officeDocument/2006/relationships/image" Target="media/548.png"/><Relationship Id="rId164" Type="http://schemas.openxmlformats.org/officeDocument/2006/relationships/image" Target="media/550.png"/><Relationship Id="rId165" Type="http://schemas.openxmlformats.org/officeDocument/2006/relationships/image" Target="media/552.png"/><Relationship Id="rId166" Type="http://schemas.openxmlformats.org/officeDocument/2006/relationships/image" Target="media/554.png"/><Relationship Id="rId167" Type="http://schemas.openxmlformats.org/officeDocument/2006/relationships/image" Target="media/556.png"/><Relationship Id="rId168" Type="http://schemas.openxmlformats.org/officeDocument/2006/relationships/image" Target="media/558.png"/><Relationship Id="rId169" Type="http://schemas.openxmlformats.org/officeDocument/2006/relationships/image" Target="media/560.jpeg"/><Relationship Id="rId170" Type="http://schemas.openxmlformats.org/officeDocument/2006/relationships/image" Target="media/545.png"/><Relationship Id="rId171" Type="http://schemas.openxmlformats.org/officeDocument/2006/relationships/image" Target="media/548.png"/><Relationship Id="rId172" Type="http://schemas.openxmlformats.org/officeDocument/2006/relationships/image" Target="media/550.png"/><Relationship Id="rId173" Type="http://schemas.openxmlformats.org/officeDocument/2006/relationships/image" Target="media/552.png"/><Relationship Id="rId174" Type="http://schemas.openxmlformats.org/officeDocument/2006/relationships/image" Target="media/554.png"/><Relationship Id="rId175" Type="http://schemas.openxmlformats.org/officeDocument/2006/relationships/image" Target="media/556.png"/><Relationship Id="rId176" Type="http://schemas.openxmlformats.org/officeDocument/2006/relationships/image" Target="media/558.png"/><Relationship Id="rId177" Type="http://schemas.openxmlformats.org/officeDocument/2006/relationships/image" Target="media/560.jpeg"/><Relationship Id="rId178" Type="http://schemas.openxmlformats.org/officeDocument/2006/relationships/styles" Target="styles.xml"/><Relationship Id="rId179" Type="http://schemas.openxmlformats.org/officeDocument/2006/relationships/numbering" Target="numbering.xml"/><Relationship Id="rId18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66</Pages>
  <Words>9014</Words>
  <Characters>227663</Characters>
  <Lines>4675</Lines>
  <Paragraphs>391</Paragraphs>
  <CharactersWithSpaces>236222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temp-166572937242278609</dc:title>
  <dc:creator>AKASH</dc:creator>
  <cp:lastModifiedBy>vivo user</cp:lastModifiedBy>
  <cp:revision>2</cp:revision>
  <dcterms:created xsi:type="dcterms:W3CDTF">2022-11-01T05:50:00Z</dcterms:created>
  <dcterms:modified xsi:type="dcterms:W3CDTF">2022-11-02T11:12:27Z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2022-10-16T16:00:00Z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2022-10-31T16:00:00Z</vt:filetime>
  </property>
</Properties>
</file>